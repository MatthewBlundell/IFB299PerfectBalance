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CCBBD" w14:textId="4ADB1E73" w:rsidR="00A979E1" w:rsidRDefault="00B12067" w:rsidP="00A979E1">
      <w:pPr>
        <w:pStyle w:val="Title"/>
      </w:pPr>
      <w:r>
        <w:t xml:space="preserve">Project </w:t>
      </w:r>
      <w:r w:rsidR="001B513C">
        <w:t>Sprint 2 Finalize Tasks for Features</w:t>
      </w:r>
      <w:r w:rsidR="004F2523">
        <w:t xml:space="preserve"> and Time for Tasks</w:t>
      </w:r>
      <w:r w:rsidR="00A979E1">
        <w:t xml:space="preserve"> </w:t>
      </w:r>
      <w:sdt>
        <w:sdtPr>
          <w:alias w:val="Vertical line seperator:"/>
          <w:tag w:val="Vertical line seperator:"/>
          <w:id w:val="1874568466"/>
          <w:placeholder>
            <w:docPart w:val="8767E58676C64E73A840389DA7C012D4"/>
          </w:placeholder>
          <w:temporary/>
          <w:showingPlcHdr/>
          <w15:appearance w15:val="hidden"/>
        </w:sdtPr>
        <w:sdtContent>
          <w:r w:rsidR="00A979E1">
            <w:t>|</w:t>
          </w:r>
        </w:sdtContent>
      </w:sdt>
      <w:sdt>
        <w:sdtPr>
          <w:rPr>
            <w:rStyle w:val="SubtleReference"/>
          </w:rPr>
          <w:alias w:val="Minutes:"/>
          <w:tag w:val="Minutes:"/>
          <w:id w:val="324875599"/>
          <w:placeholder>
            <w:docPart w:val="D89C969C4E6F42BBB824AE260C9971B9"/>
          </w:placeholder>
          <w:temporary/>
          <w:showingPlcHdr/>
          <w15:appearance w15:val="hidden"/>
        </w:sdtPr>
        <w:sdtEndPr>
          <w:rPr>
            <w:rStyle w:val="DefaultParagraphFont"/>
            <w:caps w:val="0"/>
          </w:rPr>
        </w:sdtEndPr>
        <w:sdtContent>
          <w:r w:rsidR="00CB50F2" w:rsidRPr="00CB50F2">
            <w:rPr>
              <w:rStyle w:val="SubtleReference"/>
            </w:rPr>
            <w:t>Minutes</w:t>
          </w:r>
        </w:sdtContent>
      </w:sdt>
    </w:p>
    <w:p w14:paraId="52A0F3D1" w14:textId="63FA1299" w:rsidR="00A979E1" w:rsidRDefault="001B513C" w:rsidP="00A979E1">
      <w:pPr>
        <w:pStyle w:val="Heading2"/>
      </w:pPr>
      <w:sdt>
        <w:sdtPr>
          <w:alias w:val="Meeting date and time:"/>
          <w:tag w:val="Meeting date and time:"/>
          <w:id w:val="712006246"/>
          <w:placeholder>
            <w:docPart w:val="1FFCFC30B7124F59B97157F149EC5491"/>
          </w:placeholder>
          <w:temporary/>
          <w:showingPlcHdr/>
          <w15:appearance w15:val="hidden"/>
        </w:sdtPr>
        <w:sdtContent>
          <w:r w:rsidR="00A979E1">
            <w:t>Meeting date | time</w:t>
          </w:r>
        </w:sdtContent>
      </w:sdt>
      <w:r w:rsidR="00A979E1">
        <w:t xml:space="preserve"> </w:t>
      </w:r>
      <w:r w:rsidR="00D12DBA">
        <w:rPr>
          <w:rStyle w:val="SubtleEmphasis"/>
        </w:rPr>
        <w:t>September</w:t>
      </w:r>
      <w:r w:rsidR="00B12067">
        <w:rPr>
          <w:rStyle w:val="SubtleEmphasis"/>
        </w:rPr>
        <w:t xml:space="preserve"> 2</w:t>
      </w:r>
      <w:r>
        <w:rPr>
          <w:rStyle w:val="SubtleEmphasis"/>
        </w:rPr>
        <w:t>1</w:t>
      </w:r>
      <w:r w:rsidRPr="001B513C">
        <w:rPr>
          <w:rStyle w:val="SubtleEmphasis"/>
          <w:vertAlign w:val="superscript"/>
        </w:rPr>
        <w:t>st</w:t>
      </w:r>
      <w:r w:rsidR="00B12067">
        <w:rPr>
          <w:rStyle w:val="SubtleEmphasis"/>
        </w:rPr>
        <w:t>, 2018</w:t>
      </w:r>
      <w:r w:rsidR="00A979E1" w:rsidRPr="003665F5">
        <w:rPr>
          <w:rStyle w:val="SubtleEmphasis"/>
        </w:rPr>
        <w:t xml:space="preserve"> | </w:t>
      </w:r>
      <w:r w:rsidR="00B12067">
        <w:rPr>
          <w:rStyle w:val="SubtleEmphasis"/>
        </w:rPr>
        <w:t>1</w:t>
      </w:r>
      <w:r>
        <w:rPr>
          <w:rStyle w:val="SubtleEmphasis"/>
        </w:rPr>
        <w:t>1</w:t>
      </w:r>
      <w:r w:rsidR="00B12067">
        <w:rPr>
          <w:rStyle w:val="SubtleEmphasis"/>
        </w:rPr>
        <w:t>:00</w:t>
      </w:r>
      <w:r w:rsidR="004F2523">
        <w:rPr>
          <w:rStyle w:val="SubtleEmphasis"/>
        </w:rPr>
        <w:t>a</w:t>
      </w:r>
      <w:r w:rsidR="00B12067">
        <w:rPr>
          <w:rStyle w:val="SubtleEmphasis"/>
        </w:rPr>
        <w:t>m</w:t>
      </w:r>
      <w:r w:rsidR="00A979E1">
        <w:t xml:space="preserve"> | </w:t>
      </w:r>
      <w:sdt>
        <w:sdtPr>
          <w:alias w:val="Meeting location:"/>
          <w:tag w:val="Meeting location:"/>
          <w:id w:val="1910582416"/>
          <w:placeholder>
            <w:docPart w:val="A190F7E6089D4365AE2F8C6C396169A2"/>
          </w:placeholder>
          <w:temporary/>
          <w:showingPlcHdr/>
          <w15:appearance w15:val="hidden"/>
        </w:sdtPr>
        <w:sdtContent>
          <w:r w:rsidR="00A979E1">
            <w:t>Meeting location</w:t>
          </w:r>
        </w:sdtContent>
      </w:sdt>
      <w:r w:rsidR="00A979E1">
        <w:t xml:space="preserve"> </w:t>
      </w:r>
      <w:sdt>
        <w:sdtPr>
          <w:rPr>
            <w:rStyle w:val="SubtleEmphasis"/>
          </w:rPr>
          <w:alias w:val="Enter location:"/>
          <w:tag w:val="Enter location:"/>
          <w:id w:val="465398058"/>
          <w:placeholder>
            <w:docPart w:val="4B521B5FDA0B415F95CE5A53AEECC353"/>
          </w:placeholder>
          <w15:appearance w15:val="hidden"/>
        </w:sdtPr>
        <w:sdtEndPr>
          <w:rPr>
            <w:rStyle w:val="DefaultParagraphFont"/>
            <w:i w:val="0"/>
            <w:iCs w:val="0"/>
            <w:color w:val="9F2936" w:themeColor="accent2"/>
          </w:rPr>
        </w:sdtEndPr>
        <w:sdtContent>
          <w:r w:rsidR="00B12067">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7A894046"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1BF9E4E2" w14:textId="77777777" w:rsidTr="00D11E7A">
              <w:tc>
                <w:tcPr>
                  <w:tcW w:w="2311" w:type="dxa"/>
                  <w:tcBorders>
                    <w:left w:val="nil"/>
                  </w:tcBorders>
                </w:tcPr>
                <w:p w14:paraId="03B67C49" w14:textId="77777777" w:rsidR="00A979E1" w:rsidRPr="00A979E1" w:rsidRDefault="001B513C" w:rsidP="00A979E1">
                  <w:pPr>
                    <w:pStyle w:val="Heading3"/>
                  </w:pPr>
                  <w:sdt>
                    <w:sdtPr>
                      <w:alias w:val="Meeting called by:"/>
                      <w:tag w:val="Meeting called by:"/>
                      <w:id w:val="1112008097"/>
                      <w:placeholder>
                        <w:docPart w:val="B5F1352C741F44608C98AFD9BAC172E8"/>
                      </w:placeholder>
                      <w:temporary/>
                      <w:showingPlcHdr/>
                      <w15:appearance w15:val="hidden"/>
                    </w:sdtPr>
                    <w:sdtContent>
                      <w:r w:rsidR="00A979E1" w:rsidRPr="00A979E1">
                        <w:t>Meeting called by</w:t>
                      </w:r>
                    </w:sdtContent>
                  </w:sdt>
                </w:p>
              </w:tc>
              <w:tc>
                <w:tcPr>
                  <w:tcW w:w="2863" w:type="dxa"/>
                  <w:tcBorders>
                    <w:right w:val="single" w:sz="8" w:space="0" w:color="F07F09" w:themeColor="accent1"/>
                  </w:tcBorders>
                </w:tcPr>
                <w:p w14:paraId="0ACAAA74" w14:textId="303F4B31" w:rsidR="00A979E1" w:rsidRDefault="00B12067" w:rsidP="00D11E7A">
                  <w:pPr>
                    <w:spacing w:after="0"/>
                  </w:pPr>
                  <w:r>
                    <w:t>Group</w:t>
                  </w:r>
                </w:p>
              </w:tc>
            </w:tr>
            <w:tr w:rsidR="00A979E1" w14:paraId="797F5593" w14:textId="77777777" w:rsidTr="00D11E7A">
              <w:tc>
                <w:tcPr>
                  <w:tcW w:w="2311" w:type="dxa"/>
                  <w:tcBorders>
                    <w:left w:val="nil"/>
                  </w:tcBorders>
                </w:tcPr>
                <w:p w14:paraId="5CCE632E" w14:textId="77777777" w:rsidR="00A979E1" w:rsidRPr="00A979E1" w:rsidRDefault="001B513C" w:rsidP="00A979E1">
                  <w:pPr>
                    <w:pStyle w:val="Heading3"/>
                  </w:pPr>
                  <w:sdt>
                    <w:sdtPr>
                      <w:alias w:val="Type of meeting:"/>
                      <w:tag w:val="Type of meeting:"/>
                      <w:id w:val="1356456911"/>
                      <w:placeholder>
                        <w:docPart w:val="365571A8553041039A916FA22DEDA519"/>
                      </w:placeholder>
                      <w:temporary/>
                      <w:showingPlcHdr/>
                      <w15:appearance w15:val="hidden"/>
                    </w:sdtPr>
                    <w:sdtContent>
                      <w:r w:rsidR="00A979E1" w:rsidRPr="00A979E1">
                        <w:t>Type of meeting</w:t>
                      </w:r>
                    </w:sdtContent>
                  </w:sdt>
                </w:p>
              </w:tc>
              <w:tc>
                <w:tcPr>
                  <w:tcW w:w="2863" w:type="dxa"/>
                  <w:tcBorders>
                    <w:right w:val="single" w:sz="8" w:space="0" w:color="F07F09" w:themeColor="accent1"/>
                  </w:tcBorders>
                </w:tcPr>
                <w:p w14:paraId="74BFB493" w14:textId="51205C51" w:rsidR="00A979E1" w:rsidRDefault="00B12067" w:rsidP="00D11E7A">
                  <w:pPr>
                    <w:spacing w:after="0"/>
                  </w:pPr>
                  <w:r>
                    <w:t>Project Discussion</w:t>
                  </w:r>
                </w:p>
              </w:tc>
            </w:tr>
            <w:tr w:rsidR="00A979E1" w14:paraId="5B219BC6" w14:textId="77777777" w:rsidTr="00D11E7A">
              <w:sdt>
                <w:sdtPr>
                  <w:alias w:val="Facilitator:"/>
                  <w:tag w:val="Facilitator:"/>
                  <w:id w:val="-1618515975"/>
                  <w:placeholder>
                    <w:docPart w:val="AED8DAC127124361BA16D49F6C1FFED7"/>
                  </w:placeholder>
                  <w:temporary/>
                  <w:showingPlcHdr/>
                  <w15:appearance w15:val="hidden"/>
                </w:sdtPr>
                <w:sdtContent>
                  <w:tc>
                    <w:tcPr>
                      <w:tcW w:w="2311" w:type="dxa"/>
                      <w:tcBorders>
                        <w:left w:val="nil"/>
                      </w:tcBorders>
                    </w:tcPr>
                    <w:p w14:paraId="2502D114" w14:textId="77777777" w:rsidR="00A979E1" w:rsidRPr="00A979E1" w:rsidRDefault="00A979E1" w:rsidP="00A979E1">
                      <w:pPr>
                        <w:pStyle w:val="Heading3"/>
                      </w:pPr>
                      <w:r w:rsidRPr="00A979E1">
                        <w:t>Facilitator</w:t>
                      </w:r>
                    </w:p>
                  </w:tc>
                </w:sdtContent>
              </w:sdt>
              <w:tc>
                <w:tcPr>
                  <w:tcW w:w="2863" w:type="dxa"/>
                  <w:tcBorders>
                    <w:right w:val="single" w:sz="8" w:space="0" w:color="F07F09" w:themeColor="accent1"/>
                  </w:tcBorders>
                </w:tcPr>
                <w:p w14:paraId="781BBCA9" w14:textId="5B2E0B05" w:rsidR="00A979E1" w:rsidRDefault="00B12067" w:rsidP="00D11E7A">
                  <w:pPr>
                    <w:spacing w:after="0"/>
                  </w:pPr>
                  <w:r>
                    <w:t>Group</w:t>
                  </w:r>
                </w:p>
              </w:tc>
            </w:tr>
            <w:tr w:rsidR="00A979E1" w14:paraId="716BE73F" w14:textId="77777777" w:rsidTr="00D11E7A">
              <w:sdt>
                <w:sdtPr>
                  <w:alias w:val="Note taker:"/>
                  <w:tag w:val="Note taker:"/>
                  <w:id w:val="-1961940283"/>
                  <w:placeholder>
                    <w:docPart w:val="B74493A5FB6A44F6822F3B634B0B2E0C"/>
                  </w:placeholder>
                  <w:temporary/>
                  <w:showingPlcHdr/>
                  <w15:appearance w15:val="hidden"/>
                </w:sdtPr>
                <w:sdtContent>
                  <w:tc>
                    <w:tcPr>
                      <w:tcW w:w="2311" w:type="dxa"/>
                      <w:tcBorders>
                        <w:left w:val="nil"/>
                      </w:tcBorders>
                    </w:tcPr>
                    <w:p w14:paraId="3361E8DA" w14:textId="77777777" w:rsidR="00A979E1" w:rsidRPr="00A979E1" w:rsidRDefault="00A979E1" w:rsidP="00A979E1">
                      <w:pPr>
                        <w:pStyle w:val="Heading3"/>
                      </w:pPr>
                      <w:r w:rsidRPr="00A979E1">
                        <w:t>Note taker</w:t>
                      </w:r>
                    </w:p>
                  </w:tc>
                </w:sdtContent>
              </w:sdt>
              <w:tc>
                <w:tcPr>
                  <w:tcW w:w="2863" w:type="dxa"/>
                  <w:tcBorders>
                    <w:right w:val="single" w:sz="8" w:space="0" w:color="F07F09" w:themeColor="accent1"/>
                  </w:tcBorders>
                </w:tcPr>
                <w:p w14:paraId="4E2EB894" w14:textId="6B25D748" w:rsidR="00A979E1" w:rsidRDefault="00B12067" w:rsidP="00D11E7A">
                  <w:pPr>
                    <w:spacing w:after="0"/>
                  </w:pPr>
                  <w:r>
                    <w:t>Matthew Blundell</w:t>
                  </w:r>
                </w:p>
              </w:tc>
            </w:tr>
            <w:tr w:rsidR="00A979E1" w14:paraId="3522A650" w14:textId="77777777" w:rsidTr="00D11E7A">
              <w:sdt>
                <w:sdtPr>
                  <w:alias w:val="Timekeeper:"/>
                  <w:tag w:val="Timekeeper:"/>
                  <w:id w:val="2113625791"/>
                  <w:placeholder>
                    <w:docPart w:val="CEA89F329420427FA422A078B6FC9E21"/>
                  </w:placeholder>
                  <w:temporary/>
                  <w:showingPlcHdr/>
                  <w15:appearance w15:val="hidden"/>
                </w:sdtPr>
                <w:sdtContent>
                  <w:tc>
                    <w:tcPr>
                      <w:tcW w:w="2311" w:type="dxa"/>
                      <w:tcBorders>
                        <w:left w:val="nil"/>
                      </w:tcBorders>
                    </w:tcPr>
                    <w:p w14:paraId="539341CA" w14:textId="77777777" w:rsidR="00A979E1" w:rsidRPr="00A979E1" w:rsidRDefault="00A979E1" w:rsidP="00A979E1">
                      <w:pPr>
                        <w:pStyle w:val="Heading3"/>
                      </w:pPr>
                      <w:r w:rsidRPr="00A979E1">
                        <w:t>Timekeeper</w:t>
                      </w:r>
                    </w:p>
                  </w:tc>
                </w:sdtContent>
              </w:sdt>
              <w:tc>
                <w:tcPr>
                  <w:tcW w:w="2863" w:type="dxa"/>
                  <w:tcBorders>
                    <w:right w:val="single" w:sz="8" w:space="0" w:color="F07F09" w:themeColor="accent1"/>
                  </w:tcBorders>
                </w:tcPr>
                <w:p w14:paraId="534FBD6B" w14:textId="54360F41" w:rsidR="00A979E1" w:rsidRDefault="00B12067" w:rsidP="00D11E7A">
                  <w:pPr>
                    <w:spacing w:after="0"/>
                  </w:pPr>
                  <w:r>
                    <w:t>Group</w:t>
                  </w:r>
                </w:p>
              </w:tc>
            </w:tr>
          </w:tbl>
          <w:p w14:paraId="0D5308E2" w14:textId="77777777" w:rsidR="00A979E1" w:rsidRDefault="00A979E1" w:rsidP="00D11E7A">
            <w:pPr>
              <w:spacing w:after="0"/>
            </w:pPr>
          </w:p>
        </w:tc>
        <w:tc>
          <w:tcPr>
            <w:tcW w:w="5400" w:type="dxa"/>
          </w:tcPr>
          <w:p w14:paraId="458873F5" w14:textId="735BFB95" w:rsidR="00A979E1" w:rsidRPr="00137619" w:rsidRDefault="00B12067" w:rsidP="00D11E7A">
            <w:pPr>
              <w:spacing w:after="0"/>
            </w:pPr>
            <w:r>
              <w:t>Matthew Blundell</w:t>
            </w:r>
          </w:p>
          <w:p w14:paraId="35127E39" w14:textId="77777777" w:rsidR="00A979E1" w:rsidRDefault="00B12067" w:rsidP="00D11E7A">
            <w:pPr>
              <w:spacing w:after="0"/>
            </w:pPr>
            <w:r>
              <w:t>Luke Daniels</w:t>
            </w:r>
          </w:p>
          <w:p w14:paraId="54CFC3E8" w14:textId="77777777" w:rsidR="00B12067" w:rsidRDefault="00B12067" w:rsidP="00D11E7A">
            <w:pPr>
              <w:spacing w:after="0"/>
            </w:pPr>
            <w:r>
              <w:t xml:space="preserve">Jacob </w:t>
            </w:r>
            <w:proofErr w:type="spellStart"/>
            <w:r>
              <w:t>Coorey</w:t>
            </w:r>
            <w:proofErr w:type="spellEnd"/>
          </w:p>
          <w:p w14:paraId="70CA2C02" w14:textId="77777777" w:rsidR="00B12067" w:rsidRDefault="00B12067" w:rsidP="00D11E7A">
            <w:pPr>
              <w:spacing w:after="0"/>
            </w:pPr>
            <w:r>
              <w:t>Mohammed Osman</w:t>
            </w:r>
          </w:p>
          <w:p w14:paraId="1ED55E24" w14:textId="3CEADBCB" w:rsidR="00B12067" w:rsidRDefault="001B513C" w:rsidP="00D11E7A">
            <w:pPr>
              <w:spacing w:after="0"/>
            </w:pPr>
            <w:r>
              <w:t>Thomas Walker</w:t>
            </w:r>
          </w:p>
        </w:tc>
      </w:tr>
    </w:tbl>
    <w:p w14:paraId="7E73BC48" w14:textId="77777777" w:rsidR="00A979E1" w:rsidRDefault="001B513C" w:rsidP="00A979E1">
      <w:pPr>
        <w:pStyle w:val="Heading1"/>
      </w:pPr>
      <w:sdt>
        <w:sdtPr>
          <w:alias w:val="Agenda topics:"/>
          <w:tag w:val="Agenda topics:"/>
          <w:id w:val="-877550984"/>
          <w:placeholder>
            <w:docPart w:val="00DD71E860454C7A866075C5782E9896"/>
          </w:placeholder>
          <w:temporary/>
          <w:showingPlcHdr/>
          <w15:appearance w15:val="hidden"/>
        </w:sdtPr>
        <w:sdtContent>
          <w:r w:rsidR="00A979E1">
            <w:t>Agenda topics</w:t>
          </w:r>
        </w:sdtContent>
      </w:sdt>
    </w:p>
    <w:p w14:paraId="380CA21D" w14:textId="2E8319CF" w:rsidR="00B12067" w:rsidRDefault="001B513C" w:rsidP="001B513C">
      <w:pPr>
        <w:pStyle w:val="Heading2"/>
        <w:rPr>
          <w:rStyle w:val="SubtleEmphasis"/>
        </w:rPr>
      </w:pPr>
      <w:sdt>
        <w:sdtPr>
          <w:alias w:val="Agenda 1, time allotted:"/>
          <w:tag w:val="Agenda 1, time allotted:"/>
          <w:id w:val="-548305236"/>
          <w:placeholder>
            <w:docPart w:val="76A9D295A887470892B7259F5F830491"/>
          </w:placeholder>
          <w:temporary/>
          <w:showingPlcHdr/>
          <w15:appearance w15:val="hidden"/>
        </w:sdtPr>
        <w:sdtContent>
          <w:r w:rsidR="00A979E1">
            <w:t>Time allotted</w:t>
          </w:r>
        </w:sdtContent>
      </w:sdt>
      <w:r w:rsidR="00A979E1">
        <w:t xml:space="preserve"> | </w:t>
      </w:r>
      <w:sdt>
        <w:sdtPr>
          <w:rPr>
            <w:rStyle w:val="SubtleEmphasis"/>
          </w:rPr>
          <w:alias w:val="Agenda 1, enter time:"/>
          <w:tag w:val="Agenda 1, enter time:"/>
          <w:id w:val="252406536"/>
          <w:placeholder>
            <w:docPart w:val="031D1D36C596416F92E5C0C34EB5E6FD"/>
          </w:placeholder>
          <w15:appearance w15:val="hidden"/>
        </w:sdtPr>
        <w:sdtEndPr>
          <w:rPr>
            <w:rStyle w:val="DefaultParagraphFont"/>
            <w:i w:val="0"/>
            <w:iCs w:val="0"/>
            <w:color w:val="9F2936" w:themeColor="accent2"/>
          </w:rPr>
        </w:sdtEndPr>
        <w:sdtContent>
          <w:r>
            <w:rPr>
              <w:rStyle w:val="SubtleEmphasis"/>
            </w:rPr>
            <w:t xml:space="preserve">1 hour </w:t>
          </w:r>
          <w:r w:rsidR="004F2523">
            <w:rPr>
              <w:rStyle w:val="SubtleEmphasis"/>
            </w:rPr>
            <w:t>4</w:t>
          </w:r>
          <w:r>
            <w:rPr>
              <w:rStyle w:val="SubtleEmphasis"/>
            </w:rPr>
            <w:t>0</w:t>
          </w:r>
          <w:r w:rsidR="00B12067">
            <w:rPr>
              <w:rStyle w:val="SubtleEmphasis"/>
            </w:rPr>
            <w:t xml:space="preserve"> minutes</w:t>
          </w:r>
        </w:sdtContent>
      </w:sdt>
      <w:r w:rsidR="00A979E1">
        <w:t xml:space="preserve"> | </w:t>
      </w:r>
      <w:sdt>
        <w:sdtPr>
          <w:alias w:val="Agenda 1, agenda topic:"/>
          <w:tag w:val="Agenda 1, agenda topic:"/>
          <w:id w:val="-1734764758"/>
          <w:placeholder>
            <w:docPart w:val="6A728C0FA41A40B4B026767A545BD9E5"/>
          </w:placeholder>
          <w:temporary/>
          <w:showingPlcHdr/>
          <w15:appearance w15:val="hidden"/>
        </w:sdtPr>
        <w:sdtContent>
          <w:r w:rsidR="00A979E1">
            <w:t>Agenda topic</w:t>
          </w:r>
        </w:sdtContent>
      </w:sdt>
      <w:r w:rsidR="00A979E1">
        <w:t xml:space="preserve"> </w:t>
      </w:r>
      <w:r>
        <w:rPr>
          <w:rStyle w:val="SubtleEmphasis"/>
        </w:rPr>
        <w:t>Finalize tasks for features</w:t>
      </w:r>
      <w:r w:rsidR="00B12067">
        <w:rPr>
          <w:rStyle w:val="SubtleEmphasis"/>
        </w:rPr>
        <w:t xml:space="preserve"> </w:t>
      </w:r>
      <w:r w:rsidR="00B12067">
        <w:t>|</w:t>
      </w:r>
      <w:r w:rsidR="00A979E1">
        <w:t xml:space="preserve"> </w:t>
      </w:r>
      <w:sdt>
        <w:sdtPr>
          <w:alias w:val="Agenda 1, presenter:"/>
          <w:tag w:val="Agenda 1, presenter:"/>
          <w:id w:val="-1972813609"/>
          <w:placeholder>
            <w:docPart w:val="59630A39BAD74CA8A21BF9448D371A14"/>
          </w:placeholder>
          <w:temporary/>
          <w:showingPlcHdr/>
          <w15:appearance w15:val="hidden"/>
        </w:sdtPr>
        <w:sdtContent>
          <w:r w:rsidR="00A979E1">
            <w:t>Presenter</w:t>
          </w:r>
        </w:sdtContent>
      </w:sdt>
      <w:r w:rsidR="00A979E1">
        <w:t xml:space="preserve"> </w:t>
      </w:r>
      <w:r w:rsidR="00B12067">
        <w:rPr>
          <w:rStyle w:val="SubtleEmphasis"/>
        </w:rPr>
        <w:t>Group</w:t>
      </w:r>
    </w:p>
    <w:p w14:paraId="03A7A38C" w14:textId="5139D85F" w:rsidR="00D12DBA" w:rsidRDefault="00D12DBA" w:rsidP="001B513C">
      <w:pPr>
        <w:pStyle w:val="Heading2"/>
      </w:pPr>
    </w:p>
    <w:p w14:paraId="332E9C4A" w14:textId="35A76364" w:rsidR="00D12DBA" w:rsidRDefault="009C0B56" w:rsidP="009C0B56">
      <w:pPr>
        <w:rPr>
          <w:rStyle w:val="SubtleEmphasis"/>
          <w:i w:val="0"/>
        </w:rPr>
      </w:pPr>
      <w:r>
        <w:rPr>
          <w:rStyle w:val="SubtleEmphasis"/>
          <w:i w:val="0"/>
        </w:rPr>
        <w:t xml:space="preserve">The first topic that will be covered in this meeting </w:t>
      </w:r>
      <w:r w:rsidR="003D047D">
        <w:rPr>
          <w:rStyle w:val="SubtleEmphasis"/>
          <w:i w:val="0"/>
        </w:rPr>
        <w:t>is to check the updated list of tasks that have been made by the development team for each of the features that we are going to have in the second Sprint.</w:t>
      </w:r>
    </w:p>
    <w:p w14:paraId="719CB51D" w14:textId="4579BF40" w:rsidR="003D047D" w:rsidRDefault="004F2523" w:rsidP="009C0B56">
      <w:pPr>
        <w:rPr>
          <w:rStyle w:val="SubtleEmphasis"/>
          <w:i w:val="0"/>
        </w:rPr>
      </w:pPr>
      <w:r>
        <w:rPr>
          <w:rStyle w:val="SubtleEmphasis"/>
          <w:i w:val="0"/>
        </w:rPr>
        <w:t>Client asks developers as to see whether there are any other tasks that are needed in order to complete the features to a high standard.</w:t>
      </w:r>
    </w:p>
    <w:p w14:paraId="0D9AA63A" w14:textId="532BEDAE" w:rsidR="004F2523" w:rsidRDefault="004F2523" w:rsidP="009C0B56">
      <w:pPr>
        <w:rPr>
          <w:rStyle w:val="SubtleEmphasis"/>
          <w:i w:val="0"/>
        </w:rPr>
      </w:pPr>
      <w:r>
        <w:rPr>
          <w:rStyle w:val="SubtleEmphasis"/>
          <w:i w:val="0"/>
        </w:rPr>
        <w:t xml:space="preserve">Update the sprint 2 documentation to include all of the tasks. </w:t>
      </w:r>
    </w:p>
    <w:p w14:paraId="574A0620" w14:textId="0A7AB021" w:rsidR="004F2523" w:rsidRDefault="004F2523" w:rsidP="009C0B56">
      <w:pPr>
        <w:rPr>
          <w:rStyle w:val="SubtleEmphasis"/>
          <w:i w:val="0"/>
        </w:rPr>
      </w:pPr>
      <w:r>
        <w:rPr>
          <w:rStyle w:val="SubtleEmphasis"/>
          <w:i w:val="0"/>
        </w:rPr>
        <w:t>Have the developer team discuss the time it should take to complete each task in the sprint.</w:t>
      </w:r>
    </w:p>
    <w:p w14:paraId="714D37D2" w14:textId="062F8B2F" w:rsidR="004F2523" w:rsidRPr="009C0B56" w:rsidRDefault="004F2523" w:rsidP="009C0B56">
      <w:pPr>
        <w:rPr>
          <w:rStyle w:val="SubtleEmphasis"/>
          <w:i w:val="0"/>
        </w:rPr>
      </w:pPr>
      <w:r>
        <w:rPr>
          <w:rStyle w:val="SubtleEmphasis"/>
          <w:i w:val="0"/>
        </w:rPr>
        <w:t>Update the sprint 2 documentation to include all time for the tasks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979E1" w:rsidRPr="00E52810" w14:paraId="30549424" w14:textId="77777777" w:rsidTr="00557792">
        <w:trPr>
          <w:cnfStyle w:val="100000000000" w:firstRow="1" w:lastRow="0" w:firstColumn="0" w:lastColumn="0" w:oddVBand="0" w:evenVBand="0" w:oddHBand="0" w:evenHBand="0" w:firstRowFirstColumn="0" w:firstRowLastColumn="0" w:lastRowFirstColumn="0" w:lastRowLastColumn="0"/>
        </w:trPr>
        <w:tc>
          <w:tcPr>
            <w:tcW w:w="6300" w:type="dxa"/>
          </w:tcPr>
          <w:p w14:paraId="1DA1E369" w14:textId="7115CC36" w:rsidR="00CB50F2" w:rsidRPr="00E52810" w:rsidRDefault="009C0D11" w:rsidP="00E52810">
            <w:r>
              <w:t>Meeting Items</w:t>
            </w:r>
          </w:p>
        </w:tc>
        <w:sdt>
          <w:sdtPr>
            <w:alias w:val="Agenda 1, person responsible:"/>
            <w:tag w:val="Agenda 1, person responsible:"/>
            <w:id w:val="352783267"/>
            <w:placeholder>
              <w:docPart w:val="5168B9CDD3A64F52A73AFA4E5CC5DC58"/>
            </w:placeholder>
            <w:temporary/>
            <w:showingPlcHdr/>
            <w15:appearance w15:val="hidden"/>
          </w:sdtPr>
          <w:sdtContent>
            <w:tc>
              <w:tcPr>
                <w:tcW w:w="2250" w:type="dxa"/>
              </w:tcPr>
              <w:p w14:paraId="669DEF3C" w14:textId="77777777" w:rsidR="00A979E1" w:rsidRPr="00E52810" w:rsidRDefault="00A979E1" w:rsidP="00E52810">
                <w:r w:rsidRPr="00E52810">
                  <w:t>Person responsible</w:t>
                </w:r>
              </w:p>
            </w:tc>
          </w:sdtContent>
        </w:sdt>
        <w:tc>
          <w:tcPr>
            <w:tcW w:w="2250" w:type="dxa"/>
          </w:tcPr>
          <w:p w14:paraId="53EFC48F" w14:textId="49BB43FF" w:rsidR="00A979E1" w:rsidRPr="00E52810" w:rsidRDefault="009C0D11" w:rsidP="00E52810">
            <w:r>
              <w:t>Item Started or Due</w:t>
            </w:r>
          </w:p>
        </w:tc>
      </w:tr>
      <w:tr w:rsidR="00A979E1" w:rsidRPr="00E52810" w14:paraId="4B8D0F9C" w14:textId="77777777" w:rsidTr="00557792">
        <w:tc>
          <w:tcPr>
            <w:tcW w:w="6300" w:type="dxa"/>
          </w:tcPr>
          <w:p w14:paraId="7513CFA8" w14:textId="77777777" w:rsidR="00A979E1" w:rsidRDefault="004F2523" w:rsidP="00E52810">
            <w:pPr>
              <w:ind w:left="0"/>
            </w:pPr>
            <w:r>
              <w:t>Check the updated lists of tasks made by the developer</w:t>
            </w:r>
          </w:p>
          <w:p w14:paraId="37C3FC06" w14:textId="6F93C18B" w:rsidR="004F2523" w:rsidRPr="00E52810" w:rsidRDefault="004F2523" w:rsidP="00E52810">
            <w:pPr>
              <w:ind w:left="0"/>
            </w:pPr>
            <w:r>
              <w:t>team</w:t>
            </w:r>
          </w:p>
        </w:tc>
        <w:tc>
          <w:tcPr>
            <w:tcW w:w="2250" w:type="dxa"/>
          </w:tcPr>
          <w:p w14:paraId="74A84EF0" w14:textId="342FFBAF" w:rsidR="00A979E1" w:rsidRPr="00E52810" w:rsidRDefault="00B12067" w:rsidP="00E52810">
            <w:pPr>
              <w:ind w:left="0"/>
            </w:pPr>
            <w:r>
              <w:t>Group</w:t>
            </w:r>
          </w:p>
        </w:tc>
        <w:tc>
          <w:tcPr>
            <w:tcW w:w="2250" w:type="dxa"/>
          </w:tcPr>
          <w:p w14:paraId="77E94871" w14:textId="2C4C30BC" w:rsidR="00A979E1" w:rsidRPr="00E52810" w:rsidRDefault="00B12067" w:rsidP="00E52810">
            <w:pPr>
              <w:ind w:left="0"/>
            </w:pPr>
            <w:r>
              <w:t>2</w:t>
            </w:r>
            <w:r w:rsidR="004F2523">
              <w:t>1</w:t>
            </w:r>
            <w:r>
              <w:t>/0</w:t>
            </w:r>
            <w:r w:rsidR="004F2523">
              <w:t>9</w:t>
            </w:r>
            <w:r>
              <w:t>/2018 | 1</w:t>
            </w:r>
            <w:r w:rsidR="004F2523">
              <w:t>1</w:t>
            </w:r>
            <w:r>
              <w:t>:</w:t>
            </w:r>
            <w:r w:rsidR="004F2523">
              <w:t>0</w:t>
            </w:r>
            <w:r>
              <w:t>0</w:t>
            </w:r>
            <w:r w:rsidR="004F2523">
              <w:t>a</w:t>
            </w:r>
            <w:r>
              <w:t>m</w:t>
            </w:r>
          </w:p>
        </w:tc>
      </w:tr>
      <w:tr w:rsidR="00A979E1" w:rsidRPr="00E52810" w14:paraId="12B5F256" w14:textId="77777777" w:rsidTr="00557792">
        <w:tc>
          <w:tcPr>
            <w:tcW w:w="6300" w:type="dxa"/>
          </w:tcPr>
          <w:p w14:paraId="592769A9" w14:textId="77777777" w:rsidR="00A979E1" w:rsidRDefault="004F2523" w:rsidP="00E52810">
            <w:pPr>
              <w:ind w:left="0"/>
            </w:pPr>
            <w:r>
              <w:t xml:space="preserve">Client checks whether any more tasks can be added </w:t>
            </w:r>
          </w:p>
          <w:p w14:paraId="7D9CB78C" w14:textId="223609F0" w:rsidR="004F2523" w:rsidRPr="00E52810" w:rsidRDefault="004F2523" w:rsidP="00E52810">
            <w:pPr>
              <w:ind w:left="0"/>
            </w:pPr>
            <w:r>
              <w:t>To complete the features</w:t>
            </w:r>
          </w:p>
        </w:tc>
        <w:tc>
          <w:tcPr>
            <w:tcW w:w="2250" w:type="dxa"/>
          </w:tcPr>
          <w:p w14:paraId="003A7AF0" w14:textId="07896A45" w:rsidR="00A979E1" w:rsidRPr="00E52810" w:rsidRDefault="004F2523" w:rsidP="00E52810">
            <w:pPr>
              <w:ind w:left="0"/>
            </w:pPr>
            <w:r>
              <w:t>Developers</w:t>
            </w:r>
          </w:p>
        </w:tc>
        <w:tc>
          <w:tcPr>
            <w:tcW w:w="2250" w:type="dxa"/>
          </w:tcPr>
          <w:p w14:paraId="5E8AED14" w14:textId="2CF2AE5E" w:rsidR="00A979E1" w:rsidRPr="00E52810" w:rsidRDefault="004F2523" w:rsidP="00E52810">
            <w:pPr>
              <w:ind w:left="0"/>
            </w:pPr>
            <w:r>
              <w:t>21</w:t>
            </w:r>
            <w:r w:rsidR="00B12067">
              <w:t>/0</w:t>
            </w:r>
            <w:r>
              <w:t>9</w:t>
            </w:r>
            <w:r w:rsidR="00B12067">
              <w:t xml:space="preserve">/2018 | </w:t>
            </w:r>
            <w:r>
              <w:t>11</w:t>
            </w:r>
            <w:r w:rsidR="00B12067">
              <w:t>:</w:t>
            </w:r>
            <w:r>
              <w:t>2</w:t>
            </w:r>
            <w:r w:rsidR="00B12067">
              <w:t>0pm</w:t>
            </w:r>
          </w:p>
        </w:tc>
      </w:tr>
      <w:tr w:rsidR="004F2523" w:rsidRPr="00E52810" w14:paraId="510AFF29" w14:textId="77777777" w:rsidTr="00557792">
        <w:tc>
          <w:tcPr>
            <w:tcW w:w="6300" w:type="dxa"/>
          </w:tcPr>
          <w:p w14:paraId="5DA56487" w14:textId="19CAB9F5" w:rsidR="004F2523" w:rsidRDefault="004F2523" w:rsidP="00E52810">
            <w:pPr>
              <w:ind w:left="0"/>
            </w:pPr>
            <w:r>
              <w:t>Update tasks in sprint 2 documentation</w:t>
            </w:r>
          </w:p>
        </w:tc>
        <w:tc>
          <w:tcPr>
            <w:tcW w:w="2250" w:type="dxa"/>
          </w:tcPr>
          <w:p w14:paraId="2D0E66EF" w14:textId="7C054FFA" w:rsidR="004F2523" w:rsidRDefault="004F2523" w:rsidP="00E52810">
            <w:pPr>
              <w:ind w:left="0"/>
            </w:pPr>
            <w:r>
              <w:t xml:space="preserve">Matthew Blundell </w:t>
            </w:r>
          </w:p>
        </w:tc>
        <w:tc>
          <w:tcPr>
            <w:tcW w:w="2250" w:type="dxa"/>
          </w:tcPr>
          <w:p w14:paraId="1C8FBB23" w14:textId="77F04D2D" w:rsidR="004F2523" w:rsidRDefault="004F2523" w:rsidP="00E52810">
            <w:pPr>
              <w:ind w:left="0"/>
            </w:pPr>
            <w:r>
              <w:t>21/09/2018 | 11:40pm</w:t>
            </w:r>
          </w:p>
        </w:tc>
      </w:tr>
      <w:tr w:rsidR="004F2523" w:rsidRPr="00E52810" w14:paraId="5703023D" w14:textId="77777777" w:rsidTr="00557792">
        <w:tc>
          <w:tcPr>
            <w:tcW w:w="6300" w:type="dxa"/>
          </w:tcPr>
          <w:p w14:paraId="582BE1B2" w14:textId="77777777" w:rsidR="004F2523" w:rsidRDefault="004F2523" w:rsidP="00E52810">
            <w:pPr>
              <w:ind w:left="0"/>
            </w:pPr>
            <w:r>
              <w:t xml:space="preserve">Client asks developers to discuss how the time it </w:t>
            </w:r>
          </w:p>
          <w:p w14:paraId="2544E4CB" w14:textId="1E4407D9" w:rsidR="004F2523" w:rsidRDefault="004F2523" w:rsidP="00E52810">
            <w:pPr>
              <w:ind w:left="0"/>
            </w:pPr>
            <w:r>
              <w:t>Will take to complete each task</w:t>
            </w:r>
          </w:p>
        </w:tc>
        <w:tc>
          <w:tcPr>
            <w:tcW w:w="2250" w:type="dxa"/>
          </w:tcPr>
          <w:p w14:paraId="5F0A1670" w14:textId="519F0D36" w:rsidR="004F2523" w:rsidRDefault="004F2523" w:rsidP="00E52810">
            <w:pPr>
              <w:ind w:left="0"/>
            </w:pPr>
            <w:r>
              <w:t>Developers</w:t>
            </w:r>
          </w:p>
        </w:tc>
        <w:tc>
          <w:tcPr>
            <w:tcW w:w="2250" w:type="dxa"/>
          </w:tcPr>
          <w:p w14:paraId="210BA699" w14:textId="46DE7267" w:rsidR="004F2523" w:rsidRDefault="004F2523" w:rsidP="00E52810">
            <w:pPr>
              <w:ind w:left="0"/>
            </w:pPr>
            <w:r>
              <w:t>21/09/2018 | 11:50pm</w:t>
            </w:r>
          </w:p>
        </w:tc>
      </w:tr>
      <w:tr w:rsidR="004F2523" w:rsidRPr="00E52810" w14:paraId="33B76B64" w14:textId="77777777" w:rsidTr="00557792">
        <w:tc>
          <w:tcPr>
            <w:tcW w:w="6300" w:type="dxa"/>
          </w:tcPr>
          <w:p w14:paraId="301CBE1F" w14:textId="452A9266" w:rsidR="004F2523" w:rsidRDefault="004F2523" w:rsidP="00E52810">
            <w:pPr>
              <w:ind w:left="0"/>
            </w:pPr>
            <w:r>
              <w:t>Update time for tasks in sprint 2 documentation</w:t>
            </w:r>
          </w:p>
        </w:tc>
        <w:tc>
          <w:tcPr>
            <w:tcW w:w="2250" w:type="dxa"/>
          </w:tcPr>
          <w:p w14:paraId="59B676A3" w14:textId="3A59CBFD" w:rsidR="004F2523" w:rsidRDefault="004F2523" w:rsidP="00E52810">
            <w:pPr>
              <w:ind w:left="0"/>
            </w:pPr>
            <w:r>
              <w:t>Matthew Blundell</w:t>
            </w:r>
          </w:p>
        </w:tc>
        <w:tc>
          <w:tcPr>
            <w:tcW w:w="2250" w:type="dxa"/>
          </w:tcPr>
          <w:p w14:paraId="47F24114" w14:textId="0768585B" w:rsidR="004F2523" w:rsidRDefault="004F2523" w:rsidP="00E52810">
            <w:pPr>
              <w:ind w:left="0"/>
            </w:pPr>
            <w:r>
              <w:t>21/09/2018 | 12:20pm</w:t>
            </w:r>
          </w:p>
        </w:tc>
      </w:tr>
    </w:tbl>
    <w:p w14:paraId="6E9F1F56" w14:textId="77777777" w:rsidR="00FA3DCF" w:rsidRDefault="00FA3DCF" w:rsidP="00FA3DCF">
      <w:pPr>
        <w:pStyle w:val="Title"/>
      </w:pPr>
    </w:p>
    <w:p w14:paraId="24C17B19" w14:textId="49A0B812" w:rsidR="00FA3DCF" w:rsidRDefault="00FA3DCF" w:rsidP="00FA3DCF">
      <w:pPr>
        <w:pStyle w:val="Title"/>
      </w:pPr>
      <w:r>
        <w:lastRenderedPageBreak/>
        <w:t xml:space="preserve">Project </w:t>
      </w:r>
      <w:r w:rsidR="001B513C">
        <w:t>Finalize Sprint 2 Plan</w:t>
      </w:r>
      <w:r w:rsidR="00D12DBA">
        <w:t xml:space="preserve"> &amp; Searching and Reporting Features</w:t>
      </w:r>
      <w:sdt>
        <w:sdtPr>
          <w:alias w:val="Vertical line seperator:"/>
          <w:tag w:val="Vertical line seperator:"/>
          <w:id w:val="-1964114964"/>
          <w:placeholder>
            <w:docPart w:val="C0BB49290CC84ECF902D80F04B930590"/>
          </w:placeholder>
          <w:temporary/>
          <w:showingPlcHdr/>
          <w15:appearance w15:val="hidden"/>
        </w:sdtPr>
        <w:sdtContent>
          <w:r>
            <w:t>|</w:t>
          </w:r>
        </w:sdtContent>
      </w:sdt>
      <w:sdt>
        <w:sdtPr>
          <w:rPr>
            <w:rStyle w:val="SubtleReference"/>
          </w:rPr>
          <w:alias w:val="Minutes:"/>
          <w:tag w:val="Minutes:"/>
          <w:id w:val="-388414354"/>
          <w:placeholder>
            <w:docPart w:val="72D5241A94034C13BF7881B469DAF015"/>
          </w:placeholder>
          <w:temporary/>
          <w:showingPlcHdr/>
          <w15:appearance w15:val="hidden"/>
        </w:sdtPr>
        <w:sdtEndPr>
          <w:rPr>
            <w:rStyle w:val="DefaultParagraphFont"/>
            <w:caps w:val="0"/>
          </w:rPr>
        </w:sdtEndPr>
        <w:sdtContent>
          <w:r w:rsidRPr="00CB50F2">
            <w:rPr>
              <w:rStyle w:val="SubtleReference"/>
            </w:rPr>
            <w:t>Minutes</w:t>
          </w:r>
        </w:sdtContent>
      </w:sdt>
    </w:p>
    <w:p w14:paraId="2D9C2575" w14:textId="36CB291F" w:rsidR="00FA3DCF" w:rsidRDefault="001B513C" w:rsidP="00FA3DCF">
      <w:pPr>
        <w:pStyle w:val="Heading2"/>
      </w:pPr>
      <w:sdt>
        <w:sdtPr>
          <w:alias w:val="Meeting date and time:"/>
          <w:tag w:val="Meeting date and time:"/>
          <w:id w:val="-2022927045"/>
          <w:placeholder>
            <w:docPart w:val="6D6082F13D2C48869810E33C38FE4C25"/>
          </w:placeholder>
          <w:temporary/>
          <w:showingPlcHdr/>
          <w15:appearance w15:val="hidden"/>
        </w:sdtPr>
        <w:sdtContent>
          <w:r w:rsidR="00FA3DCF">
            <w:t>Meeting date | time</w:t>
          </w:r>
        </w:sdtContent>
      </w:sdt>
      <w:r w:rsidR="00FA3DCF">
        <w:t xml:space="preserve"> </w:t>
      </w:r>
      <w:r>
        <w:rPr>
          <w:rStyle w:val="SubtleEmphasis"/>
        </w:rPr>
        <w:t>October</w:t>
      </w:r>
      <w:r w:rsidR="00FA3DCF">
        <w:rPr>
          <w:rStyle w:val="SubtleEmphasis"/>
        </w:rPr>
        <w:t xml:space="preserve"> </w:t>
      </w:r>
      <w:r>
        <w:rPr>
          <w:rStyle w:val="SubtleEmphasis"/>
        </w:rPr>
        <w:t>2</w:t>
      </w:r>
      <w:r w:rsidRPr="001B513C">
        <w:rPr>
          <w:rStyle w:val="SubtleEmphasis"/>
          <w:vertAlign w:val="superscript"/>
        </w:rPr>
        <w:t>nd</w:t>
      </w:r>
      <w:r w:rsidR="00FA3DCF">
        <w:rPr>
          <w:rStyle w:val="SubtleEmphasis"/>
        </w:rPr>
        <w:t>, 2018</w:t>
      </w:r>
      <w:r w:rsidR="00FA3DCF" w:rsidRPr="003665F5">
        <w:rPr>
          <w:rStyle w:val="SubtleEmphasis"/>
        </w:rPr>
        <w:t xml:space="preserve"> | </w:t>
      </w:r>
      <w:r>
        <w:rPr>
          <w:rStyle w:val="SubtleEmphasis"/>
        </w:rPr>
        <w:t>6</w:t>
      </w:r>
      <w:r w:rsidR="00FA3DCF">
        <w:rPr>
          <w:rStyle w:val="SubtleEmphasis"/>
        </w:rPr>
        <w:t>:00pm</w:t>
      </w:r>
      <w:r w:rsidR="00FA3DCF">
        <w:t xml:space="preserve"> | </w:t>
      </w:r>
      <w:sdt>
        <w:sdtPr>
          <w:alias w:val="Meeting location:"/>
          <w:tag w:val="Meeting location:"/>
          <w:id w:val="1788386305"/>
          <w:placeholder>
            <w:docPart w:val="AA806582C2DA4A19A614AAFF707C53F5"/>
          </w:placeholder>
          <w:temporary/>
          <w:showingPlcHdr/>
          <w15:appearance w15:val="hidden"/>
        </w:sdtPr>
        <w:sdtContent>
          <w:r w:rsidR="00FA3DCF">
            <w:t>Meeting location</w:t>
          </w:r>
        </w:sdtContent>
      </w:sdt>
      <w:r w:rsidR="00FA3DCF">
        <w:t xml:space="preserve"> </w:t>
      </w:r>
      <w:sdt>
        <w:sdtPr>
          <w:rPr>
            <w:rStyle w:val="SubtleEmphasis"/>
          </w:rPr>
          <w:alias w:val="Enter location:"/>
          <w:tag w:val="Enter location:"/>
          <w:id w:val="951061911"/>
          <w:placeholder>
            <w:docPart w:val="BB6F29E337E2491F9F12E4D8FEC8FD23"/>
          </w:placeholder>
          <w15:appearance w15:val="hidden"/>
        </w:sdtPr>
        <w:sdtEndPr>
          <w:rPr>
            <w:rStyle w:val="DefaultParagraphFont"/>
            <w:i w:val="0"/>
            <w:iCs w:val="0"/>
            <w:color w:val="9F2936" w:themeColor="accent2"/>
          </w:rPr>
        </w:sdtEndPr>
        <w:sdtContent>
          <w:r w:rsidR="00FA3DCF">
            <w:rPr>
              <w:rStyle w:val="SubtleEmphasis"/>
            </w:rPr>
            <w:t>QUT P Block</w:t>
          </w:r>
          <w:r>
            <w:rPr>
              <w:rStyle w:val="SubtleEmphasis"/>
            </w:rPr>
            <w:t xml:space="preserve"> (P506A)</w:t>
          </w:r>
          <w:r w:rsidR="00FA3DCF">
            <w:rPr>
              <w:rStyle w:val="SubtleEmphasis"/>
            </w:rPr>
            <w:t xml:space="preserve">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FA3DCF" w14:paraId="308F4E5A"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FA3DCF" w14:paraId="3CCEE5F0" w14:textId="77777777" w:rsidTr="00D11E7A">
              <w:tc>
                <w:tcPr>
                  <w:tcW w:w="2311" w:type="dxa"/>
                  <w:tcBorders>
                    <w:left w:val="nil"/>
                  </w:tcBorders>
                </w:tcPr>
                <w:p w14:paraId="5A55B5E5" w14:textId="77777777" w:rsidR="00FA3DCF" w:rsidRPr="00A979E1" w:rsidRDefault="001B513C" w:rsidP="00D11E7A">
                  <w:pPr>
                    <w:pStyle w:val="Heading3"/>
                  </w:pPr>
                  <w:sdt>
                    <w:sdtPr>
                      <w:alias w:val="Meeting called by:"/>
                      <w:tag w:val="Meeting called by:"/>
                      <w:id w:val="-1626157217"/>
                      <w:placeholder>
                        <w:docPart w:val="9092DA161792419C817D2D18C1E0A3EC"/>
                      </w:placeholder>
                      <w:temporary/>
                      <w:showingPlcHdr/>
                      <w15:appearance w15:val="hidden"/>
                    </w:sdtPr>
                    <w:sdtContent>
                      <w:r w:rsidR="00FA3DCF" w:rsidRPr="00A979E1">
                        <w:t>Meeting called by</w:t>
                      </w:r>
                    </w:sdtContent>
                  </w:sdt>
                </w:p>
              </w:tc>
              <w:tc>
                <w:tcPr>
                  <w:tcW w:w="2863" w:type="dxa"/>
                  <w:tcBorders>
                    <w:right w:val="single" w:sz="8" w:space="0" w:color="F07F09" w:themeColor="accent1"/>
                  </w:tcBorders>
                </w:tcPr>
                <w:p w14:paraId="252FFB78" w14:textId="77777777" w:rsidR="00FA3DCF" w:rsidRDefault="00FA3DCF" w:rsidP="00D11E7A">
                  <w:pPr>
                    <w:spacing w:after="0"/>
                  </w:pPr>
                  <w:r>
                    <w:t>Group</w:t>
                  </w:r>
                </w:p>
              </w:tc>
            </w:tr>
            <w:tr w:rsidR="00FA3DCF" w14:paraId="5ED8873E" w14:textId="77777777" w:rsidTr="00D11E7A">
              <w:tc>
                <w:tcPr>
                  <w:tcW w:w="2311" w:type="dxa"/>
                  <w:tcBorders>
                    <w:left w:val="nil"/>
                  </w:tcBorders>
                </w:tcPr>
                <w:p w14:paraId="6857FCA1" w14:textId="77777777" w:rsidR="00FA3DCF" w:rsidRPr="00A979E1" w:rsidRDefault="001B513C" w:rsidP="00D11E7A">
                  <w:pPr>
                    <w:pStyle w:val="Heading3"/>
                  </w:pPr>
                  <w:sdt>
                    <w:sdtPr>
                      <w:alias w:val="Type of meeting:"/>
                      <w:tag w:val="Type of meeting:"/>
                      <w:id w:val="-716976728"/>
                      <w:placeholder>
                        <w:docPart w:val="18A0212CCBBA4C9C8E42EA140FB8A516"/>
                      </w:placeholder>
                      <w:temporary/>
                      <w:showingPlcHdr/>
                      <w15:appearance w15:val="hidden"/>
                    </w:sdtPr>
                    <w:sdtContent>
                      <w:r w:rsidR="00FA3DCF" w:rsidRPr="00A979E1">
                        <w:t>Type of meeting</w:t>
                      </w:r>
                    </w:sdtContent>
                  </w:sdt>
                </w:p>
              </w:tc>
              <w:tc>
                <w:tcPr>
                  <w:tcW w:w="2863" w:type="dxa"/>
                  <w:tcBorders>
                    <w:right w:val="single" w:sz="8" w:space="0" w:color="F07F09" w:themeColor="accent1"/>
                  </w:tcBorders>
                </w:tcPr>
                <w:p w14:paraId="1283A188" w14:textId="77777777" w:rsidR="00FA3DCF" w:rsidRDefault="00FA3DCF" w:rsidP="00D11E7A">
                  <w:pPr>
                    <w:spacing w:after="0"/>
                  </w:pPr>
                  <w:r>
                    <w:t>Project Discussion</w:t>
                  </w:r>
                </w:p>
              </w:tc>
            </w:tr>
            <w:tr w:rsidR="00FA3DCF" w14:paraId="63522838" w14:textId="77777777" w:rsidTr="00D11E7A">
              <w:sdt>
                <w:sdtPr>
                  <w:alias w:val="Facilitator:"/>
                  <w:tag w:val="Facilitator:"/>
                  <w:id w:val="392930363"/>
                  <w:placeholder>
                    <w:docPart w:val="707358B2786D44C1875A769439790B92"/>
                  </w:placeholder>
                  <w:temporary/>
                  <w:showingPlcHdr/>
                  <w15:appearance w15:val="hidden"/>
                </w:sdtPr>
                <w:sdtContent>
                  <w:tc>
                    <w:tcPr>
                      <w:tcW w:w="2311" w:type="dxa"/>
                      <w:tcBorders>
                        <w:left w:val="nil"/>
                      </w:tcBorders>
                    </w:tcPr>
                    <w:p w14:paraId="33C92F24" w14:textId="77777777" w:rsidR="00FA3DCF" w:rsidRPr="00A979E1" w:rsidRDefault="00FA3DCF" w:rsidP="00D11E7A">
                      <w:pPr>
                        <w:pStyle w:val="Heading3"/>
                      </w:pPr>
                      <w:r w:rsidRPr="00A979E1">
                        <w:t>Facilitator</w:t>
                      </w:r>
                    </w:p>
                  </w:tc>
                </w:sdtContent>
              </w:sdt>
              <w:tc>
                <w:tcPr>
                  <w:tcW w:w="2863" w:type="dxa"/>
                  <w:tcBorders>
                    <w:right w:val="single" w:sz="8" w:space="0" w:color="F07F09" w:themeColor="accent1"/>
                  </w:tcBorders>
                </w:tcPr>
                <w:p w14:paraId="482234D8" w14:textId="77777777" w:rsidR="00FA3DCF" w:rsidRDefault="00FA3DCF" w:rsidP="00D11E7A">
                  <w:pPr>
                    <w:spacing w:after="0"/>
                  </w:pPr>
                  <w:r>
                    <w:t>Group</w:t>
                  </w:r>
                </w:p>
              </w:tc>
            </w:tr>
            <w:tr w:rsidR="00FA3DCF" w14:paraId="02685163" w14:textId="77777777" w:rsidTr="00D11E7A">
              <w:sdt>
                <w:sdtPr>
                  <w:alias w:val="Note taker:"/>
                  <w:tag w:val="Note taker:"/>
                  <w:id w:val="-1048607633"/>
                  <w:placeholder>
                    <w:docPart w:val="D2BF957116C54D1DBBD468F8720987CA"/>
                  </w:placeholder>
                  <w:temporary/>
                  <w:showingPlcHdr/>
                  <w15:appearance w15:val="hidden"/>
                </w:sdtPr>
                <w:sdtContent>
                  <w:tc>
                    <w:tcPr>
                      <w:tcW w:w="2311" w:type="dxa"/>
                      <w:tcBorders>
                        <w:left w:val="nil"/>
                      </w:tcBorders>
                    </w:tcPr>
                    <w:p w14:paraId="61DDDFCE" w14:textId="77777777" w:rsidR="00FA3DCF" w:rsidRPr="00A979E1" w:rsidRDefault="00FA3DCF" w:rsidP="00D11E7A">
                      <w:pPr>
                        <w:pStyle w:val="Heading3"/>
                      </w:pPr>
                      <w:r w:rsidRPr="00A979E1">
                        <w:t>Note taker</w:t>
                      </w:r>
                    </w:p>
                  </w:tc>
                </w:sdtContent>
              </w:sdt>
              <w:tc>
                <w:tcPr>
                  <w:tcW w:w="2863" w:type="dxa"/>
                  <w:tcBorders>
                    <w:right w:val="single" w:sz="8" w:space="0" w:color="F07F09" w:themeColor="accent1"/>
                  </w:tcBorders>
                </w:tcPr>
                <w:p w14:paraId="17DFDE85" w14:textId="77777777" w:rsidR="00FA3DCF" w:rsidRDefault="00FA3DCF" w:rsidP="00D11E7A">
                  <w:pPr>
                    <w:spacing w:after="0"/>
                  </w:pPr>
                  <w:r>
                    <w:t>Matthew Blundell</w:t>
                  </w:r>
                </w:p>
              </w:tc>
            </w:tr>
            <w:tr w:rsidR="00FA3DCF" w14:paraId="30C66B86" w14:textId="77777777" w:rsidTr="00D11E7A">
              <w:sdt>
                <w:sdtPr>
                  <w:alias w:val="Timekeeper:"/>
                  <w:tag w:val="Timekeeper:"/>
                  <w:id w:val="-42516970"/>
                  <w:placeholder>
                    <w:docPart w:val="351E31D45DF74BFD8A0241E5E8E92DF8"/>
                  </w:placeholder>
                  <w:temporary/>
                  <w:showingPlcHdr/>
                  <w15:appearance w15:val="hidden"/>
                </w:sdtPr>
                <w:sdtContent>
                  <w:tc>
                    <w:tcPr>
                      <w:tcW w:w="2311" w:type="dxa"/>
                      <w:tcBorders>
                        <w:left w:val="nil"/>
                      </w:tcBorders>
                    </w:tcPr>
                    <w:p w14:paraId="7706F7DC" w14:textId="77777777" w:rsidR="00FA3DCF" w:rsidRPr="00A979E1" w:rsidRDefault="00FA3DCF" w:rsidP="00D11E7A">
                      <w:pPr>
                        <w:pStyle w:val="Heading3"/>
                      </w:pPr>
                      <w:r w:rsidRPr="00A979E1">
                        <w:t>Timekeeper</w:t>
                      </w:r>
                    </w:p>
                  </w:tc>
                </w:sdtContent>
              </w:sdt>
              <w:tc>
                <w:tcPr>
                  <w:tcW w:w="2863" w:type="dxa"/>
                  <w:tcBorders>
                    <w:right w:val="single" w:sz="8" w:space="0" w:color="F07F09" w:themeColor="accent1"/>
                  </w:tcBorders>
                </w:tcPr>
                <w:p w14:paraId="615FBC44" w14:textId="77777777" w:rsidR="00FA3DCF" w:rsidRDefault="00FA3DCF" w:rsidP="00D11E7A">
                  <w:pPr>
                    <w:spacing w:after="0"/>
                  </w:pPr>
                  <w:r>
                    <w:t>Group</w:t>
                  </w:r>
                </w:p>
              </w:tc>
            </w:tr>
          </w:tbl>
          <w:p w14:paraId="4717BFF5" w14:textId="77777777" w:rsidR="00FA3DCF" w:rsidRDefault="00FA3DCF" w:rsidP="00D11E7A">
            <w:pPr>
              <w:spacing w:after="0"/>
            </w:pPr>
          </w:p>
        </w:tc>
        <w:tc>
          <w:tcPr>
            <w:tcW w:w="5400" w:type="dxa"/>
          </w:tcPr>
          <w:p w14:paraId="752BF065" w14:textId="77777777" w:rsidR="00FA3DCF" w:rsidRPr="00137619" w:rsidRDefault="00FA3DCF" w:rsidP="00D11E7A">
            <w:pPr>
              <w:spacing w:after="0"/>
            </w:pPr>
            <w:r>
              <w:t>Matthew Blundell</w:t>
            </w:r>
          </w:p>
          <w:p w14:paraId="31B23D17" w14:textId="77777777" w:rsidR="00FA3DCF" w:rsidRDefault="00FA3DCF" w:rsidP="00D11E7A">
            <w:pPr>
              <w:spacing w:after="0"/>
            </w:pPr>
            <w:r>
              <w:t>Luke Daniels</w:t>
            </w:r>
          </w:p>
          <w:p w14:paraId="79DB557D" w14:textId="77777777" w:rsidR="00FA3DCF" w:rsidRDefault="00FA3DCF" w:rsidP="00D11E7A">
            <w:pPr>
              <w:spacing w:after="0"/>
            </w:pPr>
            <w:r>
              <w:t>Mohammed Osman</w:t>
            </w:r>
          </w:p>
          <w:p w14:paraId="6E6B9711" w14:textId="77777777" w:rsidR="00FA3DCF" w:rsidRDefault="00FA3DCF" w:rsidP="00D11E7A">
            <w:pPr>
              <w:spacing w:after="0"/>
            </w:pPr>
            <w:r>
              <w:t>Thomas Walker</w:t>
            </w:r>
          </w:p>
        </w:tc>
      </w:tr>
    </w:tbl>
    <w:p w14:paraId="04BDB12F" w14:textId="77777777" w:rsidR="00FA3DCF" w:rsidRDefault="001B513C" w:rsidP="00FA3DCF">
      <w:pPr>
        <w:pStyle w:val="Heading1"/>
      </w:pPr>
      <w:sdt>
        <w:sdtPr>
          <w:alias w:val="Agenda topics:"/>
          <w:tag w:val="Agenda topics:"/>
          <w:id w:val="304594647"/>
          <w:placeholder>
            <w:docPart w:val="E96D3F287D914F47BE51B0BC686E2CD9"/>
          </w:placeholder>
          <w:temporary/>
          <w:showingPlcHdr/>
          <w15:appearance w15:val="hidden"/>
        </w:sdtPr>
        <w:sdtContent>
          <w:r w:rsidR="00FA3DCF">
            <w:t>Agenda topics</w:t>
          </w:r>
        </w:sdtContent>
      </w:sdt>
    </w:p>
    <w:p w14:paraId="7C430D6B" w14:textId="324EE363" w:rsidR="00FA3DCF" w:rsidRDefault="001B513C" w:rsidP="00FA3DCF">
      <w:pPr>
        <w:pStyle w:val="Heading2"/>
      </w:pPr>
      <w:sdt>
        <w:sdtPr>
          <w:alias w:val="Agenda 1, time allotted:"/>
          <w:tag w:val="Agenda 1, time allotted:"/>
          <w:id w:val="-1668081962"/>
          <w:placeholder>
            <w:docPart w:val="69841D437FC84616A54D15DBC403EF43"/>
          </w:placeholder>
          <w:temporary/>
          <w:showingPlcHdr/>
          <w15:appearance w15:val="hidden"/>
        </w:sdtPr>
        <w:sdtContent>
          <w:r w:rsidR="00FA3DCF">
            <w:t>Time allotted</w:t>
          </w:r>
        </w:sdtContent>
      </w:sdt>
      <w:r w:rsidR="00FA3DCF">
        <w:t xml:space="preserve"> | </w:t>
      </w:r>
      <w:sdt>
        <w:sdtPr>
          <w:rPr>
            <w:rStyle w:val="SubtleEmphasis"/>
          </w:rPr>
          <w:alias w:val="Agenda 1, enter time:"/>
          <w:tag w:val="Agenda 1, enter time:"/>
          <w:id w:val="1333100468"/>
          <w:placeholder>
            <w:docPart w:val="EEFDC15ACB794948A43509AE07E7967E"/>
          </w:placeholder>
          <w15:appearance w15:val="hidden"/>
        </w:sdtPr>
        <w:sdtEndPr>
          <w:rPr>
            <w:rStyle w:val="DefaultParagraphFont"/>
            <w:i w:val="0"/>
            <w:iCs w:val="0"/>
            <w:color w:val="9F2936" w:themeColor="accent2"/>
          </w:rPr>
        </w:sdtEndPr>
        <w:sdtContent>
          <w:r w:rsidR="00FA3DCF">
            <w:rPr>
              <w:rStyle w:val="SubtleEmphasis"/>
            </w:rPr>
            <w:t>1 hour</w:t>
          </w:r>
          <w:r>
            <w:rPr>
              <w:rStyle w:val="SubtleEmphasis"/>
            </w:rPr>
            <w:t xml:space="preserve"> </w:t>
          </w:r>
          <w:r w:rsidR="00B46AEA">
            <w:rPr>
              <w:rStyle w:val="SubtleEmphasis"/>
            </w:rPr>
            <w:t>4</w:t>
          </w:r>
          <w:r>
            <w:rPr>
              <w:rStyle w:val="SubtleEmphasis"/>
            </w:rPr>
            <w:t>0 minutes</w:t>
          </w:r>
        </w:sdtContent>
      </w:sdt>
      <w:r>
        <w:t xml:space="preserve"> </w:t>
      </w:r>
      <w:r w:rsidR="00FA3DCF">
        <w:t xml:space="preserve">| </w:t>
      </w:r>
      <w:sdt>
        <w:sdtPr>
          <w:alias w:val="Agenda 1, agenda topic:"/>
          <w:tag w:val="Agenda 1, agenda topic:"/>
          <w:id w:val="1974095522"/>
          <w:placeholder>
            <w:docPart w:val="9BBC2C54B9A847749F7DE481235DAC29"/>
          </w:placeholder>
          <w:temporary/>
          <w:showingPlcHdr/>
          <w15:appearance w15:val="hidden"/>
        </w:sdtPr>
        <w:sdtContent>
          <w:r w:rsidR="00FA3DCF">
            <w:t>Agenda topic</w:t>
          </w:r>
        </w:sdtContent>
      </w:sdt>
      <w:r w:rsidR="00FA3DCF">
        <w:t xml:space="preserve"> </w:t>
      </w:r>
      <w:r>
        <w:rPr>
          <w:rStyle w:val="SubtleEmphasis"/>
        </w:rPr>
        <w:t>Finalize Sprint 2 Plan</w:t>
      </w:r>
      <w:r w:rsidR="00D12DBA">
        <w:rPr>
          <w:rStyle w:val="SubtleEmphasis"/>
        </w:rPr>
        <w:t xml:space="preserve"> &amp; Search and Reporting Features Start</w:t>
      </w:r>
      <w:r w:rsidR="00FA3DCF">
        <w:rPr>
          <w:rStyle w:val="SubtleEmphasis"/>
        </w:rPr>
        <w:t xml:space="preserve"> </w:t>
      </w:r>
      <w:r w:rsidR="00FA3DCF">
        <w:t xml:space="preserve">| </w:t>
      </w:r>
      <w:sdt>
        <w:sdtPr>
          <w:alias w:val="Agenda 1, presenter:"/>
          <w:tag w:val="Agenda 1, presenter:"/>
          <w:id w:val="-418332217"/>
          <w:placeholder>
            <w:docPart w:val="81559106545A4D91A256BE25E3DC30D6"/>
          </w:placeholder>
          <w:temporary/>
          <w:showingPlcHdr/>
          <w15:appearance w15:val="hidden"/>
        </w:sdtPr>
        <w:sdtContent>
          <w:r w:rsidR="00FA3DCF">
            <w:t>Presenter</w:t>
          </w:r>
        </w:sdtContent>
      </w:sdt>
      <w:r w:rsidR="00FA3DCF">
        <w:t xml:space="preserve"> </w:t>
      </w:r>
      <w:r w:rsidR="00FA3DCF">
        <w:rPr>
          <w:rStyle w:val="SubtleEmphasis"/>
        </w:rPr>
        <w:t>Group</w:t>
      </w:r>
    </w:p>
    <w:p w14:paraId="06C22C7E" w14:textId="6EE330AE" w:rsidR="00A122E4" w:rsidRDefault="00B46AEA" w:rsidP="00FA3DCF">
      <w:pPr>
        <w:ind w:left="0"/>
      </w:pPr>
      <w:r>
        <w:t>The first topic that will be covered in this meeting is to check whether there are any other features we need to add to the second sprint in order to get the desired application the client wants</w:t>
      </w:r>
    </w:p>
    <w:p w14:paraId="1CCF776D" w14:textId="040283DA" w:rsidR="00B46AEA" w:rsidRDefault="00B46AEA" w:rsidP="00FA3DCF">
      <w:pPr>
        <w:ind w:left="0"/>
      </w:pPr>
      <w:r>
        <w:t>If features are needed to be included add them to the sprint 2 planning documentation.</w:t>
      </w:r>
    </w:p>
    <w:p w14:paraId="6F88E8EE" w14:textId="5CBC5423" w:rsidR="00B46AEA" w:rsidRDefault="00B46AEA" w:rsidP="00FA3DCF">
      <w:pPr>
        <w:ind w:left="0"/>
      </w:pPr>
      <w:r>
        <w:t>Ask developer team to create tasks and times for the tasks for any new features that are going to be added to the second sprint</w:t>
      </w:r>
    </w:p>
    <w:p w14:paraId="3FF4AB04" w14:textId="390CF429" w:rsidR="00B46AEA" w:rsidRDefault="00B46AEA" w:rsidP="00FA3DCF">
      <w:pPr>
        <w:ind w:left="0"/>
      </w:pPr>
      <w:r>
        <w:t>Client will check the new tasks that have been created for the new features</w:t>
      </w:r>
    </w:p>
    <w:p w14:paraId="40FFA1D6" w14:textId="1776241C" w:rsidR="00B46AEA" w:rsidRDefault="00B46AEA" w:rsidP="00FA3DCF">
      <w:pPr>
        <w:ind w:left="0"/>
      </w:pPr>
      <w:r>
        <w:t>Final Sprint 2 Plan will be created</w:t>
      </w:r>
    </w:p>
    <w:p w14:paraId="2A54032A" w14:textId="3549F413" w:rsidR="00B46AEA" w:rsidRDefault="00B46AEA" w:rsidP="00FA3DCF">
      <w:pPr>
        <w:ind w:left="0"/>
      </w:pPr>
      <w:r>
        <w:t>Client will ask developer team to start the searching and reporting features and bring them to the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FA3DCF" w:rsidRPr="00E52810" w14:paraId="346EC8F5"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0D1E9EE" w14:textId="4E28150C" w:rsidR="00FA3DCF" w:rsidRPr="00E52810" w:rsidRDefault="009C0D11" w:rsidP="00D11E7A">
            <w:r>
              <w:t>Meeting Items</w:t>
            </w:r>
          </w:p>
        </w:tc>
        <w:sdt>
          <w:sdtPr>
            <w:alias w:val="Agenda 1, person responsible:"/>
            <w:tag w:val="Agenda 1, person responsible:"/>
            <w:id w:val="57372807"/>
            <w:placeholder>
              <w:docPart w:val="04F8C5E7995743A5883D2149C63DAED4"/>
            </w:placeholder>
            <w:temporary/>
            <w:showingPlcHdr/>
            <w15:appearance w15:val="hidden"/>
          </w:sdtPr>
          <w:sdtContent>
            <w:tc>
              <w:tcPr>
                <w:tcW w:w="2250" w:type="dxa"/>
              </w:tcPr>
              <w:p w14:paraId="60080B67" w14:textId="77777777" w:rsidR="00FA3DCF" w:rsidRPr="00E52810" w:rsidRDefault="00FA3DCF" w:rsidP="00D11E7A">
                <w:r w:rsidRPr="00E52810">
                  <w:t>Person responsible</w:t>
                </w:r>
              </w:p>
            </w:tc>
          </w:sdtContent>
        </w:sdt>
        <w:tc>
          <w:tcPr>
            <w:tcW w:w="2250" w:type="dxa"/>
          </w:tcPr>
          <w:p w14:paraId="2FAA543F" w14:textId="6A5874EE" w:rsidR="00FA3DCF" w:rsidRPr="00E52810" w:rsidRDefault="009C0D11" w:rsidP="00D11E7A">
            <w:r>
              <w:t>Item Started or Due</w:t>
            </w:r>
          </w:p>
        </w:tc>
      </w:tr>
      <w:tr w:rsidR="00FA3DCF" w:rsidRPr="00E52810" w14:paraId="29D72324" w14:textId="77777777" w:rsidTr="00D11E7A">
        <w:tc>
          <w:tcPr>
            <w:tcW w:w="6300" w:type="dxa"/>
          </w:tcPr>
          <w:p w14:paraId="24D03D3C" w14:textId="77777777" w:rsidR="00FA3DCF" w:rsidRDefault="00B46AEA" w:rsidP="00D11E7A">
            <w:pPr>
              <w:ind w:left="0"/>
            </w:pPr>
            <w:r>
              <w:t>Discuss as a group to see if any new features need to be</w:t>
            </w:r>
          </w:p>
          <w:p w14:paraId="19203134" w14:textId="168C87B3" w:rsidR="00B46AEA" w:rsidRPr="00E52810" w:rsidRDefault="00B46AEA" w:rsidP="00D11E7A">
            <w:pPr>
              <w:ind w:left="0"/>
            </w:pPr>
            <w:r>
              <w:t>added</w:t>
            </w:r>
          </w:p>
        </w:tc>
        <w:tc>
          <w:tcPr>
            <w:tcW w:w="2250" w:type="dxa"/>
          </w:tcPr>
          <w:p w14:paraId="030C5556" w14:textId="77777777" w:rsidR="00FA3DCF" w:rsidRPr="00E52810" w:rsidRDefault="00FA3DCF" w:rsidP="00D11E7A">
            <w:pPr>
              <w:ind w:left="0"/>
            </w:pPr>
            <w:r>
              <w:t>Group</w:t>
            </w:r>
          </w:p>
        </w:tc>
        <w:tc>
          <w:tcPr>
            <w:tcW w:w="2250" w:type="dxa"/>
          </w:tcPr>
          <w:p w14:paraId="0B3275A0" w14:textId="53ADF639" w:rsidR="00FA3DCF" w:rsidRPr="00E52810" w:rsidRDefault="00B46AEA" w:rsidP="00D11E7A">
            <w:pPr>
              <w:ind w:left="0"/>
            </w:pPr>
            <w:r>
              <w:t>02</w:t>
            </w:r>
            <w:r w:rsidR="00FA3DCF">
              <w:t>/</w:t>
            </w:r>
            <w:r>
              <w:t>10</w:t>
            </w:r>
            <w:r w:rsidR="00FA3DCF">
              <w:t xml:space="preserve">/2018 | </w:t>
            </w:r>
            <w:r>
              <w:t>6</w:t>
            </w:r>
            <w:r w:rsidR="00FA3DCF">
              <w:t>:00pm</w:t>
            </w:r>
          </w:p>
        </w:tc>
      </w:tr>
      <w:tr w:rsidR="00FA3DCF" w:rsidRPr="00E52810" w14:paraId="28C29A7F" w14:textId="77777777" w:rsidTr="00D11E7A">
        <w:tc>
          <w:tcPr>
            <w:tcW w:w="6300" w:type="dxa"/>
          </w:tcPr>
          <w:p w14:paraId="3D6BE666" w14:textId="681361E2" w:rsidR="00FA3DCF" w:rsidRPr="00E52810" w:rsidRDefault="00B46AEA" w:rsidP="00D11E7A">
            <w:pPr>
              <w:ind w:left="0"/>
            </w:pPr>
            <w:r>
              <w:t>Add new features to documentation</w:t>
            </w:r>
          </w:p>
        </w:tc>
        <w:tc>
          <w:tcPr>
            <w:tcW w:w="2250" w:type="dxa"/>
          </w:tcPr>
          <w:p w14:paraId="6F72A8D6" w14:textId="77777777" w:rsidR="00FA3DCF" w:rsidRPr="00E52810" w:rsidRDefault="00FA3DCF" w:rsidP="00D11E7A">
            <w:pPr>
              <w:ind w:left="0"/>
            </w:pPr>
            <w:r>
              <w:t>Group</w:t>
            </w:r>
          </w:p>
        </w:tc>
        <w:tc>
          <w:tcPr>
            <w:tcW w:w="2250" w:type="dxa"/>
          </w:tcPr>
          <w:p w14:paraId="1CC410BB" w14:textId="38FDAF4C" w:rsidR="00FA3DCF" w:rsidRPr="00E52810" w:rsidRDefault="00B46AEA" w:rsidP="00D11E7A">
            <w:pPr>
              <w:ind w:left="0"/>
            </w:pPr>
            <w:r>
              <w:t>02</w:t>
            </w:r>
            <w:r w:rsidR="00FA3DCF">
              <w:t>/</w:t>
            </w:r>
            <w:r>
              <w:t>10</w:t>
            </w:r>
            <w:r w:rsidR="00FA3DCF">
              <w:t xml:space="preserve">/2018 | </w:t>
            </w:r>
            <w:r>
              <w:t>6</w:t>
            </w:r>
            <w:r w:rsidR="00FA3DCF">
              <w:t>:</w:t>
            </w:r>
            <w:r>
              <w:t>20</w:t>
            </w:r>
            <w:r w:rsidR="00FA3DCF">
              <w:t>pm</w:t>
            </w:r>
          </w:p>
        </w:tc>
      </w:tr>
      <w:tr w:rsidR="00FA3DCF" w:rsidRPr="00E52810" w14:paraId="1548C49A" w14:textId="77777777" w:rsidTr="00D11E7A">
        <w:tc>
          <w:tcPr>
            <w:tcW w:w="6300" w:type="dxa"/>
          </w:tcPr>
          <w:p w14:paraId="38F9D72F" w14:textId="3BD9BAFA" w:rsidR="00FA3DCF" w:rsidRDefault="00B46AEA" w:rsidP="00D11E7A">
            <w:pPr>
              <w:ind w:left="0"/>
            </w:pPr>
            <w:r>
              <w:t>Developer team creates new tasks and tasks times</w:t>
            </w:r>
          </w:p>
        </w:tc>
        <w:tc>
          <w:tcPr>
            <w:tcW w:w="2250" w:type="dxa"/>
          </w:tcPr>
          <w:p w14:paraId="63C0FB1E" w14:textId="37EE2E16" w:rsidR="00FA3DCF" w:rsidRDefault="00B46AEA" w:rsidP="00D11E7A">
            <w:pPr>
              <w:ind w:left="0"/>
            </w:pPr>
            <w:r>
              <w:t>Developers</w:t>
            </w:r>
          </w:p>
        </w:tc>
        <w:tc>
          <w:tcPr>
            <w:tcW w:w="2250" w:type="dxa"/>
          </w:tcPr>
          <w:p w14:paraId="7D6E8DF4" w14:textId="142662D3" w:rsidR="00FA3DCF" w:rsidRDefault="00B46AEA" w:rsidP="00D11E7A">
            <w:pPr>
              <w:ind w:left="0"/>
            </w:pPr>
            <w:r>
              <w:t>02</w:t>
            </w:r>
            <w:r w:rsidR="00FA3DCF">
              <w:t>/</w:t>
            </w:r>
            <w:r>
              <w:t>10</w:t>
            </w:r>
            <w:r w:rsidR="00FA3DCF">
              <w:t xml:space="preserve">/2018 | </w:t>
            </w:r>
            <w:r>
              <w:t>6</w:t>
            </w:r>
            <w:r w:rsidR="00FA3DCF">
              <w:t>:</w:t>
            </w:r>
            <w:r>
              <w:t>4</w:t>
            </w:r>
            <w:r w:rsidR="00FA3DCF">
              <w:t>0pm</w:t>
            </w:r>
          </w:p>
        </w:tc>
      </w:tr>
      <w:tr w:rsidR="00A122E4" w:rsidRPr="00E52810" w14:paraId="4029865B" w14:textId="77777777" w:rsidTr="00D11E7A">
        <w:tc>
          <w:tcPr>
            <w:tcW w:w="6300" w:type="dxa"/>
          </w:tcPr>
          <w:p w14:paraId="05F01D6A" w14:textId="762516C8" w:rsidR="00A122E4" w:rsidRDefault="00B46AEA" w:rsidP="00D11E7A">
            <w:pPr>
              <w:ind w:left="0"/>
            </w:pPr>
            <w:r>
              <w:t xml:space="preserve">Client will check the new tasks </w:t>
            </w:r>
          </w:p>
        </w:tc>
        <w:tc>
          <w:tcPr>
            <w:tcW w:w="2250" w:type="dxa"/>
          </w:tcPr>
          <w:p w14:paraId="67A51863" w14:textId="2FE472B8" w:rsidR="00A122E4" w:rsidRDefault="00B46AEA" w:rsidP="00D11E7A">
            <w:pPr>
              <w:ind w:left="0"/>
            </w:pPr>
            <w:r>
              <w:t>Matthew Blundell</w:t>
            </w:r>
          </w:p>
        </w:tc>
        <w:tc>
          <w:tcPr>
            <w:tcW w:w="2250" w:type="dxa"/>
          </w:tcPr>
          <w:p w14:paraId="43A58699" w14:textId="1C9E7B0D" w:rsidR="00A122E4" w:rsidRDefault="00A122E4" w:rsidP="00D11E7A">
            <w:pPr>
              <w:ind w:left="0"/>
            </w:pPr>
            <w:r>
              <w:t>02/</w:t>
            </w:r>
            <w:r w:rsidR="00B46AEA">
              <w:t>10</w:t>
            </w:r>
            <w:r>
              <w:t xml:space="preserve">/2018 | </w:t>
            </w:r>
            <w:r w:rsidR="00B46AEA">
              <w:t>7</w:t>
            </w:r>
            <w:r>
              <w:t>:</w:t>
            </w:r>
            <w:r w:rsidR="00B46AEA">
              <w:t>1</w:t>
            </w:r>
            <w:r>
              <w:t>0pm</w:t>
            </w:r>
          </w:p>
        </w:tc>
      </w:tr>
      <w:tr w:rsidR="00B46AEA" w:rsidRPr="00E52810" w14:paraId="573B4B27" w14:textId="77777777" w:rsidTr="00D11E7A">
        <w:tc>
          <w:tcPr>
            <w:tcW w:w="6300" w:type="dxa"/>
          </w:tcPr>
          <w:p w14:paraId="44009ED0" w14:textId="35538916" w:rsidR="00B46AEA" w:rsidRDefault="00B46AEA" w:rsidP="00D11E7A">
            <w:pPr>
              <w:ind w:left="0"/>
            </w:pPr>
            <w:r>
              <w:t>Final Sprint 2 Plan will be made</w:t>
            </w:r>
          </w:p>
        </w:tc>
        <w:tc>
          <w:tcPr>
            <w:tcW w:w="2250" w:type="dxa"/>
          </w:tcPr>
          <w:p w14:paraId="66D96E8C" w14:textId="29D45550" w:rsidR="00B46AEA" w:rsidRDefault="00B46AEA" w:rsidP="00D11E7A">
            <w:pPr>
              <w:ind w:left="0"/>
            </w:pPr>
            <w:r>
              <w:t>Group</w:t>
            </w:r>
          </w:p>
        </w:tc>
        <w:tc>
          <w:tcPr>
            <w:tcW w:w="2250" w:type="dxa"/>
          </w:tcPr>
          <w:p w14:paraId="3E72DAA9" w14:textId="093B3AF4" w:rsidR="00B46AEA" w:rsidRDefault="00B46AEA" w:rsidP="00D11E7A">
            <w:pPr>
              <w:ind w:left="0"/>
            </w:pPr>
            <w:r>
              <w:t>02/10/2018 | 7:30pm</w:t>
            </w:r>
          </w:p>
        </w:tc>
      </w:tr>
      <w:tr w:rsidR="00B46AEA" w:rsidRPr="00E52810" w14:paraId="5F4544E8" w14:textId="77777777" w:rsidTr="00D11E7A">
        <w:tc>
          <w:tcPr>
            <w:tcW w:w="6300" w:type="dxa"/>
          </w:tcPr>
          <w:p w14:paraId="1EC3320A" w14:textId="77777777" w:rsidR="00B46AEA" w:rsidRDefault="00B46AEA" w:rsidP="00D11E7A">
            <w:pPr>
              <w:ind w:left="0"/>
            </w:pPr>
            <w:r>
              <w:t>Client tells developer team to start searching and reporting</w:t>
            </w:r>
          </w:p>
          <w:p w14:paraId="7286AF68" w14:textId="1452E60F" w:rsidR="00B46AEA" w:rsidRDefault="00B46AEA" w:rsidP="00D11E7A">
            <w:pPr>
              <w:ind w:left="0"/>
            </w:pPr>
            <w:r>
              <w:t>Features for next meeting</w:t>
            </w:r>
          </w:p>
        </w:tc>
        <w:tc>
          <w:tcPr>
            <w:tcW w:w="2250" w:type="dxa"/>
          </w:tcPr>
          <w:p w14:paraId="340419B3" w14:textId="50A79D34" w:rsidR="00B46AEA" w:rsidRDefault="00B46AEA" w:rsidP="00D11E7A">
            <w:pPr>
              <w:ind w:left="0"/>
            </w:pPr>
            <w:r>
              <w:t>Developers</w:t>
            </w:r>
          </w:p>
        </w:tc>
        <w:tc>
          <w:tcPr>
            <w:tcW w:w="2250" w:type="dxa"/>
          </w:tcPr>
          <w:p w14:paraId="1C5AB7AE" w14:textId="186A1C2A" w:rsidR="00B46AEA" w:rsidRDefault="00B46AEA" w:rsidP="00D11E7A">
            <w:pPr>
              <w:ind w:left="0"/>
            </w:pPr>
            <w:r>
              <w:t>02/10/2018 | 7:40pm</w:t>
            </w:r>
          </w:p>
        </w:tc>
      </w:tr>
    </w:tbl>
    <w:p w14:paraId="7FF87DB9" w14:textId="7AFC148B" w:rsidR="00A122E4" w:rsidRDefault="00A122E4" w:rsidP="00A122E4"/>
    <w:p w14:paraId="02FA70D7" w14:textId="254BD964" w:rsidR="00A122E4" w:rsidRDefault="00A122E4" w:rsidP="00A122E4">
      <w:pPr>
        <w:pStyle w:val="Title"/>
      </w:pPr>
      <w:r>
        <w:lastRenderedPageBreak/>
        <w:t xml:space="preserve">Project </w:t>
      </w:r>
      <w:r w:rsidR="00D12DBA">
        <w:t>Check Search and Reporting Features, Start User Authentication</w:t>
      </w:r>
      <w:sdt>
        <w:sdtPr>
          <w:alias w:val="Vertical line seperator:"/>
          <w:tag w:val="Vertical line seperator:"/>
          <w:id w:val="660272608"/>
          <w:placeholder>
            <w:docPart w:val="842777E2C121413BA381776B633BB226"/>
          </w:placeholder>
          <w:temporary/>
          <w:showingPlcHdr/>
          <w15:appearance w15:val="hidden"/>
        </w:sdtPr>
        <w:sdtContent>
          <w:r>
            <w:t>|</w:t>
          </w:r>
        </w:sdtContent>
      </w:sdt>
      <w:sdt>
        <w:sdtPr>
          <w:rPr>
            <w:rStyle w:val="SubtleReference"/>
          </w:rPr>
          <w:alias w:val="Minutes:"/>
          <w:tag w:val="Minutes:"/>
          <w:id w:val="-57714140"/>
          <w:placeholder>
            <w:docPart w:val="F2C07F37CE8C4174A46DB444AC2AE55A"/>
          </w:placeholder>
          <w:temporary/>
          <w:showingPlcHdr/>
          <w15:appearance w15:val="hidden"/>
        </w:sdtPr>
        <w:sdtEndPr>
          <w:rPr>
            <w:rStyle w:val="DefaultParagraphFont"/>
            <w:caps w:val="0"/>
          </w:rPr>
        </w:sdtEndPr>
        <w:sdtContent>
          <w:r w:rsidRPr="00CB50F2">
            <w:rPr>
              <w:rStyle w:val="SubtleReference"/>
            </w:rPr>
            <w:t>Minutes</w:t>
          </w:r>
        </w:sdtContent>
      </w:sdt>
    </w:p>
    <w:p w14:paraId="5CC7AC97" w14:textId="60880D0D" w:rsidR="00A122E4" w:rsidRDefault="001B513C" w:rsidP="00A122E4">
      <w:pPr>
        <w:pStyle w:val="Heading2"/>
      </w:pPr>
      <w:sdt>
        <w:sdtPr>
          <w:alias w:val="Meeting date and time:"/>
          <w:tag w:val="Meeting date and time:"/>
          <w:id w:val="2026595972"/>
          <w:placeholder>
            <w:docPart w:val="12F66A5308484229935BB585C5517C5F"/>
          </w:placeholder>
          <w:temporary/>
          <w:showingPlcHdr/>
          <w15:appearance w15:val="hidden"/>
        </w:sdtPr>
        <w:sdtContent>
          <w:r w:rsidR="00A122E4">
            <w:t>Meeting date | time</w:t>
          </w:r>
        </w:sdtContent>
      </w:sdt>
      <w:r w:rsidR="00A122E4">
        <w:t xml:space="preserve"> </w:t>
      </w:r>
      <w:r>
        <w:rPr>
          <w:rStyle w:val="SubtleEmphasis"/>
        </w:rPr>
        <w:t>October</w:t>
      </w:r>
      <w:r w:rsidR="00A122E4">
        <w:rPr>
          <w:rStyle w:val="SubtleEmphasis"/>
        </w:rPr>
        <w:t xml:space="preserve"> </w:t>
      </w:r>
      <w:r>
        <w:rPr>
          <w:rStyle w:val="SubtleEmphasis"/>
        </w:rPr>
        <w:t>5</w:t>
      </w:r>
      <w:r w:rsidRPr="001B513C">
        <w:rPr>
          <w:rStyle w:val="SubtleEmphasis"/>
          <w:vertAlign w:val="superscript"/>
        </w:rPr>
        <w:t>th</w:t>
      </w:r>
      <w:r w:rsidR="00A122E4">
        <w:rPr>
          <w:rStyle w:val="SubtleEmphasis"/>
        </w:rPr>
        <w:t>, 2018</w:t>
      </w:r>
      <w:r w:rsidR="00A122E4" w:rsidRPr="003665F5">
        <w:rPr>
          <w:rStyle w:val="SubtleEmphasis"/>
        </w:rPr>
        <w:t xml:space="preserve"> | </w:t>
      </w:r>
      <w:r w:rsidR="00A122E4">
        <w:rPr>
          <w:rStyle w:val="SubtleEmphasis"/>
        </w:rPr>
        <w:t>1:</w:t>
      </w:r>
      <w:r w:rsidR="00590E0C">
        <w:rPr>
          <w:rStyle w:val="SubtleEmphasis"/>
        </w:rPr>
        <w:t>00</w:t>
      </w:r>
      <w:r w:rsidR="00A122E4">
        <w:rPr>
          <w:rStyle w:val="SubtleEmphasis"/>
        </w:rPr>
        <w:t>pm</w:t>
      </w:r>
      <w:r w:rsidR="00A122E4">
        <w:t xml:space="preserve"> | </w:t>
      </w:r>
      <w:sdt>
        <w:sdtPr>
          <w:alias w:val="Meeting location:"/>
          <w:tag w:val="Meeting location:"/>
          <w:id w:val="831875992"/>
          <w:placeholder>
            <w:docPart w:val="A02F9BF3ED9641C4BD8F923F88AB1CC0"/>
          </w:placeholder>
          <w:temporary/>
          <w:showingPlcHdr/>
          <w15:appearance w15:val="hidden"/>
        </w:sdtPr>
        <w:sdtContent>
          <w:r w:rsidR="00A122E4">
            <w:t>Meeting location</w:t>
          </w:r>
        </w:sdtContent>
      </w:sdt>
      <w:r w:rsidR="00A122E4">
        <w:t xml:space="preserve"> </w:t>
      </w:r>
      <w:sdt>
        <w:sdtPr>
          <w:rPr>
            <w:rStyle w:val="SubtleEmphasis"/>
          </w:rPr>
          <w:alias w:val="Enter location:"/>
          <w:tag w:val="Enter location:"/>
          <w:id w:val="-165859864"/>
          <w:placeholder>
            <w:docPart w:val="A7D3C468114E4F248F5D9E431E3F14C8"/>
          </w:placeholder>
          <w15:appearance w15:val="hidden"/>
        </w:sdtPr>
        <w:sdtEndPr>
          <w:rPr>
            <w:rStyle w:val="DefaultParagraphFont"/>
            <w:i w:val="0"/>
            <w:iCs w:val="0"/>
            <w:color w:val="9F2936" w:themeColor="accent2"/>
          </w:rPr>
        </w:sdtEndPr>
        <w:sdtContent>
          <w:r w:rsidR="00A122E4">
            <w:rPr>
              <w:rStyle w:val="SubtleEmphasis"/>
            </w:rPr>
            <w:t xml:space="preserve">QUT </w:t>
          </w:r>
          <w:r w:rsidR="009C0D11">
            <w:rPr>
              <w:rStyle w:val="SubtleEmphasis"/>
            </w:rPr>
            <w:t>V</w:t>
          </w:r>
          <w:r w:rsidR="00A122E4">
            <w:rPr>
              <w:rStyle w:val="SubtleEmphasis"/>
            </w:rPr>
            <w:t xml:space="preserve"> Block (</w:t>
          </w:r>
          <w:r w:rsidR="009C0D11">
            <w:rPr>
              <w:rStyle w:val="SubtleEmphasis"/>
            </w:rPr>
            <w:t>Library</w:t>
          </w:r>
          <w:r w:rsidR="00A122E4">
            <w:rPr>
              <w:rStyle w:val="SubtleEmphasis"/>
            </w:rPr>
            <w:t>)</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122E4" w14:paraId="3A829D09"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122E4" w14:paraId="3F8C43E9" w14:textId="77777777" w:rsidTr="00D11E7A">
              <w:tc>
                <w:tcPr>
                  <w:tcW w:w="2311" w:type="dxa"/>
                  <w:tcBorders>
                    <w:left w:val="nil"/>
                  </w:tcBorders>
                </w:tcPr>
                <w:p w14:paraId="7334F771" w14:textId="77777777" w:rsidR="00A122E4" w:rsidRPr="00A979E1" w:rsidRDefault="001B513C" w:rsidP="00D11E7A">
                  <w:pPr>
                    <w:pStyle w:val="Heading3"/>
                  </w:pPr>
                  <w:sdt>
                    <w:sdtPr>
                      <w:alias w:val="Meeting called by:"/>
                      <w:tag w:val="Meeting called by:"/>
                      <w:id w:val="2069601322"/>
                      <w:placeholder>
                        <w:docPart w:val="EA2B8022A6A543E5A127438AFB5E3BB6"/>
                      </w:placeholder>
                      <w:temporary/>
                      <w:showingPlcHdr/>
                      <w15:appearance w15:val="hidden"/>
                    </w:sdtPr>
                    <w:sdtContent>
                      <w:r w:rsidR="00A122E4" w:rsidRPr="00A979E1">
                        <w:t>Meeting called by</w:t>
                      </w:r>
                    </w:sdtContent>
                  </w:sdt>
                </w:p>
              </w:tc>
              <w:tc>
                <w:tcPr>
                  <w:tcW w:w="2863" w:type="dxa"/>
                  <w:tcBorders>
                    <w:right w:val="single" w:sz="8" w:space="0" w:color="F07F09" w:themeColor="accent1"/>
                  </w:tcBorders>
                </w:tcPr>
                <w:p w14:paraId="5205B20B" w14:textId="77777777" w:rsidR="00A122E4" w:rsidRDefault="00A122E4" w:rsidP="00D11E7A">
                  <w:pPr>
                    <w:spacing w:after="0"/>
                  </w:pPr>
                  <w:r>
                    <w:t>Group</w:t>
                  </w:r>
                </w:p>
              </w:tc>
            </w:tr>
            <w:tr w:rsidR="00A122E4" w14:paraId="13B84359" w14:textId="77777777" w:rsidTr="00D11E7A">
              <w:tc>
                <w:tcPr>
                  <w:tcW w:w="2311" w:type="dxa"/>
                  <w:tcBorders>
                    <w:left w:val="nil"/>
                  </w:tcBorders>
                </w:tcPr>
                <w:p w14:paraId="03161B6A" w14:textId="77777777" w:rsidR="00A122E4" w:rsidRPr="00A979E1" w:rsidRDefault="001B513C" w:rsidP="00D11E7A">
                  <w:pPr>
                    <w:pStyle w:val="Heading3"/>
                  </w:pPr>
                  <w:sdt>
                    <w:sdtPr>
                      <w:alias w:val="Type of meeting:"/>
                      <w:tag w:val="Type of meeting:"/>
                      <w:id w:val="1543324757"/>
                      <w:placeholder>
                        <w:docPart w:val="A9A8FE14D8C946CA82ED15F273473B31"/>
                      </w:placeholder>
                      <w:temporary/>
                      <w:showingPlcHdr/>
                      <w15:appearance w15:val="hidden"/>
                    </w:sdtPr>
                    <w:sdtContent>
                      <w:r w:rsidR="00A122E4" w:rsidRPr="00A979E1">
                        <w:t>Type of meeting</w:t>
                      </w:r>
                    </w:sdtContent>
                  </w:sdt>
                </w:p>
              </w:tc>
              <w:tc>
                <w:tcPr>
                  <w:tcW w:w="2863" w:type="dxa"/>
                  <w:tcBorders>
                    <w:right w:val="single" w:sz="8" w:space="0" w:color="F07F09" w:themeColor="accent1"/>
                  </w:tcBorders>
                </w:tcPr>
                <w:p w14:paraId="022655DA" w14:textId="77777777" w:rsidR="00A122E4" w:rsidRDefault="00A122E4" w:rsidP="00D11E7A">
                  <w:pPr>
                    <w:spacing w:after="0"/>
                  </w:pPr>
                  <w:r>
                    <w:t>Project Discussion</w:t>
                  </w:r>
                </w:p>
              </w:tc>
            </w:tr>
            <w:tr w:rsidR="00A122E4" w14:paraId="0E70F7B0" w14:textId="77777777" w:rsidTr="00D11E7A">
              <w:sdt>
                <w:sdtPr>
                  <w:alias w:val="Facilitator:"/>
                  <w:tag w:val="Facilitator:"/>
                  <w:id w:val="-1132863846"/>
                  <w:placeholder>
                    <w:docPart w:val="9A84307644C64099832EBDA2C3F270EE"/>
                  </w:placeholder>
                  <w:temporary/>
                  <w:showingPlcHdr/>
                  <w15:appearance w15:val="hidden"/>
                </w:sdtPr>
                <w:sdtContent>
                  <w:tc>
                    <w:tcPr>
                      <w:tcW w:w="2311" w:type="dxa"/>
                      <w:tcBorders>
                        <w:left w:val="nil"/>
                      </w:tcBorders>
                    </w:tcPr>
                    <w:p w14:paraId="1EFC6BD2" w14:textId="77777777" w:rsidR="00A122E4" w:rsidRPr="00A979E1" w:rsidRDefault="00A122E4" w:rsidP="00D11E7A">
                      <w:pPr>
                        <w:pStyle w:val="Heading3"/>
                      </w:pPr>
                      <w:r w:rsidRPr="00A979E1">
                        <w:t>Facilitator</w:t>
                      </w:r>
                    </w:p>
                  </w:tc>
                </w:sdtContent>
              </w:sdt>
              <w:tc>
                <w:tcPr>
                  <w:tcW w:w="2863" w:type="dxa"/>
                  <w:tcBorders>
                    <w:right w:val="single" w:sz="8" w:space="0" w:color="F07F09" w:themeColor="accent1"/>
                  </w:tcBorders>
                </w:tcPr>
                <w:p w14:paraId="54C115DF" w14:textId="77777777" w:rsidR="00A122E4" w:rsidRDefault="00A122E4" w:rsidP="00D11E7A">
                  <w:pPr>
                    <w:spacing w:after="0"/>
                  </w:pPr>
                  <w:r>
                    <w:t>Group</w:t>
                  </w:r>
                </w:p>
              </w:tc>
            </w:tr>
            <w:tr w:rsidR="00A122E4" w14:paraId="0D94991F" w14:textId="77777777" w:rsidTr="00D11E7A">
              <w:sdt>
                <w:sdtPr>
                  <w:alias w:val="Note taker:"/>
                  <w:tag w:val="Note taker:"/>
                  <w:id w:val="482440068"/>
                  <w:placeholder>
                    <w:docPart w:val="F99A2138675B4E1A916F1A39D60FB32D"/>
                  </w:placeholder>
                  <w:temporary/>
                  <w:showingPlcHdr/>
                  <w15:appearance w15:val="hidden"/>
                </w:sdtPr>
                <w:sdtContent>
                  <w:tc>
                    <w:tcPr>
                      <w:tcW w:w="2311" w:type="dxa"/>
                      <w:tcBorders>
                        <w:left w:val="nil"/>
                      </w:tcBorders>
                    </w:tcPr>
                    <w:p w14:paraId="1EDACF17" w14:textId="77777777" w:rsidR="00A122E4" w:rsidRPr="00A979E1" w:rsidRDefault="00A122E4" w:rsidP="00D11E7A">
                      <w:pPr>
                        <w:pStyle w:val="Heading3"/>
                      </w:pPr>
                      <w:r w:rsidRPr="00A979E1">
                        <w:t>Note taker</w:t>
                      </w:r>
                    </w:p>
                  </w:tc>
                </w:sdtContent>
              </w:sdt>
              <w:tc>
                <w:tcPr>
                  <w:tcW w:w="2863" w:type="dxa"/>
                  <w:tcBorders>
                    <w:right w:val="single" w:sz="8" w:space="0" w:color="F07F09" w:themeColor="accent1"/>
                  </w:tcBorders>
                </w:tcPr>
                <w:p w14:paraId="4B476904" w14:textId="77777777" w:rsidR="00A122E4" w:rsidRDefault="00A122E4" w:rsidP="00D11E7A">
                  <w:pPr>
                    <w:spacing w:after="0"/>
                  </w:pPr>
                  <w:r>
                    <w:t>Matthew Blundell</w:t>
                  </w:r>
                </w:p>
              </w:tc>
            </w:tr>
            <w:tr w:rsidR="00A122E4" w14:paraId="5F273F4B" w14:textId="77777777" w:rsidTr="00D11E7A">
              <w:sdt>
                <w:sdtPr>
                  <w:alias w:val="Timekeeper:"/>
                  <w:tag w:val="Timekeeper:"/>
                  <w:id w:val="-325049716"/>
                  <w:placeholder>
                    <w:docPart w:val="0D93AE3F207346399BEEB4B833F75B45"/>
                  </w:placeholder>
                  <w:temporary/>
                  <w:showingPlcHdr/>
                  <w15:appearance w15:val="hidden"/>
                </w:sdtPr>
                <w:sdtContent>
                  <w:tc>
                    <w:tcPr>
                      <w:tcW w:w="2311" w:type="dxa"/>
                      <w:tcBorders>
                        <w:left w:val="nil"/>
                      </w:tcBorders>
                    </w:tcPr>
                    <w:p w14:paraId="18C2E580" w14:textId="77777777" w:rsidR="00A122E4" w:rsidRPr="00A979E1" w:rsidRDefault="00A122E4" w:rsidP="00D11E7A">
                      <w:pPr>
                        <w:pStyle w:val="Heading3"/>
                      </w:pPr>
                      <w:r w:rsidRPr="00A979E1">
                        <w:t>Timekeeper</w:t>
                      </w:r>
                    </w:p>
                  </w:tc>
                </w:sdtContent>
              </w:sdt>
              <w:tc>
                <w:tcPr>
                  <w:tcW w:w="2863" w:type="dxa"/>
                  <w:tcBorders>
                    <w:right w:val="single" w:sz="8" w:space="0" w:color="F07F09" w:themeColor="accent1"/>
                  </w:tcBorders>
                </w:tcPr>
                <w:p w14:paraId="07EB0B90" w14:textId="77777777" w:rsidR="00A122E4" w:rsidRDefault="00A122E4" w:rsidP="00D11E7A">
                  <w:pPr>
                    <w:spacing w:after="0"/>
                  </w:pPr>
                  <w:r>
                    <w:t>Group</w:t>
                  </w:r>
                </w:p>
              </w:tc>
            </w:tr>
          </w:tbl>
          <w:p w14:paraId="7FB411FC" w14:textId="77777777" w:rsidR="00A122E4" w:rsidRDefault="00A122E4" w:rsidP="00D11E7A">
            <w:pPr>
              <w:spacing w:after="0"/>
            </w:pPr>
          </w:p>
        </w:tc>
        <w:tc>
          <w:tcPr>
            <w:tcW w:w="5400" w:type="dxa"/>
          </w:tcPr>
          <w:p w14:paraId="3A22E669" w14:textId="77777777" w:rsidR="00A122E4" w:rsidRPr="00137619" w:rsidRDefault="00A122E4" w:rsidP="00D11E7A">
            <w:pPr>
              <w:spacing w:after="0"/>
            </w:pPr>
            <w:r>
              <w:t>Matthew Blundell</w:t>
            </w:r>
          </w:p>
          <w:p w14:paraId="67EE1957" w14:textId="77777777" w:rsidR="00A122E4" w:rsidRDefault="00A122E4" w:rsidP="00D11E7A">
            <w:pPr>
              <w:spacing w:after="0"/>
            </w:pPr>
            <w:r>
              <w:t>Luke Daniels</w:t>
            </w:r>
          </w:p>
          <w:p w14:paraId="344F1E96" w14:textId="77777777" w:rsidR="00A122E4" w:rsidRDefault="00A122E4" w:rsidP="00D11E7A">
            <w:pPr>
              <w:spacing w:after="0"/>
            </w:pPr>
            <w:r>
              <w:t xml:space="preserve">Jacob </w:t>
            </w:r>
            <w:proofErr w:type="spellStart"/>
            <w:r>
              <w:t>Coorey</w:t>
            </w:r>
            <w:proofErr w:type="spellEnd"/>
          </w:p>
          <w:p w14:paraId="5A551D42" w14:textId="77777777" w:rsidR="00A122E4" w:rsidRDefault="00A122E4" w:rsidP="00D11E7A">
            <w:pPr>
              <w:spacing w:after="0"/>
            </w:pPr>
            <w:r>
              <w:t>Mohammed Osman</w:t>
            </w:r>
          </w:p>
          <w:p w14:paraId="0E5052BC" w14:textId="77777777" w:rsidR="00A122E4" w:rsidRDefault="00A122E4" w:rsidP="00D11E7A">
            <w:pPr>
              <w:spacing w:after="0"/>
            </w:pPr>
            <w:r>
              <w:t>Thomas Walker</w:t>
            </w:r>
          </w:p>
        </w:tc>
      </w:tr>
    </w:tbl>
    <w:p w14:paraId="3FCF3896" w14:textId="77777777" w:rsidR="00A122E4" w:rsidRDefault="001B513C" w:rsidP="00A122E4">
      <w:pPr>
        <w:pStyle w:val="Heading1"/>
      </w:pPr>
      <w:sdt>
        <w:sdtPr>
          <w:alias w:val="Agenda topics:"/>
          <w:tag w:val="Agenda topics:"/>
          <w:id w:val="-1835367999"/>
          <w:placeholder>
            <w:docPart w:val="523563C3CD4548AFBF603A1D0921C15E"/>
          </w:placeholder>
          <w:temporary/>
          <w:showingPlcHdr/>
          <w15:appearance w15:val="hidden"/>
        </w:sdtPr>
        <w:sdtContent>
          <w:r w:rsidR="00A122E4">
            <w:t>Agenda topics</w:t>
          </w:r>
        </w:sdtContent>
      </w:sdt>
    </w:p>
    <w:p w14:paraId="0BBAB5ED" w14:textId="2337052F" w:rsidR="00A122E4" w:rsidRDefault="001B513C" w:rsidP="00A122E4">
      <w:pPr>
        <w:pStyle w:val="Heading2"/>
      </w:pPr>
      <w:sdt>
        <w:sdtPr>
          <w:alias w:val="Agenda 1, time allotted:"/>
          <w:tag w:val="Agenda 1, time allotted:"/>
          <w:id w:val="709224644"/>
          <w:placeholder>
            <w:docPart w:val="8E227D5502D44A50A669E415ADC150FF"/>
          </w:placeholder>
          <w:temporary/>
          <w:showingPlcHdr/>
          <w15:appearance w15:val="hidden"/>
        </w:sdtPr>
        <w:sdtContent>
          <w:r w:rsidR="00A122E4">
            <w:t>Time allotted</w:t>
          </w:r>
        </w:sdtContent>
      </w:sdt>
      <w:r w:rsidR="00A122E4">
        <w:t xml:space="preserve"> | </w:t>
      </w:r>
      <w:sdt>
        <w:sdtPr>
          <w:rPr>
            <w:rStyle w:val="SubtleEmphasis"/>
          </w:rPr>
          <w:alias w:val="Agenda 1, enter time:"/>
          <w:tag w:val="Agenda 1, enter time:"/>
          <w:id w:val="482125894"/>
          <w:placeholder>
            <w:docPart w:val="7A5754565C214BF2A78B396DAAB7E89A"/>
          </w:placeholder>
          <w15:appearance w15:val="hidden"/>
        </w:sdtPr>
        <w:sdtEndPr>
          <w:rPr>
            <w:rStyle w:val="DefaultParagraphFont"/>
            <w:i w:val="0"/>
            <w:iCs w:val="0"/>
            <w:color w:val="9F2936" w:themeColor="accent2"/>
          </w:rPr>
        </w:sdtEndPr>
        <w:sdtContent>
          <w:r w:rsidR="00590E0C">
            <w:rPr>
              <w:rStyle w:val="SubtleEmphasis"/>
            </w:rPr>
            <w:t>1</w:t>
          </w:r>
          <w:r w:rsidR="00D12DBA">
            <w:rPr>
              <w:rStyle w:val="SubtleEmphasis"/>
            </w:rPr>
            <w:t xml:space="preserve"> hour</w:t>
          </w:r>
          <w:r w:rsidR="00590E0C">
            <w:rPr>
              <w:rStyle w:val="SubtleEmphasis"/>
            </w:rPr>
            <w:t xml:space="preserve"> 20 minutes</w:t>
          </w:r>
        </w:sdtContent>
      </w:sdt>
      <w:r w:rsidR="00A122E4">
        <w:t xml:space="preserve"> | </w:t>
      </w:r>
      <w:sdt>
        <w:sdtPr>
          <w:alias w:val="Agenda 1, agenda topic:"/>
          <w:tag w:val="Agenda 1, agenda topic:"/>
          <w:id w:val="-279874172"/>
          <w:placeholder>
            <w:docPart w:val="F97970D49182470E930E8BC76CF7348D"/>
          </w:placeholder>
          <w:temporary/>
          <w:showingPlcHdr/>
          <w15:appearance w15:val="hidden"/>
        </w:sdtPr>
        <w:sdtContent>
          <w:r w:rsidR="00A122E4">
            <w:t>Agenda topic</w:t>
          </w:r>
        </w:sdtContent>
      </w:sdt>
      <w:r w:rsidR="00A122E4">
        <w:t xml:space="preserve"> </w:t>
      </w:r>
      <w:r w:rsidR="00D12DBA">
        <w:rPr>
          <w:rStyle w:val="SubtleEmphasis"/>
        </w:rPr>
        <w:t>Check Search and Reporting Features, Start User Authentication</w:t>
      </w:r>
      <w:r w:rsidR="00A122E4">
        <w:rPr>
          <w:rStyle w:val="SubtleEmphasis"/>
        </w:rPr>
        <w:t xml:space="preserve"> </w:t>
      </w:r>
      <w:r w:rsidR="00A122E4">
        <w:t xml:space="preserve">| </w:t>
      </w:r>
      <w:sdt>
        <w:sdtPr>
          <w:alias w:val="Agenda 1, presenter:"/>
          <w:tag w:val="Agenda 1, presenter:"/>
          <w:id w:val="-1730910547"/>
          <w:placeholder>
            <w:docPart w:val="042BE5AC39B64990A5E1882757172958"/>
          </w:placeholder>
          <w:temporary/>
          <w:showingPlcHdr/>
          <w15:appearance w15:val="hidden"/>
        </w:sdtPr>
        <w:sdtContent>
          <w:r w:rsidR="00A122E4">
            <w:t>Presenter</w:t>
          </w:r>
        </w:sdtContent>
      </w:sdt>
      <w:r w:rsidR="00A122E4">
        <w:t xml:space="preserve"> </w:t>
      </w:r>
      <w:r w:rsidR="00A122E4">
        <w:rPr>
          <w:rStyle w:val="SubtleEmphasis"/>
        </w:rPr>
        <w:t>Group</w:t>
      </w:r>
    </w:p>
    <w:p w14:paraId="75417F22" w14:textId="433A8111" w:rsidR="00D11E7A" w:rsidRDefault="00590E0C" w:rsidP="00A122E4">
      <w:pPr>
        <w:ind w:left="0"/>
      </w:pPr>
      <w:r>
        <w:t>The first topic that will be discussed in this meeting we will be checking the developers progress on the search and reporting features for the final release.</w:t>
      </w:r>
    </w:p>
    <w:p w14:paraId="28311031" w14:textId="1FEEEEE4" w:rsidR="00590E0C" w:rsidRDefault="00590E0C" w:rsidP="00A122E4">
      <w:pPr>
        <w:ind w:left="0"/>
      </w:pPr>
      <w:r>
        <w:t>Client will check the search systems and reporting system to see if there are any aspects that need to be changed and discuss with the developer teams all the changes that need to be made by next meeting</w:t>
      </w:r>
    </w:p>
    <w:p w14:paraId="2C4F60D2" w14:textId="2F570208" w:rsidR="00590E0C" w:rsidRDefault="00590E0C" w:rsidP="00A122E4">
      <w:pPr>
        <w:ind w:left="0"/>
      </w:pPr>
      <w:r>
        <w:t>Have the developer team bring fully functional search and reporting functionality by our next meeting</w:t>
      </w:r>
    </w:p>
    <w:p w14:paraId="37F5B4FD" w14:textId="03D5CABF" w:rsidR="00590E0C" w:rsidRDefault="00590E0C" w:rsidP="00A122E4">
      <w:pPr>
        <w:ind w:left="0"/>
      </w:pPr>
      <w:r>
        <w:t xml:space="preserve">Client will also allocate the developer team work on the user authentication feature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122E4" w:rsidRPr="00E52810" w14:paraId="32D8C401"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39A35FB9" w14:textId="399F8A6E" w:rsidR="00A122E4" w:rsidRPr="00E52810" w:rsidRDefault="009C0D11" w:rsidP="00D11E7A">
            <w:r>
              <w:t>Meeting Items</w:t>
            </w:r>
          </w:p>
        </w:tc>
        <w:sdt>
          <w:sdtPr>
            <w:alias w:val="Agenda 1, person responsible:"/>
            <w:tag w:val="Agenda 1, person responsible:"/>
            <w:id w:val="-279876431"/>
            <w:placeholder>
              <w:docPart w:val="20435D82D43B404CB0AC472BCA37CE3D"/>
            </w:placeholder>
            <w:temporary/>
            <w:showingPlcHdr/>
            <w15:appearance w15:val="hidden"/>
          </w:sdtPr>
          <w:sdtContent>
            <w:tc>
              <w:tcPr>
                <w:tcW w:w="2250" w:type="dxa"/>
              </w:tcPr>
              <w:p w14:paraId="4B9C0051" w14:textId="77777777" w:rsidR="00A122E4" w:rsidRPr="00E52810" w:rsidRDefault="00A122E4" w:rsidP="00D11E7A">
                <w:r w:rsidRPr="00E52810">
                  <w:t>Person responsible</w:t>
                </w:r>
              </w:p>
            </w:tc>
          </w:sdtContent>
        </w:sdt>
        <w:tc>
          <w:tcPr>
            <w:tcW w:w="2250" w:type="dxa"/>
          </w:tcPr>
          <w:p w14:paraId="3AC50189" w14:textId="6E38ABBB" w:rsidR="00A122E4" w:rsidRPr="00E52810" w:rsidRDefault="009C0D11" w:rsidP="00D11E7A">
            <w:r>
              <w:t>Item Started or Due</w:t>
            </w:r>
          </w:p>
        </w:tc>
      </w:tr>
      <w:tr w:rsidR="00A122E4" w:rsidRPr="00E52810" w14:paraId="76B5429F" w14:textId="77777777" w:rsidTr="00D11E7A">
        <w:tc>
          <w:tcPr>
            <w:tcW w:w="6300" w:type="dxa"/>
          </w:tcPr>
          <w:p w14:paraId="40E42F08" w14:textId="18632BF4" w:rsidR="00A122E4" w:rsidRPr="00E52810" w:rsidRDefault="00590E0C" w:rsidP="00D11E7A">
            <w:pPr>
              <w:ind w:left="0"/>
            </w:pPr>
            <w:r>
              <w:t>Check progress on the search and reporting features</w:t>
            </w:r>
          </w:p>
        </w:tc>
        <w:tc>
          <w:tcPr>
            <w:tcW w:w="2250" w:type="dxa"/>
          </w:tcPr>
          <w:p w14:paraId="0CED297D" w14:textId="77777777" w:rsidR="00A122E4" w:rsidRPr="00E52810" w:rsidRDefault="00A122E4" w:rsidP="00D11E7A">
            <w:pPr>
              <w:ind w:left="0"/>
            </w:pPr>
            <w:r>
              <w:t>Group</w:t>
            </w:r>
          </w:p>
        </w:tc>
        <w:tc>
          <w:tcPr>
            <w:tcW w:w="2250" w:type="dxa"/>
          </w:tcPr>
          <w:p w14:paraId="015D6340" w14:textId="11EDAEB6" w:rsidR="00A122E4" w:rsidRPr="00E52810" w:rsidRDefault="009C0D11" w:rsidP="00D11E7A">
            <w:pPr>
              <w:ind w:left="0"/>
            </w:pPr>
            <w:r>
              <w:t>0</w:t>
            </w:r>
            <w:r w:rsidR="00590E0C">
              <w:t>5</w:t>
            </w:r>
            <w:r w:rsidR="00A122E4">
              <w:t>/</w:t>
            </w:r>
            <w:r w:rsidR="00590E0C">
              <w:t>10</w:t>
            </w:r>
            <w:r w:rsidR="00A122E4">
              <w:t xml:space="preserve">/2018 | </w:t>
            </w:r>
            <w:r>
              <w:t>1</w:t>
            </w:r>
            <w:r w:rsidR="00A122E4">
              <w:t>:</w:t>
            </w:r>
            <w:r w:rsidR="00590E0C">
              <w:t>0</w:t>
            </w:r>
            <w:r>
              <w:t>0</w:t>
            </w:r>
            <w:r w:rsidR="00A122E4">
              <w:t>pm</w:t>
            </w:r>
          </w:p>
        </w:tc>
      </w:tr>
      <w:tr w:rsidR="00A122E4" w:rsidRPr="00E52810" w14:paraId="21E69924" w14:textId="77777777" w:rsidTr="00D11E7A">
        <w:tc>
          <w:tcPr>
            <w:tcW w:w="6300" w:type="dxa"/>
          </w:tcPr>
          <w:p w14:paraId="1D414F0E" w14:textId="77777777" w:rsidR="00A122E4" w:rsidRDefault="00590E0C" w:rsidP="00D11E7A">
            <w:pPr>
              <w:ind w:left="0"/>
            </w:pPr>
            <w:r>
              <w:t xml:space="preserve">Check search and reporting systems and discuss changes </w:t>
            </w:r>
          </w:p>
          <w:p w14:paraId="22C9CCB2" w14:textId="4D7C45E0" w:rsidR="00590E0C" w:rsidRPr="00E52810" w:rsidRDefault="00590E0C" w:rsidP="00D11E7A">
            <w:pPr>
              <w:ind w:left="0"/>
            </w:pPr>
            <w:r>
              <w:t>That need to be made to the systems</w:t>
            </w:r>
          </w:p>
        </w:tc>
        <w:tc>
          <w:tcPr>
            <w:tcW w:w="2250" w:type="dxa"/>
          </w:tcPr>
          <w:p w14:paraId="32BE7C24" w14:textId="77777777" w:rsidR="00A122E4" w:rsidRPr="00E52810" w:rsidRDefault="00A122E4" w:rsidP="00D11E7A">
            <w:pPr>
              <w:ind w:left="0"/>
            </w:pPr>
            <w:r>
              <w:t>Group</w:t>
            </w:r>
          </w:p>
        </w:tc>
        <w:tc>
          <w:tcPr>
            <w:tcW w:w="2250" w:type="dxa"/>
          </w:tcPr>
          <w:p w14:paraId="50AD42C0" w14:textId="27EA6C6C" w:rsidR="00A122E4" w:rsidRPr="00E52810" w:rsidRDefault="009C0D11" w:rsidP="00D11E7A">
            <w:pPr>
              <w:ind w:left="0"/>
            </w:pPr>
            <w:r>
              <w:t>0</w:t>
            </w:r>
            <w:r w:rsidR="00590E0C">
              <w:t>5</w:t>
            </w:r>
            <w:r w:rsidR="00A122E4">
              <w:t>/</w:t>
            </w:r>
            <w:r w:rsidR="00590E0C">
              <w:t>10</w:t>
            </w:r>
            <w:r w:rsidR="00A122E4">
              <w:t xml:space="preserve">/2018 | </w:t>
            </w:r>
            <w:r>
              <w:t>1:</w:t>
            </w:r>
            <w:r w:rsidR="00590E0C">
              <w:t>2</w:t>
            </w:r>
            <w:r>
              <w:t>0</w:t>
            </w:r>
            <w:r w:rsidR="00A122E4">
              <w:t>pm</w:t>
            </w:r>
          </w:p>
        </w:tc>
      </w:tr>
      <w:tr w:rsidR="00A122E4" w:rsidRPr="00E52810" w14:paraId="13FE67C4" w14:textId="77777777" w:rsidTr="00D11E7A">
        <w:tc>
          <w:tcPr>
            <w:tcW w:w="6300" w:type="dxa"/>
          </w:tcPr>
          <w:p w14:paraId="3DCD33B8" w14:textId="77777777" w:rsidR="00A122E4" w:rsidRDefault="00590E0C" w:rsidP="00D11E7A">
            <w:pPr>
              <w:ind w:left="0"/>
            </w:pPr>
            <w:r>
              <w:t>Have developer team bring fully functional search and</w:t>
            </w:r>
          </w:p>
          <w:p w14:paraId="268DC84E" w14:textId="5553D0D4" w:rsidR="00590E0C" w:rsidRDefault="00590E0C" w:rsidP="00D11E7A">
            <w:pPr>
              <w:ind w:left="0"/>
            </w:pPr>
            <w:r>
              <w:t>Reporting features to next meeting</w:t>
            </w:r>
          </w:p>
        </w:tc>
        <w:tc>
          <w:tcPr>
            <w:tcW w:w="2250" w:type="dxa"/>
          </w:tcPr>
          <w:p w14:paraId="284A2417" w14:textId="70A1B5BF" w:rsidR="00A122E4" w:rsidRDefault="00590E0C" w:rsidP="00D11E7A">
            <w:pPr>
              <w:ind w:left="0"/>
            </w:pPr>
            <w:r>
              <w:t>Developers</w:t>
            </w:r>
          </w:p>
        </w:tc>
        <w:tc>
          <w:tcPr>
            <w:tcW w:w="2250" w:type="dxa"/>
          </w:tcPr>
          <w:p w14:paraId="3F575255" w14:textId="39588BF8" w:rsidR="00A122E4" w:rsidRDefault="009C0D11" w:rsidP="00D11E7A">
            <w:pPr>
              <w:ind w:left="0"/>
            </w:pPr>
            <w:r>
              <w:t>0</w:t>
            </w:r>
            <w:r w:rsidR="00590E0C">
              <w:t>5</w:t>
            </w:r>
            <w:r w:rsidR="00A122E4">
              <w:t>/</w:t>
            </w:r>
            <w:r w:rsidR="00590E0C">
              <w:t>10</w:t>
            </w:r>
            <w:r w:rsidR="00A122E4">
              <w:t xml:space="preserve">/2018 | </w:t>
            </w:r>
            <w:r w:rsidR="00590E0C">
              <w:t>2</w:t>
            </w:r>
            <w:r>
              <w:t>:00</w:t>
            </w:r>
            <w:r w:rsidR="00A122E4">
              <w:t>pm</w:t>
            </w:r>
          </w:p>
        </w:tc>
      </w:tr>
      <w:tr w:rsidR="00590E0C" w:rsidRPr="00E52810" w14:paraId="05903FB9" w14:textId="77777777" w:rsidTr="00D11E7A">
        <w:tc>
          <w:tcPr>
            <w:tcW w:w="6300" w:type="dxa"/>
          </w:tcPr>
          <w:p w14:paraId="58B4F480" w14:textId="0EA16E1B" w:rsidR="00590E0C" w:rsidRDefault="00590E0C" w:rsidP="00D11E7A">
            <w:pPr>
              <w:ind w:left="0"/>
            </w:pPr>
            <w:r>
              <w:t>Allocate developer team to start user authentication</w:t>
            </w:r>
          </w:p>
        </w:tc>
        <w:tc>
          <w:tcPr>
            <w:tcW w:w="2250" w:type="dxa"/>
          </w:tcPr>
          <w:p w14:paraId="3114B4E2" w14:textId="14C16A7C" w:rsidR="00590E0C" w:rsidRDefault="00590E0C" w:rsidP="00D11E7A">
            <w:pPr>
              <w:ind w:left="0"/>
            </w:pPr>
            <w:r>
              <w:t>Group</w:t>
            </w:r>
          </w:p>
        </w:tc>
        <w:tc>
          <w:tcPr>
            <w:tcW w:w="2250" w:type="dxa"/>
          </w:tcPr>
          <w:p w14:paraId="026C088A" w14:textId="06398A03" w:rsidR="00590E0C" w:rsidRDefault="00590E0C" w:rsidP="00D11E7A">
            <w:pPr>
              <w:ind w:left="0"/>
            </w:pPr>
            <w:r>
              <w:t>05/10/2018 | 2:10pm</w:t>
            </w:r>
          </w:p>
        </w:tc>
      </w:tr>
    </w:tbl>
    <w:p w14:paraId="202DB838" w14:textId="77777777" w:rsidR="00D11E7A" w:rsidRDefault="00D11E7A" w:rsidP="00D11E7A">
      <w:pPr>
        <w:pStyle w:val="Title"/>
      </w:pPr>
    </w:p>
    <w:p w14:paraId="639D9330" w14:textId="77777777" w:rsidR="00D11E7A" w:rsidRDefault="00D11E7A" w:rsidP="00D11E7A">
      <w:pPr>
        <w:pStyle w:val="Title"/>
      </w:pPr>
    </w:p>
    <w:p w14:paraId="25ED2C32" w14:textId="77777777" w:rsidR="00D11E7A" w:rsidRDefault="00D11E7A" w:rsidP="00D11E7A">
      <w:pPr>
        <w:pStyle w:val="Title"/>
      </w:pPr>
    </w:p>
    <w:p w14:paraId="2B1A9D33" w14:textId="77777777" w:rsidR="00D11E7A" w:rsidRDefault="00D11E7A" w:rsidP="00D11E7A">
      <w:pPr>
        <w:pStyle w:val="Title"/>
      </w:pPr>
    </w:p>
    <w:p w14:paraId="33D9CBAD" w14:textId="45096883" w:rsidR="00D11E7A" w:rsidRDefault="00D12DBA" w:rsidP="00D11E7A">
      <w:pPr>
        <w:pStyle w:val="Title"/>
      </w:pPr>
      <w:r>
        <w:lastRenderedPageBreak/>
        <w:t xml:space="preserve">Connect all Pages together and start testing &amp; Styling Changes </w:t>
      </w:r>
      <w:sdt>
        <w:sdtPr>
          <w:rPr>
            <w:rStyle w:val="SubtleReference"/>
          </w:rPr>
          <w:alias w:val="Minutes:"/>
          <w:tag w:val="Minutes:"/>
          <w:id w:val="-511687387"/>
          <w:placeholder>
            <w:docPart w:val="3525E336933E4E96A75883D0C423422D"/>
          </w:placeholder>
          <w:temporary/>
          <w:showingPlcHdr/>
          <w15:appearance w15:val="hidden"/>
        </w:sdtPr>
        <w:sdtEndPr>
          <w:rPr>
            <w:rStyle w:val="DefaultParagraphFont"/>
            <w:caps w:val="0"/>
          </w:rPr>
        </w:sdtEndPr>
        <w:sdtContent>
          <w:r w:rsidR="00D11E7A" w:rsidRPr="00CB50F2">
            <w:rPr>
              <w:rStyle w:val="SubtleReference"/>
            </w:rPr>
            <w:t>Minutes</w:t>
          </w:r>
        </w:sdtContent>
      </w:sdt>
    </w:p>
    <w:p w14:paraId="45677A39" w14:textId="6BB59053" w:rsidR="00D11E7A" w:rsidRDefault="001B513C" w:rsidP="00D11E7A">
      <w:pPr>
        <w:pStyle w:val="Heading2"/>
      </w:pPr>
      <w:sdt>
        <w:sdtPr>
          <w:alias w:val="Meeting date and time:"/>
          <w:tag w:val="Meeting date and time:"/>
          <w:id w:val="-190615052"/>
          <w:placeholder>
            <w:docPart w:val="039203BCC1A04C598F94AF05142EE322"/>
          </w:placeholder>
          <w:temporary/>
          <w:showingPlcHdr/>
          <w15:appearance w15:val="hidden"/>
        </w:sdtPr>
        <w:sdtContent>
          <w:r w:rsidR="00D11E7A">
            <w:t>Meeting date | time</w:t>
          </w:r>
        </w:sdtContent>
      </w:sdt>
      <w:r w:rsidR="00D11E7A">
        <w:t xml:space="preserve"> </w:t>
      </w:r>
      <w:r>
        <w:rPr>
          <w:rStyle w:val="SubtleEmphasis"/>
        </w:rPr>
        <w:t>October</w:t>
      </w:r>
      <w:r w:rsidR="00D11E7A">
        <w:rPr>
          <w:rStyle w:val="SubtleEmphasis"/>
        </w:rPr>
        <w:t xml:space="preserve"> </w:t>
      </w:r>
      <w:r>
        <w:rPr>
          <w:rStyle w:val="SubtleEmphasis"/>
        </w:rPr>
        <w:t>10</w:t>
      </w:r>
      <w:r w:rsidR="00D11E7A" w:rsidRPr="00D11E7A">
        <w:rPr>
          <w:rStyle w:val="SubtleEmphasis"/>
          <w:vertAlign w:val="superscript"/>
        </w:rPr>
        <w:t>th</w:t>
      </w:r>
      <w:r w:rsidR="00D11E7A">
        <w:rPr>
          <w:rStyle w:val="SubtleEmphasis"/>
        </w:rPr>
        <w:t>, 2018</w:t>
      </w:r>
      <w:r w:rsidR="00D11E7A" w:rsidRPr="003665F5">
        <w:rPr>
          <w:rStyle w:val="SubtleEmphasis"/>
        </w:rPr>
        <w:t xml:space="preserve"> | </w:t>
      </w:r>
      <w:r>
        <w:rPr>
          <w:rStyle w:val="SubtleEmphasis"/>
        </w:rPr>
        <w:t>1</w:t>
      </w:r>
      <w:r w:rsidR="00D11E7A">
        <w:rPr>
          <w:rStyle w:val="SubtleEmphasis"/>
        </w:rPr>
        <w:t>:00pm</w:t>
      </w:r>
      <w:r w:rsidR="00D11E7A">
        <w:t xml:space="preserve"> | </w:t>
      </w:r>
      <w:sdt>
        <w:sdtPr>
          <w:alias w:val="Meeting location:"/>
          <w:tag w:val="Meeting location:"/>
          <w:id w:val="-214659610"/>
          <w:placeholder>
            <w:docPart w:val="51FB09A17FCC442E89FBC9EDC0480427"/>
          </w:placeholder>
          <w:temporary/>
          <w:showingPlcHdr/>
          <w15:appearance w15:val="hidden"/>
        </w:sdtPr>
        <w:sdtContent>
          <w:r w:rsidR="00D11E7A">
            <w:t>Meeting location</w:t>
          </w:r>
        </w:sdtContent>
      </w:sdt>
      <w:r w:rsidR="00D11E7A">
        <w:t xml:space="preserve"> </w:t>
      </w:r>
      <w:sdt>
        <w:sdtPr>
          <w:rPr>
            <w:rStyle w:val="SubtleEmphasis"/>
          </w:rPr>
          <w:alias w:val="Enter location:"/>
          <w:tag w:val="Enter location:"/>
          <w:id w:val="163212632"/>
          <w:placeholder>
            <w:docPart w:val="BA50B00F59214711A231DD267814C550"/>
          </w:placeholder>
          <w15:appearance w15:val="hidden"/>
        </w:sdtPr>
        <w:sdtEndPr>
          <w:rPr>
            <w:rStyle w:val="DefaultParagraphFont"/>
            <w:i w:val="0"/>
            <w:iCs w:val="0"/>
            <w:color w:val="9F2936" w:themeColor="accent2"/>
          </w:rPr>
        </w:sdtEndPr>
        <w:sdtContent>
          <w:r w:rsidR="00D11E7A">
            <w:rPr>
              <w:rStyle w:val="SubtleEmphasis"/>
            </w:rPr>
            <w:t xml:space="preserve">QUT </w:t>
          </w:r>
          <w:r>
            <w:rPr>
              <w:rStyle w:val="SubtleEmphasis"/>
            </w:rPr>
            <w:t>V</w:t>
          </w:r>
          <w:r w:rsidR="00D11E7A">
            <w:rPr>
              <w:rStyle w:val="SubtleEmphasis"/>
            </w:rPr>
            <w:t xml:space="preserve"> Block (</w:t>
          </w:r>
          <w:r>
            <w:rPr>
              <w:rStyle w:val="SubtleEmphasis"/>
            </w:rPr>
            <w:t>Library</w:t>
          </w:r>
          <w:r w:rsidR="00D11E7A">
            <w:rPr>
              <w:rStyle w:val="SubtleEmphasis"/>
            </w:rPr>
            <w:t>)</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D11E7A" w14:paraId="37CCBBF1"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D11E7A" w14:paraId="09186905" w14:textId="77777777" w:rsidTr="00D11E7A">
              <w:tc>
                <w:tcPr>
                  <w:tcW w:w="2311" w:type="dxa"/>
                  <w:tcBorders>
                    <w:left w:val="nil"/>
                  </w:tcBorders>
                </w:tcPr>
                <w:p w14:paraId="2DC8B666" w14:textId="77777777" w:rsidR="00D11E7A" w:rsidRPr="00A979E1" w:rsidRDefault="001B513C" w:rsidP="00D11E7A">
                  <w:pPr>
                    <w:pStyle w:val="Heading3"/>
                  </w:pPr>
                  <w:sdt>
                    <w:sdtPr>
                      <w:alias w:val="Meeting called by:"/>
                      <w:tag w:val="Meeting called by:"/>
                      <w:id w:val="885148509"/>
                      <w:placeholder>
                        <w:docPart w:val="FC505906BCE24F3D852D857BE864FB5E"/>
                      </w:placeholder>
                      <w:temporary/>
                      <w:showingPlcHdr/>
                      <w15:appearance w15:val="hidden"/>
                    </w:sdtPr>
                    <w:sdtContent>
                      <w:r w:rsidR="00D11E7A" w:rsidRPr="00A979E1">
                        <w:t>Meeting called by</w:t>
                      </w:r>
                    </w:sdtContent>
                  </w:sdt>
                </w:p>
              </w:tc>
              <w:tc>
                <w:tcPr>
                  <w:tcW w:w="2863" w:type="dxa"/>
                  <w:tcBorders>
                    <w:right w:val="single" w:sz="8" w:space="0" w:color="F07F09" w:themeColor="accent1"/>
                  </w:tcBorders>
                </w:tcPr>
                <w:p w14:paraId="080A2ACB" w14:textId="77777777" w:rsidR="00D11E7A" w:rsidRDefault="00D11E7A" w:rsidP="00D11E7A">
                  <w:pPr>
                    <w:spacing w:after="0"/>
                  </w:pPr>
                  <w:r>
                    <w:t>Group</w:t>
                  </w:r>
                </w:p>
              </w:tc>
            </w:tr>
            <w:tr w:rsidR="00D11E7A" w14:paraId="34973ECD" w14:textId="77777777" w:rsidTr="00D11E7A">
              <w:tc>
                <w:tcPr>
                  <w:tcW w:w="2311" w:type="dxa"/>
                  <w:tcBorders>
                    <w:left w:val="nil"/>
                  </w:tcBorders>
                </w:tcPr>
                <w:p w14:paraId="08818BEF" w14:textId="77777777" w:rsidR="00D11E7A" w:rsidRPr="00A979E1" w:rsidRDefault="001B513C" w:rsidP="00D11E7A">
                  <w:pPr>
                    <w:pStyle w:val="Heading3"/>
                  </w:pPr>
                  <w:sdt>
                    <w:sdtPr>
                      <w:alias w:val="Type of meeting:"/>
                      <w:tag w:val="Type of meeting:"/>
                      <w:id w:val="-1790884886"/>
                      <w:placeholder>
                        <w:docPart w:val="F5EB547500A34B258E9DF60A8727E4AD"/>
                      </w:placeholder>
                      <w:temporary/>
                      <w:showingPlcHdr/>
                      <w15:appearance w15:val="hidden"/>
                    </w:sdtPr>
                    <w:sdtContent>
                      <w:r w:rsidR="00D11E7A" w:rsidRPr="00A979E1">
                        <w:t>Type of meeting</w:t>
                      </w:r>
                    </w:sdtContent>
                  </w:sdt>
                </w:p>
              </w:tc>
              <w:tc>
                <w:tcPr>
                  <w:tcW w:w="2863" w:type="dxa"/>
                  <w:tcBorders>
                    <w:right w:val="single" w:sz="8" w:space="0" w:color="F07F09" w:themeColor="accent1"/>
                  </w:tcBorders>
                </w:tcPr>
                <w:p w14:paraId="6CE1FC41" w14:textId="77777777" w:rsidR="00D11E7A" w:rsidRDefault="00D11E7A" w:rsidP="00D11E7A">
                  <w:pPr>
                    <w:spacing w:after="0"/>
                  </w:pPr>
                  <w:r>
                    <w:t>Project Discussion</w:t>
                  </w:r>
                </w:p>
              </w:tc>
            </w:tr>
            <w:tr w:rsidR="00D11E7A" w14:paraId="4D3DE6E0" w14:textId="77777777" w:rsidTr="00D11E7A">
              <w:sdt>
                <w:sdtPr>
                  <w:alias w:val="Facilitator:"/>
                  <w:tag w:val="Facilitator:"/>
                  <w:id w:val="-1109356316"/>
                  <w:placeholder>
                    <w:docPart w:val="27A62665B5F34A3CB453DEC7496A3C1E"/>
                  </w:placeholder>
                  <w:temporary/>
                  <w:showingPlcHdr/>
                  <w15:appearance w15:val="hidden"/>
                </w:sdtPr>
                <w:sdtContent>
                  <w:tc>
                    <w:tcPr>
                      <w:tcW w:w="2311" w:type="dxa"/>
                      <w:tcBorders>
                        <w:left w:val="nil"/>
                      </w:tcBorders>
                    </w:tcPr>
                    <w:p w14:paraId="29511B9C" w14:textId="77777777" w:rsidR="00D11E7A" w:rsidRPr="00A979E1" w:rsidRDefault="00D11E7A" w:rsidP="00D11E7A">
                      <w:pPr>
                        <w:pStyle w:val="Heading3"/>
                      </w:pPr>
                      <w:r w:rsidRPr="00A979E1">
                        <w:t>Facilitator</w:t>
                      </w:r>
                    </w:p>
                  </w:tc>
                </w:sdtContent>
              </w:sdt>
              <w:tc>
                <w:tcPr>
                  <w:tcW w:w="2863" w:type="dxa"/>
                  <w:tcBorders>
                    <w:right w:val="single" w:sz="8" w:space="0" w:color="F07F09" w:themeColor="accent1"/>
                  </w:tcBorders>
                </w:tcPr>
                <w:p w14:paraId="279D010C" w14:textId="77777777" w:rsidR="00D11E7A" w:rsidRDefault="00D11E7A" w:rsidP="00D11E7A">
                  <w:pPr>
                    <w:spacing w:after="0"/>
                  </w:pPr>
                  <w:r>
                    <w:t>Group</w:t>
                  </w:r>
                </w:p>
              </w:tc>
            </w:tr>
            <w:tr w:rsidR="00D11E7A" w14:paraId="733DB6F3" w14:textId="77777777" w:rsidTr="00D11E7A">
              <w:sdt>
                <w:sdtPr>
                  <w:alias w:val="Note taker:"/>
                  <w:tag w:val="Note taker:"/>
                  <w:id w:val="-378397792"/>
                  <w:placeholder>
                    <w:docPart w:val="76331551377545588C44D13E7DAC75C6"/>
                  </w:placeholder>
                  <w:temporary/>
                  <w:showingPlcHdr/>
                  <w15:appearance w15:val="hidden"/>
                </w:sdtPr>
                <w:sdtContent>
                  <w:tc>
                    <w:tcPr>
                      <w:tcW w:w="2311" w:type="dxa"/>
                      <w:tcBorders>
                        <w:left w:val="nil"/>
                      </w:tcBorders>
                    </w:tcPr>
                    <w:p w14:paraId="5ACEFE15" w14:textId="77777777" w:rsidR="00D11E7A" w:rsidRPr="00A979E1" w:rsidRDefault="00D11E7A" w:rsidP="00D11E7A">
                      <w:pPr>
                        <w:pStyle w:val="Heading3"/>
                      </w:pPr>
                      <w:r w:rsidRPr="00A979E1">
                        <w:t>Note taker</w:t>
                      </w:r>
                    </w:p>
                  </w:tc>
                </w:sdtContent>
              </w:sdt>
              <w:tc>
                <w:tcPr>
                  <w:tcW w:w="2863" w:type="dxa"/>
                  <w:tcBorders>
                    <w:right w:val="single" w:sz="8" w:space="0" w:color="F07F09" w:themeColor="accent1"/>
                  </w:tcBorders>
                </w:tcPr>
                <w:p w14:paraId="51F65C3F" w14:textId="77777777" w:rsidR="00D11E7A" w:rsidRDefault="00D11E7A" w:rsidP="00D11E7A">
                  <w:pPr>
                    <w:spacing w:after="0"/>
                  </w:pPr>
                  <w:r>
                    <w:t>Matthew Blundell</w:t>
                  </w:r>
                </w:p>
              </w:tc>
            </w:tr>
            <w:tr w:rsidR="00D11E7A" w14:paraId="2A58EDB7" w14:textId="77777777" w:rsidTr="00D11E7A">
              <w:sdt>
                <w:sdtPr>
                  <w:alias w:val="Timekeeper:"/>
                  <w:tag w:val="Timekeeper:"/>
                  <w:id w:val="364175134"/>
                  <w:placeholder>
                    <w:docPart w:val="58CAFDF1FCD14433A5C3AB4C5F3760DC"/>
                  </w:placeholder>
                  <w:temporary/>
                  <w:showingPlcHdr/>
                  <w15:appearance w15:val="hidden"/>
                </w:sdtPr>
                <w:sdtContent>
                  <w:tc>
                    <w:tcPr>
                      <w:tcW w:w="2311" w:type="dxa"/>
                      <w:tcBorders>
                        <w:left w:val="nil"/>
                      </w:tcBorders>
                    </w:tcPr>
                    <w:p w14:paraId="21A06EDB" w14:textId="77777777" w:rsidR="00D11E7A" w:rsidRPr="00A979E1" w:rsidRDefault="00D11E7A" w:rsidP="00D11E7A">
                      <w:pPr>
                        <w:pStyle w:val="Heading3"/>
                      </w:pPr>
                      <w:r w:rsidRPr="00A979E1">
                        <w:t>Timekeeper</w:t>
                      </w:r>
                    </w:p>
                  </w:tc>
                </w:sdtContent>
              </w:sdt>
              <w:tc>
                <w:tcPr>
                  <w:tcW w:w="2863" w:type="dxa"/>
                  <w:tcBorders>
                    <w:right w:val="single" w:sz="8" w:space="0" w:color="F07F09" w:themeColor="accent1"/>
                  </w:tcBorders>
                </w:tcPr>
                <w:p w14:paraId="22C994A9" w14:textId="77777777" w:rsidR="00D11E7A" w:rsidRDefault="00D11E7A" w:rsidP="00D11E7A">
                  <w:pPr>
                    <w:spacing w:after="0"/>
                  </w:pPr>
                  <w:r>
                    <w:t>Group</w:t>
                  </w:r>
                </w:p>
              </w:tc>
            </w:tr>
          </w:tbl>
          <w:p w14:paraId="30A4428C" w14:textId="77777777" w:rsidR="00D11E7A" w:rsidRDefault="00D11E7A" w:rsidP="00D11E7A">
            <w:pPr>
              <w:spacing w:after="0"/>
            </w:pPr>
          </w:p>
        </w:tc>
        <w:tc>
          <w:tcPr>
            <w:tcW w:w="5400" w:type="dxa"/>
          </w:tcPr>
          <w:p w14:paraId="2899D020" w14:textId="77777777" w:rsidR="00D11E7A" w:rsidRPr="00137619" w:rsidRDefault="00D11E7A" w:rsidP="00D11E7A">
            <w:pPr>
              <w:spacing w:after="0"/>
            </w:pPr>
            <w:r>
              <w:t>Matthew Blundell</w:t>
            </w:r>
          </w:p>
          <w:p w14:paraId="2FD2183E" w14:textId="77777777" w:rsidR="00D11E7A" w:rsidRDefault="00D11E7A" w:rsidP="00D11E7A">
            <w:pPr>
              <w:spacing w:after="0"/>
            </w:pPr>
            <w:r>
              <w:t>Luke Daniels</w:t>
            </w:r>
          </w:p>
          <w:p w14:paraId="29F8DA57" w14:textId="77777777" w:rsidR="00D11E7A" w:rsidRDefault="00D11E7A" w:rsidP="00D11E7A">
            <w:pPr>
              <w:spacing w:after="0"/>
            </w:pPr>
            <w:r>
              <w:t xml:space="preserve">Jacob </w:t>
            </w:r>
            <w:proofErr w:type="spellStart"/>
            <w:r>
              <w:t>Coorey</w:t>
            </w:r>
            <w:proofErr w:type="spellEnd"/>
          </w:p>
          <w:p w14:paraId="4ADD10F3" w14:textId="77777777" w:rsidR="00D11E7A" w:rsidRDefault="00D11E7A" w:rsidP="00D11E7A">
            <w:pPr>
              <w:spacing w:after="0"/>
            </w:pPr>
            <w:r>
              <w:t>Mohammed Osman</w:t>
            </w:r>
          </w:p>
          <w:p w14:paraId="1DE00FD9" w14:textId="77777777" w:rsidR="00D11E7A" w:rsidRDefault="00D11E7A" w:rsidP="00D11E7A">
            <w:pPr>
              <w:spacing w:after="0"/>
            </w:pPr>
            <w:r>
              <w:t>Thomas Walker</w:t>
            </w:r>
          </w:p>
        </w:tc>
      </w:tr>
    </w:tbl>
    <w:p w14:paraId="4452EAA9" w14:textId="77777777" w:rsidR="00D11E7A" w:rsidRDefault="001B513C" w:rsidP="00D11E7A">
      <w:pPr>
        <w:pStyle w:val="Heading1"/>
      </w:pPr>
      <w:sdt>
        <w:sdtPr>
          <w:alias w:val="Agenda topics:"/>
          <w:tag w:val="Agenda topics:"/>
          <w:id w:val="-441763615"/>
          <w:placeholder>
            <w:docPart w:val="85233F4847E64F2C9B4CCC2DE13D99FA"/>
          </w:placeholder>
          <w:temporary/>
          <w:showingPlcHdr/>
          <w15:appearance w15:val="hidden"/>
        </w:sdtPr>
        <w:sdtContent>
          <w:r w:rsidR="00D11E7A">
            <w:t>Agenda topics</w:t>
          </w:r>
        </w:sdtContent>
      </w:sdt>
    </w:p>
    <w:p w14:paraId="3C0134A1" w14:textId="5AD43C61" w:rsidR="00D11E7A" w:rsidRDefault="001B513C" w:rsidP="00D11E7A">
      <w:pPr>
        <w:pStyle w:val="Heading2"/>
      </w:pPr>
      <w:sdt>
        <w:sdtPr>
          <w:alias w:val="Agenda 1, time allotted:"/>
          <w:tag w:val="Agenda 1, time allotted:"/>
          <w:id w:val="1738667394"/>
          <w:placeholder>
            <w:docPart w:val="329A1437D34E4170AC409EF52EA451EB"/>
          </w:placeholder>
          <w:temporary/>
          <w:showingPlcHdr/>
          <w15:appearance w15:val="hidden"/>
        </w:sdtPr>
        <w:sdtContent>
          <w:r w:rsidR="00D11E7A">
            <w:t>Time allotted</w:t>
          </w:r>
        </w:sdtContent>
      </w:sdt>
      <w:r w:rsidR="00D11E7A">
        <w:t xml:space="preserve"> | </w:t>
      </w:r>
      <w:sdt>
        <w:sdtPr>
          <w:rPr>
            <w:rStyle w:val="SubtleEmphasis"/>
          </w:rPr>
          <w:alias w:val="Agenda 1, enter time:"/>
          <w:tag w:val="Agenda 1, enter time:"/>
          <w:id w:val="-318273785"/>
          <w:placeholder>
            <w:docPart w:val="F883767C39CE427AB5E97235FCC477CA"/>
          </w:placeholder>
          <w15:appearance w15:val="hidden"/>
        </w:sdtPr>
        <w:sdtEndPr>
          <w:rPr>
            <w:rStyle w:val="DefaultParagraphFont"/>
            <w:i w:val="0"/>
            <w:iCs w:val="0"/>
            <w:color w:val="9F2936" w:themeColor="accent2"/>
          </w:rPr>
        </w:sdtEndPr>
        <w:sdtContent>
          <w:r w:rsidR="009D3E71">
            <w:rPr>
              <w:rStyle w:val="SubtleEmphasis"/>
            </w:rPr>
            <w:t>1 hour 30 minutes</w:t>
          </w:r>
        </w:sdtContent>
      </w:sdt>
      <w:r w:rsidR="00D11E7A">
        <w:t xml:space="preserve"> | </w:t>
      </w:r>
      <w:sdt>
        <w:sdtPr>
          <w:alias w:val="Agenda 1, agenda topic:"/>
          <w:tag w:val="Agenda 1, agenda topic:"/>
          <w:id w:val="1780686521"/>
          <w:placeholder>
            <w:docPart w:val="3AE8042BC3A948E8B065E5047A14E72B"/>
          </w:placeholder>
          <w:temporary/>
          <w:showingPlcHdr/>
          <w15:appearance w15:val="hidden"/>
        </w:sdtPr>
        <w:sdtContent>
          <w:r w:rsidR="00D11E7A">
            <w:t>Agenda topic</w:t>
          </w:r>
        </w:sdtContent>
      </w:sdt>
      <w:r w:rsidR="00D11E7A">
        <w:t xml:space="preserve"> </w:t>
      </w:r>
      <w:r w:rsidR="00D12DBA">
        <w:rPr>
          <w:rStyle w:val="SubtleEmphasis"/>
        </w:rPr>
        <w:t>Connect all Pages &amp; Testing</w:t>
      </w:r>
      <w:r w:rsidR="00D11E7A">
        <w:rPr>
          <w:rStyle w:val="SubtleEmphasis"/>
        </w:rPr>
        <w:t xml:space="preserve"> </w:t>
      </w:r>
      <w:r w:rsidR="00D11E7A">
        <w:t xml:space="preserve">| </w:t>
      </w:r>
      <w:sdt>
        <w:sdtPr>
          <w:alias w:val="Agenda 1, presenter:"/>
          <w:tag w:val="Agenda 1, presenter:"/>
          <w:id w:val="-59629008"/>
          <w:placeholder>
            <w:docPart w:val="76FB3C34E73648E49CB86C03ED425340"/>
          </w:placeholder>
          <w:temporary/>
          <w:showingPlcHdr/>
          <w15:appearance w15:val="hidden"/>
        </w:sdtPr>
        <w:sdtContent>
          <w:r w:rsidR="00D11E7A">
            <w:t>Presenter</w:t>
          </w:r>
        </w:sdtContent>
      </w:sdt>
      <w:r w:rsidR="00D11E7A">
        <w:t xml:space="preserve"> </w:t>
      </w:r>
      <w:r w:rsidR="00D11E7A">
        <w:rPr>
          <w:rStyle w:val="SubtleEmphasis"/>
        </w:rPr>
        <w:t>Group</w:t>
      </w:r>
    </w:p>
    <w:p w14:paraId="7472A3FA" w14:textId="6AB7A4B3" w:rsidR="00F84F89" w:rsidRDefault="00F84F89" w:rsidP="00D11E7A">
      <w:pPr>
        <w:ind w:left="0"/>
      </w:pPr>
      <w:r>
        <w:t xml:space="preserve"> </w:t>
      </w:r>
      <w:r w:rsidR="00590E0C">
        <w:t xml:space="preserve">The first topic that will be discussed in this meeting </w:t>
      </w:r>
      <w:r w:rsidR="007178EA">
        <w:t>is to check the finished versions of the search and reporting features as well as to see the progress of the user authentication system for the web application.</w:t>
      </w:r>
    </w:p>
    <w:p w14:paraId="22365C98" w14:textId="7C30A988" w:rsidR="007178EA" w:rsidRDefault="007178EA" w:rsidP="00D11E7A">
      <w:pPr>
        <w:ind w:left="0"/>
      </w:pPr>
      <w:r>
        <w:t xml:space="preserve">If any problems found with the search and reporting features should be resolved by the next meeting. </w:t>
      </w:r>
    </w:p>
    <w:p w14:paraId="71E4B84B" w14:textId="5D3F6A36" w:rsidR="007178EA" w:rsidRDefault="007178EA" w:rsidP="00D11E7A">
      <w:pPr>
        <w:ind w:left="0"/>
      </w:pPr>
      <w:r>
        <w:t>Client will check the user authentication system and check whether any changes need to be made</w:t>
      </w:r>
    </w:p>
    <w:p w14:paraId="64DA9120" w14:textId="648403A9" w:rsidR="007178EA" w:rsidRDefault="007178EA" w:rsidP="00D11E7A">
      <w:pPr>
        <w:ind w:left="0"/>
      </w:pPr>
      <w:r>
        <w:t>Developer team will connect all the pages and features up via Django so whole application can start being tested upon</w:t>
      </w:r>
    </w:p>
    <w:p w14:paraId="41642D38" w14:textId="6FBB5624" w:rsidR="007178EA" w:rsidRDefault="007178EA" w:rsidP="00D11E7A">
      <w:pPr>
        <w:ind w:left="0"/>
      </w:pPr>
      <w:r>
        <w:t>Group will discuss that all testing and changes should be done by next meeting.</w:t>
      </w:r>
    </w:p>
    <w:p w14:paraId="00E49679" w14:textId="00D62F84" w:rsidR="007178EA" w:rsidRDefault="007178EA" w:rsidP="00D11E7A">
      <w:pPr>
        <w:ind w:left="0"/>
      </w:pPr>
      <w:r>
        <w:t>Page Styling should also be changed by next meeting to adapt to new features in sprint 2 like the login and signup buttons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D11E7A" w:rsidRPr="00E52810" w14:paraId="7A0533DD"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A099541" w14:textId="77777777" w:rsidR="00D11E7A" w:rsidRPr="00E52810" w:rsidRDefault="00D11E7A" w:rsidP="00D11E7A">
            <w:r>
              <w:t>Meeting Items</w:t>
            </w:r>
          </w:p>
        </w:tc>
        <w:sdt>
          <w:sdtPr>
            <w:alias w:val="Agenda 1, person responsible:"/>
            <w:tag w:val="Agenda 1, person responsible:"/>
            <w:id w:val="-649586285"/>
            <w:placeholder>
              <w:docPart w:val="3575F812A1D542DC86AEEABDEBE7414F"/>
            </w:placeholder>
            <w:temporary/>
            <w:showingPlcHdr/>
            <w15:appearance w15:val="hidden"/>
          </w:sdtPr>
          <w:sdtContent>
            <w:tc>
              <w:tcPr>
                <w:tcW w:w="2250" w:type="dxa"/>
              </w:tcPr>
              <w:p w14:paraId="7CAF90D0" w14:textId="77777777" w:rsidR="00D11E7A" w:rsidRPr="00E52810" w:rsidRDefault="00D11E7A" w:rsidP="00D11E7A">
                <w:r w:rsidRPr="00E52810">
                  <w:t>Person responsible</w:t>
                </w:r>
              </w:p>
            </w:tc>
          </w:sdtContent>
        </w:sdt>
        <w:tc>
          <w:tcPr>
            <w:tcW w:w="2250" w:type="dxa"/>
          </w:tcPr>
          <w:p w14:paraId="76537039" w14:textId="77777777" w:rsidR="00D11E7A" w:rsidRPr="00E52810" w:rsidRDefault="00D11E7A" w:rsidP="00D11E7A">
            <w:r>
              <w:t>Item Started or Due</w:t>
            </w:r>
          </w:p>
        </w:tc>
      </w:tr>
      <w:tr w:rsidR="00D11E7A" w:rsidRPr="00E52810" w14:paraId="0570CB55" w14:textId="77777777" w:rsidTr="00D11E7A">
        <w:tc>
          <w:tcPr>
            <w:tcW w:w="6300" w:type="dxa"/>
          </w:tcPr>
          <w:p w14:paraId="0AA7F1BF" w14:textId="77777777" w:rsidR="007178EA" w:rsidRDefault="007178EA" w:rsidP="00D11E7A">
            <w:pPr>
              <w:ind w:left="0"/>
            </w:pPr>
            <w:r>
              <w:t>Check finished versions of the search and reporting</w:t>
            </w:r>
          </w:p>
          <w:p w14:paraId="34A39A8D" w14:textId="3935A077" w:rsidR="00D11E7A" w:rsidRPr="00E52810" w:rsidRDefault="007178EA" w:rsidP="00D11E7A">
            <w:pPr>
              <w:ind w:left="0"/>
            </w:pPr>
            <w:r>
              <w:t>Features as well as user authentication</w:t>
            </w:r>
            <w:r w:rsidR="000A23CE">
              <w:t xml:space="preserve"> </w:t>
            </w:r>
          </w:p>
        </w:tc>
        <w:tc>
          <w:tcPr>
            <w:tcW w:w="2250" w:type="dxa"/>
          </w:tcPr>
          <w:p w14:paraId="036CD10B" w14:textId="77777777" w:rsidR="00D11E7A" w:rsidRPr="00E52810" w:rsidRDefault="00D11E7A" w:rsidP="00D11E7A">
            <w:pPr>
              <w:ind w:left="0"/>
            </w:pPr>
            <w:r>
              <w:t>Group</w:t>
            </w:r>
          </w:p>
        </w:tc>
        <w:tc>
          <w:tcPr>
            <w:tcW w:w="2250" w:type="dxa"/>
          </w:tcPr>
          <w:p w14:paraId="009C40DB" w14:textId="32B1F2C6" w:rsidR="00D11E7A" w:rsidRPr="00E52810" w:rsidRDefault="007178EA" w:rsidP="00D11E7A">
            <w:pPr>
              <w:ind w:left="0"/>
            </w:pPr>
            <w:r>
              <w:t>10</w:t>
            </w:r>
            <w:r w:rsidR="00D11E7A">
              <w:t>/</w:t>
            </w:r>
            <w:r>
              <w:t>10</w:t>
            </w:r>
            <w:r w:rsidR="00D11E7A">
              <w:t xml:space="preserve">/2018 | </w:t>
            </w:r>
            <w:r>
              <w:t>1</w:t>
            </w:r>
            <w:r w:rsidR="00D11E7A">
              <w:t>:</w:t>
            </w:r>
            <w:r w:rsidR="000A23CE">
              <w:t>0</w:t>
            </w:r>
            <w:r w:rsidR="00D11E7A">
              <w:t>0pm</w:t>
            </w:r>
          </w:p>
        </w:tc>
      </w:tr>
      <w:tr w:rsidR="00D11E7A" w:rsidRPr="00E52810" w14:paraId="3367729A" w14:textId="77777777" w:rsidTr="00D11E7A">
        <w:tc>
          <w:tcPr>
            <w:tcW w:w="6300" w:type="dxa"/>
          </w:tcPr>
          <w:p w14:paraId="5734100E" w14:textId="77777777" w:rsidR="00D11E7A" w:rsidRDefault="007178EA" w:rsidP="00D11E7A">
            <w:pPr>
              <w:ind w:left="0"/>
            </w:pPr>
            <w:r>
              <w:t>All search and reporting problems to be completed</w:t>
            </w:r>
          </w:p>
          <w:p w14:paraId="53353114" w14:textId="03399703" w:rsidR="007178EA" w:rsidRPr="00E52810" w:rsidRDefault="007178EA" w:rsidP="00D11E7A">
            <w:pPr>
              <w:ind w:left="0"/>
            </w:pPr>
            <w:r>
              <w:t>By next meeting</w:t>
            </w:r>
          </w:p>
        </w:tc>
        <w:tc>
          <w:tcPr>
            <w:tcW w:w="2250" w:type="dxa"/>
          </w:tcPr>
          <w:p w14:paraId="3AA8B041" w14:textId="77777777" w:rsidR="00D11E7A" w:rsidRPr="00E52810" w:rsidRDefault="00D11E7A" w:rsidP="00D11E7A">
            <w:pPr>
              <w:ind w:left="0"/>
            </w:pPr>
            <w:r>
              <w:t>Group</w:t>
            </w:r>
          </w:p>
        </w:tc>
        <w:tc>
          <w:tcPr>
            <w:tcW w:w="2250" w:type="dxa"/>
          </w:tcPr>
          <w:p w14:paraId="747E7BFC" w14:textId="3CA26630" w:rsidR="00D11E7A" w:rsidRPr="00E52810" w:rsidRDefault="007178EA" w:rsidP="00D11E7A">
            <w:pPr>
              <w:ind w:left="0"/>
            </w:pPr>
            <w:r>
              <w:t>10</w:t>
            </w:r>
            <w:r w:rsidR="00D11E7A">
              <w:t>/</w:t>
            </w:r>
            <w:r>
              <w:t>10</w:t>
            </w:r>
            <w:r w:rsidR="00D11E7A">
              <w:t xml:space="preserve">/2018 | </w:t>
            </w:r>
            <w:r>
              <w:t>1</w:t>
            </w:r>
            <w:r w:rsidR="00D11E7A">
              <w:t>:</w:t>
            </w:r>
            <w:r>
              <w:t>2</w:t>
            </w:r>
            <w:r w:rsidR="00D11E7A">
              <w:t>0pm</w:t>
            </w:r>
          </w:p>
        </w:tc>
      </w:tr>
      <w:tr w:rsidR="00D11E7A" w:rsidRPr="00E52810" w14:paraId="64FEDEE9" w14:textId="77777777" w:rsidTr="00D11E7A">
        <w:tc>
          <w:tcPr>
            <w:tcW w:w="6300" w:type="dxa"/>
          </w:tcPr>
          <w:p w14:paraId="190CCDE8" w14:textId="77777777" w:rsidR="00D11E7A" w:rsidRDefault="007178EA" w:rsidP="00D11E7A">
            <w:pPr>
              <w:ind w:left="0"/>
            </w:pPr>
            <w:r>
              <w:t>Connect all pages up via Django so who application</w:t>
            </w:r>
          </w:p>
          <w:p w14:paraId="22A441C2" w14:textId="4D4F4FCE" w:rsidR="007178EA" w:rsidRDefault="007178EA" w:rsidP="00D11E7A">
            <w:pPr>
              <w:ind w:left="0"/>
            </w:pPr>
            <w:r>
              <w:t>Can be tested</w:t>
            </w:r>
          </w:p>
        </w:tc>
        <w:tc>
          <w:tcPr>
            <w:tcW w:w="2250" w:type="dxa"/>
          </w:tcPr>
          <w:p w14:paraId="127B71B7" w14:textId="2D27386C" w:rsidR="00D11E7A" w:rsidRDefault="007178EA" w:rsidP="00D11E7A">
            <w:pPr>
              <w:ind w:left="0"/>
            </w:pPr>
            <w:r>
              <w:t>Group</w:t>
            </w:r>
          </w:p>
        </w:tc>
        <w:tc>
          <w:tcPr>
            <w:tcW w:w="2250" w:type="dxa"/>
          </w:tcPr>
          <w:p w14:paraId="24C642D6" w14:textId="42E4C823" w:rsidR="00D11E7A" w:rsidRDefault="007178EA" w:rsidP="00D11E7A">
            <w:pPr>
              <w:ind w:left="0"/>
            </w:pPr>
            <w:r>
              <w:t>10</w:t>
            </w:r>
            <w:r w:rsidR="00D11E7A">
              <w:t>/</w:t>
            </w:r>
            <w:r>
              <w:t>10</w:t>
            </w:r>
            <w:r w:rsidR="00D11E7A">
              <w:t xml:space="preserve">/2018 | </w:t>
            </w:r>
            <w:r>
              <w:t>1</w:t>
            </w:r>
            <w:r w:rsidR="00D11E7A">
              <w:t>:</w:t>
            </w:r>
            <w:r>
              <w:t>50</w:t>
            </w:r>
            <w:r w:rsidR="00D11E7A">
              <w:t>pm</w:t>
            </w:r>
          </w:p>
        </w:tc>
      </w:tr>
      <w:tr w:rsidR="000A23CE" w:rsidRPr="00E52810" w14:paraId="624EA828" w14:textId="77777777" w:rsidTr="00D11E7A">
        <w:tc>
          <w:tcPr>
            <w:tcW w:w="6300" w:type="dxa"/>
          </w:tcPr>
          <w:p w14:paraId="2A112BBA" w14:textId="77777777" w:rsidR="000A23CE" w:rsidRDefault="007178EA" w:rsidP="00D11E7A">
            <w:pPr>
              <w:ind w:left="0"/>
            </w:pPr>
            <w:r>
              <w:t>Discuss all testing and changes that should be done</w:t>
            </w:r>
          </w:p>
          <w:p w14:paraId="0D07D3D8" w14:textId="406D5C52" w:rsidR="007178EA" w:rsidRDefault="007178EA" w:rsidP="00D11E7A">
            <w:pPr>
              <w:ind w:left="0"/>
            </w:pPr>
            <w:r>
              <w:t>By next meeting</w:t>
            </w:r>
          </w:p>
        </w:tc>
        <w:tc>
          <w:tcPr>
            <w:tcW w:w="2250" w:type="dxa"/>
          </w:tcPr>
          <w:p w14:paraId="0056CE01" w14:textId="6C826B1D" w:rsidR="000A23CE" w:rsidRDefault="000A23CE" w:rsidP="00D11E7A">
            <w:pPr>
              <w:ind w:left="0"/>
            </w:pPr>
            <w:r>
              <w:t>Group</w:t>
            </w:r>
          </w:p>
        </w:tc>
        <w:tc>
          <w:tcPr>
            <w:tcW w:w="2250" w:type="dxa"/>
          </w:tcPr>
          <w:p w14:paraId="1D29A93F" w14:textId="0A1D9FBC" w:rsidR="000A23CE" w:rsidRDefault="000A23CE" w:rsidP="00D11E7A">
            <w:pPr>
              <w:ind w:left="0"/>
            </w:pPr>
            <w:r>
              <w:t>1</w:t>
            </w:r>
            <w:r w:rsidR="007178EA">
              <w:t>0</w:t>
            </w:r>
            <w:r>
              <w:t>/</w:t>
            </w:r>
            <w:r w:rsidR="007178EA">
              <w:t>10</w:t>
            </w:r>
            <w:r>
              <w:t xml:space="preserve">/2018 | </w:t>
            </w:r>
            <w:r w:rsidR="007178EA">
              <w:t>2</w:t>
            </w:r>
            <w:r>
              <w:t>:</w:t>
            </w:r>
            <w:r w:rsidR="007178EA">
              <w:t>10</w:t>
            </w:r>
            <w:r>
              <w:t>pm</w:t>
            </w:r>
          </w:p>
        </w:tc>
      </w:tr>
      <w:tr w:rsidR="007178EA" w:rsidRPr="00E52810" w14:paraId="10C62D8F" w14:textId="77777777" w:rsidTr="00D11E7A">
        <w:tc>
          <w:tcPr>
            <w:tcW w:w="6300" w:type="dxa"/>
          </w:tcPr>
          <w:p w14:paraId="3CDAF371" w14:textId="5B379D5D" w:rsidR="007178EA" w:rsidRDefault="007178EA" w:rsidP="00D11E7A">
            <w:pPr>
              <w:ind w:left="0"/>
            </w:pPr>
            <w:r>
              <w:t>Page Styling need to be updated</w:t>
            </w:r>
          </w:p>
        </w:tc>
        <w:tc>
          <w:tcPr>
            <w:tcW w:w="2250" w:type="dxa"/>
          </w:tcPr>
          <w:p w14:paraId="36BA01BB" w14:textId="46146317" w:rsidR="007178EA" w:rsidRDefault="007178EA" w:rsidP="00D11E7A">
            <w:pPr>
              <w:ind w:left="0"/>
            </w:pPr>
            <w:r>
              <w:t>Group</w:t>
            </w:r>
          </w:p>
        </w:tc>
        <w:tc>
          <w:tcPr>
            <w:tcW w:w="2250" w:type="dxa"/>
          </w:tcPr>
          <w:p w14:paraId="18E127F2" w14:textId="45EE9136" w:rsidR="007178EA" w:rsidRDefault="007178EA" w:rsidP="00D11E7A">
            <w:pPr>
              <w:ind w:left="0"/>
            </w:pPr>
            <w:r>
              <w:t>10/10/2018 | 2:30pm</w:t>
            </w:r>
          </w:p>
        </w:tc>
      </w:tr>
    </w:tbl>
    <w:p w14:paraId="2F658676" w14:textId="6F1BCF28" w:rsidR="009C0B56" w:rsidRDefault="009C0B56" w:rsidP="009C0B56">
      <w:pPr>
        <w:pStyle w:val="Title"/>
      </w:pPr>
      <w:r>
        <w:lastRenderedPageBreak/>
        <w:t>Check new Styling of Pages and Testing</w:t>
      </w:r>
      <w:r>
        <w:t xml:space="preserve"> </w:t>
      </w:r>
      <w:sdt>
        <w:sdtPr>
          <w:rPr>
            <w:rStyle w:val="SubtleReference"/>
          </w:rPr>
          <w:alias w:val="Minutes:"/>
          <w:tag w:val="Minutes:"/>
          <w:id w:val="839967056"/>
          <w:placeholder>
            <w:docPart w:val="3B089B0D162D433B8A521454C633FD66"/>
          </w:placeholder>
          <w:temporary/>
          <w:showingPlcHdr/>
          <w15:appearance w15:val="hidden"/>
        </w:sdtPr>
        <w:sdtEndPr>
          <w:rPr>
            <w:rStyle w:val="DefaultParagraphFont"/>
            <w:caps w:val="0"/>
          </w:rPr>
        </w:sdtEndPr>
        <w:sdtContent>
          <w:r w:rsidRPr="00CB50F2">
            <w:rPr>
              <w:rStyle w:val="SubtleReference"/>
            </w:rPr>
            <w:t>Minutes</w:t>
          </w:r>
        </w:sdtContent>
      </w:sdt>
    </w:p>
    <w:p w14:paraId="64E4389D" w14:textId="7155E43C" w:rsidR="009C0B56" w:rsidRDefault="009C0B56" w:rsidP="009C0B56">
      <w:pPr>
        <w:pStyle w:val="Heading2"/>
      </w:pPr>
      <w:sdt>
        <w:sdtPr>
          <w:alias w:val="Meeting date and time:"/>
          <w:tag w:val="Meeting date and time:"/>
          <w:id w:val="771280595"/>
          <w:placeholder>
            <w:docPart w:val="56E6C9628F224227A5F80CA4D1A59BC2"/>
          </w:placeholder>
          <w:temporary/>
          <w:showingPlcHdr/>
          <w15:appearance w15:val="hidden"/>
        </w:sdtPr>
        <w:sdtContent>
          <w:r>
            <w:t>Meeting date | time</w:t>
          </w:r>
        </w:sdtContent>
      </w:sdt>
      <w:r>
        <w:t xml:space="preserve"> </w:t>
      </w:r>
      <w:r>
        <w:rPr>
          <w:rStyle w:val="SubtleEmphasis"/>
        </w:rPr>
        <w:t>October 1</w:t>
      </w:r>
      <w:r>
        <w:rPr>
          <w:rStyle w:val="SubtleEmphasis"/>
        </w:rPr>
        <w:t>2</w:t>
      </w:r>
      <w:r w:rsidRPr="00D11E7A">
        <w:rPr>
          <w:rStyle w:val="SubtleEmphasis"/>
          <w:vertAlign w:val="superscript"/>
        </w:rPr>
        <w:t>th</w:t>
      </w:r>
      <w:r>
        <w:rPr>
          <w:rStyle w:val="SubtleEmphasis"/>
        </w:rPr>
        <w:t>, 2018</w:t>
      </w:r>
      <w:r w:rsidRPr="003665F5">
        <w:rPr>
          <w:rStyle w:val="SubtleEmphasis"/>
        </w:rPr>
        <w:t xml:space="preserve"> | </w:t>
      </w:r>
      <w:r>
        <w:rPr>
          <w:rStyle w:val="SubtleEmphasis"/>
        </w:rPr>
        <w:t>1:00pm</w:t>
      </w:r>
      <w:r>
        <w:t xml:space="preserve"> | </w:t>
      </w:r>
      <w:sdt>
        <w:sdtPr>
          <w:alias w:val="Meeting location:"/>
          <w:tag w:val="Meeting location:"/>
          <w:id w:val="-751051387"/>
          <w:placeholder>
            <w:docPart w:val="81171072D7554530969807D5C2606392"/>
          </w:placeholder>
          <w:temporary/>
          <w:showingPlcHdr/>
          <w15:appearance w15:val="hidden"/>
        </w:sdtPr>
        <w:sdtContent>
          <w:r>
            <w:t>Meeting location</w:t>
          </w:r>
        </w:sdtContent>
      </w:sdt>
      <w:r>
        <w:t xml:space="preserve"> </w:t>
      </w:r>
      <w:sdt>
        <w:sdtPr>
          <w:rPr>
            <w:rStyle w:val="SubtleEmphasis"/>
          </w:rPr>
          <w:alias w:val="Enter location:"/>
          <w:tag w:val="Enter location:"/>
          <w:id w:val="-1578668878"/>
          <w:placeholder>
            <w:docPart w:val="F0DB72B869AA41F190A39F69675E48B9"/>
          </w:placeholder>
          <w15:appearance w15:val="hidden"/>
        </w:sdtPr>
        <w:sdtEndPr>
          <w:rPr>
            <w:rStyle w:val="DefaultParagraphFont"/>
            <w:i w:val="0"/>
            <w:iCs w:val="0"/>
            <w:color w:val="9F2936" w:themeColor="accent2"/>
          </w:rPr>
        </w:sdtEndPr>
        <w:sdtContent>
          <w:r>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9C0B56" w14:paraId="403982BE" w14:textId="77777777" w:rsidTr="003B4A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9C0B56" w14:paraId="40A7425F" w14:textId="77777777" w:rsidTr="003B4A54">
              <w:tc>
                <w:tcPr>
                  <w:tcW w:w="2311" w:type="dxa"/>
                  <w:tcBorders>
                    <w:left w:val="nil"/>
                  </w:tcBorders>
                </w:tcPr>
                <w:p w14:paraId="225CDC21" w14:textId="77777777" w:rsidR="009C0B56" w:rsidRPr="00A979E1" w:rsidRDefault="009C0B56" w:rsidP="003B4A54">
                  <w:pPr>
                    <w:pStyle w:val="Heading3"/>
                  </w:pPr>
                  <w:sdt>
                    <w:sdtPr>
                      <w:alias w:val="Meeting called by:"/>
                      <w:tag w:val="Meeting called by:"/>
                      <w:id w:val="1004466928"/>
                      <w:placeholder>
                        <w:docPart w:val="0097D5773A2F40BBAE011FD94184AD2B"/>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5F75AE29" w14:textId="77777777" w:rsidR="009C0B56" w:rsidRDefault="009C0B56" w:rsidP="003B4A54">
                  <w:pPr>
                    <w:spacing w:after="0"/>
                  </w:pPr>
                  <w:r>
                    <w:t>Group</w:t>
                  </w:r>
                </w:p>
              </w:tc>
            </w:tr>
            <w:tr w:rsidR="009C0B56" w14:paraId="59D92840" w14:textId="77777777" w:rsidTr="003B4A54">
              <w:tc>
                <w:tcPr>
                  <w:tcW w:w="2311" w:type="dxa"/>
                  <w:tcBorders>
                    <w:left w:val="nil"/>
                  </w:tcBorders>
                </w:tcPr>
                <w:p w14:paraId="6BAA0A6E" w14:textId="77777777" w:rsidR="009C0B56" w:rsidRPr="00A979E1" w:rsidRDefault="009C0B56" w:rsidP="003B4A54">
                  <w:pPr>
                    <w:pStyle w:val="Heading3"/>
                  </w:pPr>
                  <w:sdt>
                    <w:sdtPr>
                      <w:alias w:val="Type of meeting:"/>
                      <w:tag w:val="Type of meeting:"/>
                      <w:id w:val="1289932255"/>
                      <w:placeholder>
                        <w:docPart w:val="256A6F54F3A44335AF15A66F95E774CB"/>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755F0895" w14:textId="77777777" w:rsidR="009C0B56" w:rsidRDefault="009C0B56" w:rsidP="003B4A54">
                  <w:pPr>
                    <w:spacing w:after="0"/>
                  </w:pPr>
                  <w:r>
                    <w:t>Project Discussion</w:t>
                  </w:r>
                </w:p>
              </w:tc>
            </w:tr>
            <w:tr w:rsidR="009C0B56" w14:paraId="7EFF44F5" w14:textId="77777777" w:rsidTr="003B4A54">
              <w:sdt>
                <w:sdtPr>
                  <w:alias w:val="Facilitator:"/>
                  <w:tag w:val="Facilitator:"/>
                  <w:id w:val="1072156081"/>
                  <w:placeholder>
                    <w:docPart w:val="A02FE0938E95441583456E6B16232361"/>
                  </w:placeholder>
                  <w:temporary/>
                  <w:showingPlcHdr/>
                  <w15:appearance w15:val="hidden"/>
                </w:sdtPr>
                <w:sdtContent>
                  <w:tc>
                    <w:tcPr>
                      <w:tcW w:w="2311" w:type="dxa"/>
                      <w:tcBorders>
                        <w:left w:val="nil"/>
                      </w:tcBorders>
                    </w:tcPr>
                    <w:p w14:paraId="7AE9FD48" w14:textId="77777777" w:rsidR="009C0B56" w:rsidRPr="00A979E1" w:rsidRDefault="009C0B56" w:rsidP="003B4A54">
                      <w:pPr>
                        <w:pStyle w:val="Heading3"/>
                      </w:pPr>
                      <w:r w:rsidRPr="00A979E1">
                        <w:t>Facilitator</w:t>
                      </w:r>
                    </w:p>
                  </w:tc>
                </w:sdtContent>
              </w:sdt>
              <w:tc>
                <w:tcPr>
                  <w:tcW w:w="2863" w:type="dxa"/>
                  <w:tcBorders>
                    <w:right w:val="single" w:sz="8" w:space="0" w:color="F07F09" w:themeColor="accent1"/>
                  </w:tcBorders>
                </w:tcPr>
                <w:p w14:paraId="7DA6B1C8" w14:textId="77777777" w:rsidR="009C0B56" w:rsidRDefault="009C0B56" w:rsidP="003B4A54">
                  <w:pPr>
                    <w:spacing w:after="0"/>
                  </w:pPr>
                  <w:r>
                    <w:t>Group</w:t>
                  </w:r>
                </w:p>
              </w:tc>
            </w:tr>
            <w:tr w:rsidR="009C0B56" w14:paraId="6AC70039" w14:textId="77777777" w:rsidTr="003B4A54">
              <w:sdt>
                <w:sdtPr>
                  <w:alias w:val="Note taker:"/>
                  <w:tag w:val="Note taker:"/>
                  <w:id w:val="1653404159"/>
                  <w:placeholder>
                    <w:docPart w:val="7A1535421A8C4AEDA350EAF2AC00F72D"/>
                  </w:placeholder>
                  <w:temporary/>
                  <w:showingPlcHdr/>
                  <w15:appearance w15:val="hidden"/>
                </w:sdtPr>
                <w:sdtContent>
                  <w:tc>
                    <w:tcPr>
                      <w:tcW w:w="2311" w:type="dxa"/>
                      <w:tcBorders>
                        <w:left w:val="nil"/>
                      </w:tcBorders>
                    </w:tcPr>
                    <w:p w14:paraId="22055C39" w14:textId="77777777" w:rsidR="009C0B56" w:rsidRPr="00A979E1" w:rsidRDefault="009C0B56" w:rsidP="003B4A54">
                      <w:pPr>
                        <w:pStyle w:val="Heading3"/>
                      </w:pPr>
                      <w:r w:rsidRPr="00A979E1">
                        <w:t>Note taker</w:t>
                      </w:r>
                    </w:p>
                  </w:tc>
                </w:sdtContent>
              </w:sdt>
              <w:tc>
                <w:tcPr>
                  <w:tcW w:w="2863" w:type="dxa"/>
                  <w:tcBorders>
                    <w:right w:val="single" w:sz="8" w:space="0" w:color="F07F09" w:themeColor="accent1"/>
                  </w:tcBorders>
                </w:tcPr>
                <w:p w14:paraId="42AFBBDE" w14:textId="77777777" w:rsidR="009C0B56" w:rsidRDefault="009C0B56" w:rsidP="003B4A54">
                  <w:pPr>
                    <w:spacing w:after="0"/>
                  </w:pPr>
                  <w:r>
                    <w:t>Matthew Blundell</w:t>
                  </w:r>
                </w:p>
              </w:tc>
            </w:tr>
            <w:tr w:rsidR="009C0B56" w14:paraId="20E0931A" w14:textId="77777777" w:rsidTr="003B4A54">
              <w:sdt>
                <w:sdtPr>
                  <w:alias w:val="Timekeeper:"/>
                  <w:tag w:val="Timekeeper:"/>
                  <w:id w:val="1112250154"/>
                  <w:placeholder>
                    <w:docPart w:val="02C6CC6A0F784BA3A7EE34EB1771B3DF"/>
                  </w:placeholder>
                  <w:temporary/>
                  <w:showingPlcHdr/>
                  <w15:appearance w15:val="hidden"/>
                </w:sdtPr>
                <w:sdtContent>
                  <w:tc>
                    <w:tcPr>
                      <w:tcW w:w="2311" w:type="dxa"/>
                      <w:tcBorders>
                        <w:left w:val="nil"/>
                      </w:tcBorders>
                    </w:tcPr>
                    <w:p w14:paraId="6F607CF8" w14:textId="77777777" w:rsidR="009C0B56" w:rsidRPr="00A979E1" w:rsidRDefault="009C0B56" w:rsidP="003B4A54">
                      <w:pPr>
                        <w:pStyle w:val="Heading3"/>
                      </w:pPr>
                      <w:r w:rsidRPr="00A979E1">
                        <w:t>Timekeeper</w:t>
                      </w:r>
                    </w:p>
                  </w:tc>
                </w:sdtContent>
              </w:sdt>
              <w:tc>
                <w:tcPr>
                  <w:tcW w:w="2863" w:type="dxa"/>
                  <w:tcBorders>
                    <w:right w:val="single" w:sz="8" w:space="0" w:color="F07F09" w:themeColor="accent1"/>
                  </w:tcBorders>
                </w:tcPr>
                <w:p w14:paraId="63A73672" w14:textId="77777777" w:rsidR="009C0B56" w:rsidRDefault="009C0B56" w:rsidP="003B4A54">
                  <w:pPr>
                    <w:spacing w:after="0"/>
                  </w:pPr>
                  <w:r>
                    <w:t>Group</w:t>
                  </w:r>
                </w:p>
              </w:tc>
            </w:tr>
          </w:tbl>
          <w:p w14:paraId="6277FE32" w14:textId="77777777" w:rsidR="009C0B56" w:rsidRDefault="009C0B56" w:rsidP="003B4A54">
            <w:pPr>
              <w:spacing w:after="0"/>
            </w:pPr>
          </w:p>
        </w:tc>
        <w:tc>
          <w:tcPr>
            <w:tcW w:w="5400" w:type="dxa"/>
          </w:tcPr>
          <w:p w14:paraId="305FB562" w14:textId="77777777" w:rsidR="009C0B56" w:rsidRPr="00137619" w:rsidRDefault="009C0B56" w:rsidP="003B4A54">
            <w:pPr>
              <w:spacing w:after="0"/>
            </w:pPr>
            <w:r>
              <w:t>Matthew Blundell</w:t>
            </w:r>
          </w:p>
          <w:p w14:paraId="62BE35AF" w14:textId="77777777" w:rsidR="009C0B56" w:rsidRDefault="009C0B56" w:rsidP="003B4A54">
            <w:pPr>
              <w:spacing w:after="0"/>
            </w:pPr>
            <w:r>
              <w:t>Luke Daniels</w:t>
            </w:r>
          </w:p>
          <w:p w14:paraId="361E668C" w14:textId="77777777" w:rsidR="009C0B56" w:rsidRDefault="009C0B56" w:rsidP="003B4A54">
            <w:pPr>
              <w:spacing w:after="0"/>
            </w:pPr>
            <w:r>
              <w:t xml:space="preserve">Jacob </w:t>
            </w:r>
            <w:proofErr w:type="spellStart"/>
            <w:r>
              <w:t>Coorey</w:t>
            </w:r>
            <w:proofErr w:type="spellEnd"/>
          </w:p>
          <w:p w14:paraId="4750D8E2" w14:textId="77777777" w:rsidR="009C0B56" w:rsidRDefault="009C0B56" w:rsidP="003B4A54">
            <w:pPr>
              <w:spacing w:after="0"/>
            </w:pPr>
            <w:r>
              <w:t>Mohammed Osman</w:t>
            </w:r>
          </w:p>
          <w:p w14:paraId="039D2FA5" w14:textId="77777777" w:rsidR="009C0B56" w:rsidRDefault="009C0B56" w:rsidP="003B4A54">
            <w:pPr>
              <w:spacing w:after="0"/>
            </w:pPr>
            <w:r>
              <w:t>Thomas Walker</w:t>
            </w:r>
          </w:p>
        </w:tc>
      </w:tr>
    </w:tbl>
    <w:p w14:paraId="79597688" w14:textId="77777777" w:rsidR="009C0B56" w:rsidRDefault="009C0B56" w:rsidP="009C0B56">
      <w:pPr>
        <w:pStyle w:val="Heading1"/>
      </w:pPr>
      <w:sdt>
        <w:sdtPr>
          <w:alias w:val="Agenda topics:"/>
          <w:tag w:val="Agenda topics:"/>
          <w:id w:val="-2128544488"/>
          <w:placeholder>
            <w:docPart w:val="0ACE312A045A485CB8901FB51F9435A7"/>
          </w:placeholder>
          <w:temporary/>
          <w:showingPlcHdr/>
          <w15:appearance w15:val="hidden"/>
        </w:sdtPr>
        <w:sdtContent>
          <w:r>
            <w:t>Agenda topics</w:t>
          </w:r>
        </w:sdtContent>
      </w:sdt>
    </w:p>
    <w:p w14:paraId="7825327E" w14:textId="49FDE4F6" w:rsidR="009C0B56" w:rsidRDefault="009C0B56" w:rsidP="009C0B56">
      <w:pPr>
        <w:pStyle w:val="Heading2"/>
      </w:pPr>
      <w:sdt>
        <w:sdtPr>
          <w:alias w:val="Agenda 1, time allotted:"/>
          <w:tag w:val="Agenda 1, time allotted:"/>
          <w:id w:val="-540678506"/>
          <w:placeholder>
            <w:docPart w:val="C09DADCB16D34A99B851E5E3BE46B5B6"/>
          </w:placeholder>
          <w:temporary/>
          <w:showingPlcHdr/>
          <w15:appearance w15:val="hidden"/>
        </w:sdtPr>
        <w:sdtContent>
          <w:r>
            <w:t>Time allotted</w:t>
          </w:r>
        </w:sdtContent>
      </w:sdt>
      <w:r>
        <w:t xml:space="preserve"> | </w:t>
      </w:r>
      <w:sdt>
        <w:sdtPr>
          <w:rPr>
            <w:rStyle w:val="SubtleEmphasis"/>
          </w:rPr>
          <w:alias w:val="Agenda 1, enter time:"/>
          <w:tag w:val="Agenda 1, enter time:"/>
          <w:id w:val="1967618648"/>
          <w:placeholder>
            <w:docPart w:val="83D8883E191C4F70A13C9587F1653F93"/>
          </w:placeholder>
          <w15:appearance w15:val="hidden"/>
        </w:sdtPr>
        <w:sdtEndPr>
          <w:rPr>
            <w:rStyle w:val="DefaultParagraphFont"/>
            <w:i w:val="0"/>
            <w:iCs w:val="0"/>
            <w:color w:val="9F2936" w:themeColor="accent2"/>
          </w:rPr>
        </w:sdtEndPr>
        <w:sdtContent>
          <w:r w:rsidR="009D3E71">
            <w:rPr>
              <w:rStyle w:val="SubtleEmphasis"/>
            </w:rPr>
            <w:t>1</w:t>
          </w:r>
          <w:r>
            <w:rPr>
              <w:rStyle w:val="SubtleEmphasis"/>
            </w:rPr>
            <w:t xml:space="preserve"> hour</w:t>
          </w:r>
          <w:r w:rsidR="00C46B9B">
            <w:rPr>
              <w:rStyle w:val="SubtleEmphasis"/>
            </w:rPr>
            <w:t xml:space="preserve"> </w:t>
          </w:r>
        </w:sdtContent>
      </w:sdt>
      <w:r>
        <w:t xml:space="preserve">| </w:t>
      </w:r>
      <w:sdt>
        <w:sdtPr>
          <w:alias w:val="Agenda 1, agenda topic:"/>
          <w:tag w:val="Agenda 1, agenda topic:"/>
          <w:id w:val="-818801362"/>
          <w:placeholder>
            <w:docPart w:val="2B5E67894A3845FEB1286D69BD529DE0"/>
          </w:placeholder>
          <w:temporary/>
          <w:showingPlcHdr/>
          <w15:appearance w15:val="hidden"/>
        </w:sdtPr>
        <w:sdtContent>
          <w:r>
            <w:t>Agenda topic</w:t>
          </w:r>
        </w:sdtContent>
      </w:sdt>
      <w:r>
        <w:t xml:space="preserve"> </w:t>
      </w:r>
      <w:r>
        <w:rPr>
          <w:rStyle w:val="SubtleEmphasis"/>
        </w:rPr>
        <w:t>Page Styling and Testing</w:t>
      </w:r>
      <w:r>
        <w:rPr>
          <w:rStyle w:val="SubtleEmphasis"/>
        </w:rPr>
        <w:t xml:space="preserve"> </w:t>
      </w:r>
      <w:r>
        <w:t xml:space="preserve">| </w:t>
      </w:r>
      <w:sdt>
        <w:sdtPr>
          <w:alias w:val="Agenda 1, presenter:"/>
          <w:tag w:val="Agenda 1, presenter:"/>
          <w:id w:val="-810860001"/>
          <w:placeholder>
            <w:docPart w:val="340B94A253C446F6BCC180ED61756FFF"/>
          </w:placeholder>
          <w:temporary/>
          <w:showingPlcHdr/>
          <w15:appearance w15:val="hidden"/>
        </w:sdtPr>
        <w:sdtContent>
          <w:r>
            <w:t>Presenter</w:t>
          </w:r>
        </w:sdtContent>
      </w:sdt>
      <w:r>
        <w:t xml:space="preserve"> </w:t>
      </w:r>
      <w:r>
        <w:rPr>
          <w:rStyle w:val="SubtleEmphasis"/>
        </w:rPr>
        <w:t>Group</w:t>
      </w:r>
    </w:p>
    <w:p w14:paraId="460F0BFA" w14:textId="4B0207B6" w:rsidR="009C0B56" w:rsidRDefault="009C0B56" w:rsidP="009C0B56">
      <w:pPr>
        <w:ind w:left="0"/>
      </w:pPr>
      <w:r>
        <w:t xml:space="preserve"> </w:t>
      </w:r>
      <w:r w:rsidR="009D3E71">
        <w:t>The first topic that will be discussed in this meeting is</w:t>
      </w:r>
      <w:r w:rsidR="009D3E71">
        <w:t xml:space="preserve"> the checking of the styling of the pages </w:t>
      </w:r>
      <w:r w:rsidR="00C46B9B">
        <w:t>and changes to search, reporting and user authentication features.</w:t>
      </w:r>
    </w:p>
    <w:p w14:paraId="27EEBE24" w14:textId="08DB6FBE" w:rsidR="00C46B9B" w:rsidRDefault="00C46B9B" w:rsidP="009C0B56">
      <w:pPr>
        <w:ind w:left="0"/>
      </w:pPr>
      <w:r>
        <w:t>Test to make sure that all the features still work with the new styling of the site and to make sure that the new styling is consistent across all of the pages.</w:t>
      </w:r>
    </w:p>
    <w:p w14:paraId="655A6E90" w14:textId="4F638693" w:rsidR="00C46B9B" w:rsidRDefault="00C46B9B" w:rsidP="009C0B56">
      <w:pPr>
        <w:ind w:left="0"/>
      </w:pPr>
      <w:r>
        <w:t>Have the display without login feature started and shown in the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9C0B56" w:rsidRPr="00E52810" w14:paraId="4FFAFC00" w14:textId="77777777" w:rsidTr="003B4A54">
        <w:trPr>
          <w:cnfStyle w:val="100000000000" w:firstRow="1" w:lastRow="0" w:firstColumn="0" w:lastColumn="0" w:oddVBand="0" w:evenVBand="0" w:oddHBand="0" w:evenHBand="0" w:firstRowFirstColumn="0" w:firstRowLastColumn="0" w:lastRowFirstColumn="0" w:lastRowLastColumn="0"/>
        </w:trPr>
        <w:tc>
          <w:tcPr>
            <w:tcW w:w="6300" w:type="dxa"/>
          </w:tcPr>
          <w:p w14:paraId="4A4B4791" w14:textId="77777777" w:rsidR="009C0B56" w:rsidRPr="00E52810" w:rsidRDefault="009C0B56" w:rsidP="003B4A54">
            <w:r>
              <w:t>Meeting Items</w:t>
            </w:r>
          </w:p>
        </w:tc>
        <w:sdt>
          <w:sdtPr>
            <w:alias w:val="Agenda 1, person responsible:"/>
            <w:tag w:val="Agenda 1, person responsible:"/>
            <w:id w:val="45112584"/>
            <w:placeholder>
              <w:docPart w:val="A1C3461942304DA49AAC94C16381C9E9"/>
            </w:placeholder>
            <w:temporary/>
            <w:showingPlcHdr/>
            <w15:appearance w15:val="hidden"/>
          </w:sdtPr>
          <w:sdtContent>
            <w:tc>
              <w:tcPr>
                <w:tcW w:w="2250" w:type="dxa"/>
              </w:tcPr>
              <w:p w14:paraId="45056609" w14:textId="77777777" w:rsidR="009C0B56" w:rsidRPr="00E52810" w:rsidRDefault="009C0B56" w:rsidP="003B4A54">
                <w:r w:rsidRPr="00E52810">
                  <w:t>Person responsible</w:t>
                </w:r>
              </w:p>
            </w:tc>
          </w:sdtContent>
        </w:sdt>
        <w:tc>
          <w:tcPr>
            <w:tcW w:w="2250" w:type="dxa"/>
          </w:tcPr>
          <w:p w14:paraId="7B28315F" w14:textId="77777777" w:rsidR="009C0B56" w:rsidRPr="00E52810" w:rsidRDefault="009C0B56" w:rsidP="003B4A54">
            <w:r>
              <w:t>Item Started or Due</w:t>
            </w:r>
          </w:p>
        </w:tc>
      </w:tr>
      <w:tr w:rsidR="009C0B56" w:rsidRPr="00E52810" w14:paraId="6A95E9A6" w14:textId="77777777" w:rsidTr="003B4A54">
        <w:tc>
          <w:tcPr>
            <w:tcW w:w="6300" w:type="dxa"/>
          </w:tcPr>
          <w:p w14:paraId="7627191F" w14:textId="77777777" w:rsidR="00C46B9B" w:rsidRDefault="00C46B9B" w:rsidP="003B4A54">
            <w:pPr>
              <w:ind w:left="0"/>
            </w:pPr>
            <w:r>
              <w:t>Check the styling of the pages and the changes to search,</w:t>
            </w:r>
          </w:p>
          <w:p w14:paraId="6AA27AD1" w14:textId="2E7E4663" w:rsidR="00C46B9B" w:rsidRPr="00E52810" w:rsidRDefault="00C46B9B" w:rsidP="003B4A54">
            <w:pPr>
              <w:ind w:left="0"/>
            </w:pPr>
            <w:r>
              <w:t>Reporting and user authentication features</w:t>
            </w:r>
          </w:p>
        </w:tc>
        <w:tc>
          <w:tcPr>
            <w:tcW w:w="2250" w:type="dxa"/>
          </w:tcPr>
          <w:p w14:paraId="764E9690" w14:textId="77777777" w:rsidR="009C0B56" w:rsidRPr="00E52810" w:rsidRDefault="009C0B56" w:rsidP="003B4A54">
            <w:pPr>
              <w:ind w:left="0"/>
            </w:pPr>
            <w:r>
              <w:t>Group</w:t>
            </w:r>
          </w:p>
        </w:tc>
        <w:tc>
          <w:tcPr>
            <w:tcW w:w="2250" w:type="dxa"/>
          </w:tcPr>
          <w:p w14:paraId="3FF30F12" w14:textId="5D58F9DE" w:rsidR="009C0B56" w:rsidRPr="00E52810" w:rsidRDefault="00C46B9B" w:rsidP="003B4A54">
            <w:pPr>
              <w:ind w:left="0"/>
            </w:pPr>
            <w:r>
              <w:t>12</w:t>
            </w:r>
            <w:r w:rsidR="009C0B56">
              <w:t>/</w:t>
            </w:r>
            <w:r>
              <w:t>10</w:t>
            </w:r>
            <w:r w:rsidR="009C0B56">
              <w:t xml:space="preserve">/2018 | </w:t>
            </w:r>
            <w:r>
              <w:t>1</w:t>
            </w:r>
            <w:r w:rsidR="009C0B56">
              <w:t>:00pm</w:t>
            </w:r>
          </w:p>
        </w:tc>
      </w:tr>
      <w:tr w:rsidR="009C0B56" w:rsidRPr="00E52810" w14:paraId="30F5DAE2" w14:textId="77777777" w:rsidTr="003B4A54">
        <w:tc>
          <w:tcPr>
            <w:tcW w:w="6300" w:type="dxa"/>
          </w:tcPr>
          <w:p w14:paraId="33F40A01" w14:textId="77777777" w:rsidR="009C0B56" w:rsidRDefault="00C46B9B" w:rsidP="003B4A54">
            <w:pPr>
              <w:ind w:left="0"/>
            </w:pPr>
            <w:r>
              <w:t xml:space="preserve">Test all features to make sure they work with the </w:t>
            </w:r>
          </w:p>
          <w:p w14:paraId="1431636B" w14:textId="62014A7A" w:rsidR="00C46B9B" w:rsidRPr="00E52810" w:rsidRDefault="00C46B9B" w:rsidP="003B4A54">
            <w:pPr>
              <w:ind w:left="0"/>
            </w:pPr>
            <w:r>
              <w:t>New styling</w:t>
            </w:r>
          </w:p>
        </w:tc>
        <w:tc>
          <w:tcPr>
            <w:tcW w:w="2250" w:type="dxa"/>
          </w:tcPr>
          <w:p w14:paraId="45BFB8BE" w14:textId="77777777" w:rsidR="009C0B56" w:rsidRPr="00E52810" w:rsidRDefault="009C0B56" w:rsidP="003B4A54">
            <w:pPr>
              <w:ind w:left="0"/>
            </w:pPr>
            <w:r>
              <w:t>Group</w:t>
            </w:r>
          </w:p>
        </w:tc>
        <w:tc>
          <w:tcPr>
            <w:tcW w:w="2250" w:type="dxa"/>
          </w:tcPr>
          <w:p w14:paraId="671F25B1" w14:textId="793610AC" w:rsidR="009C0B56" w:rsidRPr="00E52810" w:rsidRDefault="00C46B9B" w:rsidP="003B4A54">
            <w:pPr>
              <w:ind w:left="0"/>
            </w:pPr>
            <w:r>
              <w:t>12</w:t>
            </w:r>
            <w:r w:rsidR="009C0B56">
              <w:t>/</w:t>
            </w:r>
            <w:r>
              <w:t>10</w:t>
            </w:r>
            <w:r w:rsidR="009C0B56">
              <w:t xml:space="preserve">/2018 | </w:t>
            </w:r>
            <w:r>
              <w:t>1</w:t>
            </w:r>
            <w:r w:rsidR="009C0B56">
              <w:t>:</w:t>
            </w:r>
            <w:r>
              <w:t>2</w:t>
            </w:r>
            <w:r w:rsidR="009C0B56">
              <w:t>0pm</w:t>
            </w:r>
          </w:p>
        </w:tc>
      </w:tr>
      <w:tr w:rsidR="009C0B56" w:rsidRPr="00E52810" w14:paraId="7456E734" w14:textId="77777777" w:rsidTr="003B4A54">
        <w:tc>
          <w:tcPr>
            <w:tcW w:w="6300" w:type="dxa"/>
          </w:tcPr>
          <w:p w14:paraId="531484FA" w14:textId="77777777" w:rsidR="009C0B56" w:rsidRDefault="00C46B9B" w:rsidP="003B4A54">
            <w:pPr>
              <w:ind w:left="0"/>
            </w:pPr>
            <w:r>
              <w:t xml:space="preserve">Have display without login feature started for </w:t>
            </w:r>
          </w:p>
          <w:p w14:paraId="62DAD2F0" w14:textId="0832B632" w:rsidR="00C46B9B" w:rsidRDefault="00C46B9B" w:rsidP="003B4A54">
            <w:pPr>
              <w:ind w:left="0"/>
            </w:pPr>
            <w:r>
              <w:t>Next meeting</w:t>
            </w:r>
          </w:p>
        </w:tc>
        <w:tc>
          <w:tcPr>
            <w:tcW w:w="2250" w:type="dxa"/>
          </w:tcPr>
          <w:p w14:paraId="7FDB1BEC" w14:textId="6503AE6C" w:rsidR="009C0B56" w:rsidRDefault="00C46B9B" w:rsidP="003B4A54">
            <w:pPr>
              <w:ind w:left="0"/>
            </w:pPr>
            <w:r>
              <w:t>Group</w:t>
            </w:r>
          </w:p>
        </w:tc>
        <w:tc>
          <w:tcPr>
            <w:tcW w:w="2250" w:type="dxa"/>
          </w:tcPr>
          <w:p w14:paraId="13CB2BAA" w14:textId="1886559A" w:rsidR="009C0B56" w:rsidRDefault="00C46B9B" w:rsidP="003B4A54">
            <w:pPr>
              <w:ind w:left="0"/>
            </w:pPr>
            <w:r>
              <w:t>1</w:t>
            </w:r>
            <w:r w:rsidR="009C0B56">
              <w:t>2/</w:t>
            </w:r>
            <w:r>
              <w:t>10</w:t>
            </w:r>
            <w:r w:rsidR="009C0B56">
              <w:t xml:space="preserve">/2018 | </w:t>
            </w:r>
            <w:r>
              <w:t>1</w:t>
            </w:r>
            <w:r w:rsidR="009C0B56">
              <w:t>:</w:t>
            </w:r>
            <w:r>
              <w:t>50</w:t>
            </w:r>
            <w:bookmarkStart w:id="0" w:name="_GoBack"/>
            <w:bookmarkEnd w:id="0"/>
            <w:r w:rsidR="009C0B56">
              <w:t>pm</w:t>
            </w:r>
          </w:p>
        </w:tc>
      </w:tr>
    </w:tbl>
    <w:p w14:paraId="1BD9A073" w14:textId="77777777" w:rsidR="009C0B56" w:rsidRDefault="009C0B56" w:rsidP="009C0B56">
      <w:pPr>
        <w:pStyle w:val="Title"/>
      </w:pPr>
    </w:p>
    <w:p w14:paraId="06ED2476" w14:textId="77777777" w:rsidR="009C0B56" w:rsidRDefault="009C0B56" w:rsidP="009C0B56">
      <w:pPr>
        <w:pStyle w:val="Title"/>
      </w:pPr>
    </w:p>
    <w:p w14:paraId="529C7DAF" w14:textId="77777777" w:rsidR="009C0B56" w:rsidRDefault="009C0B56" w:rsidP="009C0B56">
      <w:pPr>
        <w:pStyle w:val="Title"/>
      </w:pPr>
    </w:p>
    <w:p w14:paraId="588E92F7" w14:textId="77777777" w:rsidR="009C0B56" w:rsidRDefault="009C0B56" w:rsidP="009C0B56">
      <w:pPr>
        <w:pStyle w:val="Title"/>
      </w:pPr>
    </w:p>
    <w:p w14:paraId="0BFC2ED0" w14:textId="319F1160" w:rsidR="00FA3DCF" w:rsidRDefault="00FA3DCF" w:rsidP="00B12067">
      <w:pPr>
        <w:pStyle w:val="Heading2"/>
      </w:pPr>
    </w:p>
    <w:p w14:paraId="3E6A5782" w14:textId="10ABE295" w:rsidR="006D3DC3" w:rsidRDefault="006D3DC3" w:rsidP="00B12067">
      <w:pPr>
        <w:pStyle w:val="Heading2"/>
      </w:pPr>
    </w:p>
    <w:p w14:paraId="2D202521" w14:textId="453D22E7" w:rsidR="006D3DC3" w:rsidRDefault="006D3DC3" w:rsidP="00B12067">
      <w:pPr>
        <w:pStyle w:val="Heading2"/>
      </w:pPr>
    </w:p>
    <w:p w14:paraId="5570CF6F" w14:textId="63D2B528" w:rsidR="006D3DC3" w:rsidRDefault="006D3DC3" w:rsidP="00B12067">
      <w:pPr>
        <w:pStyle w:val="Heading2"/>
      </w:pPr>
    </w:p>
    <w:p w14:paraId="588BDF67" w14:textId="09064FB5" w:rsidR="006D3DC3" w:rsidRDefault="006D3DC3" w:rsidP="00B12067">
      <w:pPr>
        <w:pStyle w:val="Heading2"/>
      </w:pPr>
    </w:p>
    <w:p w14:paraId="522C8BB3" w14:textId="77777777" w:rsidR="006D3DC3" w:rsidRDefault="006D3DC3" w:rsidP="00B12067">
      <w:pPr>
        <w:pStyle w:val="Heading2"/>
      </w:pPr>
    </w:p>
    <w:p w14:paraId="682DB9DC" w14:textId="42586849" w:rsidR="00FA3DCF" w:rsidRDefault="00FA3DCF" w:rsidP="00B12067">
      <w:pPr>
        <w:pStyle w:val="Heading2"/>
      </w:pPr>
    </w:p>
    <w:p w14:paraId="54A59355" w14:textId="74750A2E" w:rsidR="00D11E7A" w:rsidRDefault="00D11E7A" w:rsidP="00B12067">
      <w:pPr>
        <w:pStyle w:val="Heading2"/>
      </w:pPr>
    </w:p>
    <w:p w14:paraId="49147F58" w14:textId="32663DE4" w:rsidR="00D11E7A" w:rsidRDefault="00D11E7A" w:rsidP="00B12067">
      <w:pPr>
        <w:pStyle w:val="Heading2"/>
      </w:pPr>
    </w:p>
    <w:p w14:paraId="17613563" w14:textId="0749DD7A" w:rsidR="00D11E7A" w:rsidRDefault="00D11E7A" w:rsidP="00B12067">
      <w:pPr>
        <w:pStyle w:val="Heading2"/>
      </w:pPr>
    </w:p>
    <w:p w14:paraId="37C241E0" w14:textId="3265FCD3" w:rsidR="00D11E7A" w:rsidRDefault="00D11E7A" w:rsidP="00B12067">
      <w:pPr>
        <w:pStyle w:val="Heading2"/>
      </w:pPr>
    </w:p>
    <w:p w14:paraId="0DA10B50" w14:textId="763BBBAC" w:rsidR="00D11E7A" w:rsidRDefault="00D11E7A" w:rsidP="00B12067">
      <w:pPr>
        <w:pStyle w:val="Heading2"/>
      </w:pPr>
    </w:p>
    <w:p w14:paraId="6C9BBDDA" w14:textId="2DCF4484" w:rsidR="00D11E7A" w:rsidRDefault="00D11E7A" w:rsidP="00B12067">
      <w:pPr>
        <w:pStyle w:val="Heading2"/>
      </w:pPr>
    </w:p>
    <w:p w14:paraId="03843A39" w14:textId="02BA4E04" w:rsidR="00D11E7A" w:rsidRDefault="00D11E7A" w:rsidP="00B12067">
      <w:pPr>
        <w:pStyle w:val="Heading2"/>
      </w:pPr>
    </w:p>
    <w:p w14:paraId="404F907F" w14:textId="476735F3" w:rsidR="00D11E7A" w:rsidRDefault="00D11E7A" w:rsidP="00B12067">
      <w:pPr>
        <w:pStyle w:val="Heading2"/>
      </w:pPr>
    </w:p>
    <w:p w14:paraId="5D8D85A4" w14:textId="77777777" w:rsidR="00D11E7A" w:rsidRDefault="00D11E7A" w:rsidP="00B12067">
      <w:pPr>
        <w:pStyle w:val="Heading2"/>
      </w:pPr>
    </w:p>
    <w:p w14:paraId="60412B1E" w14:textId="3F20029A" w:rsidR="00FA3DCF" w:rsidRDefault="00FA3DCF" w:rsidP="00B12067">
      <w:pPr>
        <w:pStyle w:val="Heading2"/>
      </w:pPr>
    </w:p>
    <w:p w14:paraId="4A10AC94" w14:textId="77777777" w:rsidR="00FA3DCF" w:rsidRDefault="00FA3DCF" w:rsidP="00FA3DCF"/>
    <w:sectPr w:rsidR="00FA3DC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D59BF" w14:textId="77777777" w:rsidR="00AD5FA7" w:rsidRDefault="00AD5FA7">
      <w:pPr>
        <w:spacing w:after="0"/>
      </w:pPr>
      <w:r>
        <w:separator/>
      </w:r>
    </w:p>
  </w:endnote>
  <w:endnote w:type="continuationSeparator" w:id="0">
    <w:p w14:paraId="3B6603DD" w14:textId="77777777" w:rsidR="00AD5FA7" w:rsidRDefault="00AD5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FD35" w14:textId="77777777" w:rsidR="001B513C" w:rsidRDefault="001B513C" w:rsidP="00CB50F2">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F7FB9" w14:textId="77777777" w:rsidR="00AD5FA7" w:rsidRDefault="00AD5FA7">
      <w:pPr>
        <w:spacing w:after="0"/>
      </w:pPr>
      <w:r>
        <w:separator/>
      </w:r>
    </w:p>
  </w:footnote>
  <w:footnote w:type="continuationSeparator" w:id="0">
    <w:p w14:paraId="498B5EDC" w14:textId="77777777" w:rsidR="00AD5FA7" w:rsidRDefault="00AD5F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67"/>
    <w:rsid w:val="00070820"/>
    <w:rsid w:val="000A23CE"/>
    <w:rsid w:val="001005E5"/>
    <w:rsid w:val="00107A25"/>
    <w:rsid w:val="001118FD"/>
    <w:rsid w:val="00152CC8"/>
    <w:rsid w:val="0017681F"/>
    <w:rsid w:val="001B513C"/>
    <w:rsid w:val="001C4546"/>
    <w:rsid w:val="001D6A70"/>
    <w:rsid w:val="002B6C94"/>
    <w:rsid w:val="002E7469"/>
    <w:rsid w:val="002F4ABE"/>
    <w:rsid w:val="003A6A6B"/>
    <w:rsid w:val="003B1BCE"/>
    <w:rsid w:val="003C1B81"/>
    <w:rsid w:val="003C6B6C"/>
    <w:rsid w:val="003D047D"/>
    <w:rsid w:val="0041439B"/>
    <w:rsid w:val="00444D8F"/>
    <w:rsid w:val="00455FED"/>
    <w:rsid w:val="004E1C54"/>
    <w:rsid w:val="004F2523"/>
    <w:rsid w:val="0052642B"/>
    <w:rsid w:val="00527222"/>
    <w:rsid w:val="00557792"/>
    <w:rsid w:val="00590E0C"/>
    <w:rsid w:val="005E7D19"/>
    <w:rsid w:val="0066086F"/>
    <w:rsid w:val="00672A6F"/>
    <w:rsid w:val="006928B4"/>
    <w:rsid w:val="006D3DC3"/>
    <w:rsid w:val="006D571F"/>
    <w:rsid w:val="006F5A3F"/>
    <w:rsid w:val="00714174"/>
    <w:rsid w:val="007178EA"/>
    <w:rsid w:val="007253CC"/>
    <w:rsid w:val="0076653B"/>
    <w:rsid w:val="007E15E5"/>
    <w:rsid w:val="007F0F2E"/>
    <w:rsid w:val="008431CB"/>
    <w:rsid w:val="008E2FAF"/>
    <w:rsid w:val="00920F62"/>
    <w:rsid w:val="0093449B"/>
    <w:rsid w:val="009916AE"/>
    <w:rsid w:val="009C0B56"/>
    <w:rsid w:val="009C0D11"/>
    <w:rsid w:val="009D3E71"/>
    <w:rsid w:val="00A122E4"/>
    <w:rsid w:val="00A1701C"/>
    <w:rsid w:val="00A979E1"/>
    <w:rsid w:val="00AD5FA7"/>
    <w:rsid w:val="00AE78C1"/>
    <w:rsid w:val="00B12067"/>
    <w:rsid w:val="00B258AC"/>
    <w:rsid w:val="00B45E12"/>
    <w:rsid w:val="00B46AEA"/>
    <w:rsid w:val="00B46EEF"/>
    <w:rsid w:val="00BA7FFA"/>
    <w:rsid w:val="00C46B9B"/>
    <w:rsid w:val="00C53047"/>
    <w:rsid w:val="00C9013A"/>
    <w:rsid w:val="00C9173D"/>
    <w:rsid w:val="00CB50F2"/>
    <w:rsid w:val="00CE0A2A"/>
    <w:rsid w:val="00CF5C61"/>
    <w:rsid w:val="00D11E7A"/>
    <w:rsid w:val="00D12DBA"/>
    <w:rsid w:val="00D6466C"/>
    <w:rsid w:val="00D64772"/>
    <w:rsid w:val="00D90A37"/>
    <w:rsid w:val="00DC2307"/>
    <w:rsid w:val="00E13F5A"/>
    <w:rsid w:val="00E52810"/>
    <w:rsid w:val="00E635DE"/>
    <w:rsid w:val="00E70F21"/>
    <w:rsid w:val="00EB133D"/>
    <w:rsid w:val="00EB43FE"/>
    <w:rsid w:val="00F45ED3"/>
    <w:rsid w:val="00F560A1"/>
    <w:rsid w:val="00F84F89"/>
    <w:rsid w:val="00FA3DCF"/>
    <w:rsid w:val="00FC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6BC6"/>
  <w15:chartTrackingRefBased/>
  <w15:docId w15:val="{190B1FC1-7DF0-476D-BB2C-E9A0412F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2"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semiHidden/>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Da%20Bomb\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67E58676C64E73A840389DA7C012D4"/>
        <w:category>
          <w:name w:val="General"/>
          <w:gallery w:val="placeholder"/>
        </w:category>
        <w:types>
          <w:type w:val="bbPlcHdr"/>
        </w:types>
        <w:behaviors>
          <w:behavior w:val="content"/>
        </w:behaviors>
        <w:guid w:val="{A9CFC46C-C4A4-4171-956B-11A0B59CF3E9}"/>
      </w:docPartPr>
      <w:docPartBody>
        <w:p w:rsidR="00C26393" w:rsidRDefault="00C26393">
          <w:pPr>
            <w:pStyle w:val="8767E58676C64E73A840389DA7C012D4"/>
          </w:pPr>
          <w:r>
            <w:t>|</w:t>
          </w:r>
        </w:p>
      </w:docPartBody>
    </w:docPart>
    <w:docPart>
      <w:docPartPr>
        <w:name w:val="D89C969C4E6F42BBB824AE260C9971B9"/>
        <w:category>
          <w:name w:val="General"/>
          <w:gallery w:val="placeholder"/>
        </w:category>
        <w:types>
          <w:type w:val="bbPlcHdr"/>
        </w:types>
        <w:behaviors>
          <w:behavior w:val="content"/>
        </w:behaviors>
        <w:guid w:val="{ADDE3E26-B5DB-4585-BC00-FD78804560E1}"/>
      </w:docPartPr>
      <w:docPartBody>
        <w:p w:rsidR="00C26393" w:rsidRDefault="00C26393">
          <w:pPr>
            <w:pStyle w:val="D89C969C4E6F42BBB824AE260C9971B9"/>
          </w:pPr>
          <w:r w:rsidRPr="00CB50F2">
            <w:rPr>
              <w:rStyle w:val="SubtleReference"/>
            </w:rPr>
            <w:t>Minutes</w:t>
          </w:r>
        </w:p>
      </w:docPartBody>
    </w:docPart>
    <w:docPart>
      <w:docPartPr>
        <w:name w:val="1FFCFC30B7124F59B97157F149EC5491"/>
        <w:category>
          <w:name w:val="General"/>
          <w:gallery w:val="placeholder"/>
        </w:category>
        <w:types>
          <w:type w:val="bbPlcHdr"/>
        </w:types>
        <w:behaviors>
          <w:behavior w:val="content"/>
        </w:behaviors>
        <w:guid w:val="{EF4B3573-BC4F-418F-AC78-5C35B0A6048B}"/>
      </w:docPartPr>
      <w:docPartBody>
        <w:p w:rsidR="00C26393" w:rsidRDefault="00C26393">
          <w:pPr>
            <w:pStyle w:val="1FFCFC30B7124F59B97157F149EC5491"/>
          </w:pPr>
          <w:r>
            <w:t>Meeting date | time</w:t>
          </w:r>
        </w:p>
      </w:docPartBody>
    </w:docPart>
    <w:docPart>
      <w:docPartPr>
        <w:name w:val="A190F7E6089D4365AE2F8C6C396169A2"/>
        <w:category>
          <w:name w:val="General"/>
          <w:gallery w:val="placeholder"/>
        </w:category>
        <w:types>
          <w:type w:val="bbPlcHdr"/>
        </w:types>
        <w:behaviors>
          <w:behavior w:val="content"/>
        </w:behaviors>
        <w:guid w:val="{D5F91FD4-256F-4DFB-B6EC-39C6C4AAE34D}"/>
      </w:docPartPr>
      <w:docPartBody>
        <w:p w:rsidR="00C26393" w:rsidRDefault="00C26393">
          <w:pPr>
            <w:pStyle w:val="A190F7E6089D4365AE2F8C6C396169A2"/>
          </w:pPr>
          <w:r>
            <w:t>Meeting location</w:t>
          </w:r>
        </w:p>
      </w:docPartBody>
    </w:docPart>
    <w:docPart>
      <w:docPartPr>
        <w:name w:val="4B521B5FDA0B415F95CE5A53AEECC353"/>
        <w:category>
          <w:name w:val="General"/>
          <w:gallery w:val="placeholder"/>
        </w:category>
        <w:types>
          <w:type w:val="bbPlcHdr"/>
        </w:types>
        <w:behaviors>
          <w:behavior w:val="content"/>
        </w:behaviors>
        <w:guid w:val="{69D3D374-0041-4A42-9049-CCB0E4BAA49B}"/>
      </w:docPartPr>
      <w:docPartBody>
        <w:p w:rsidR="00C26393" w:rsidRDefault="00C26393">
          <w:pPr>
            <w:pStyle w:val="4B521B5FDA0B415F95CE5A53AEECC353"/>
          </w:pPr>
          <w:r>
            <w:rPr>
              <w:rStyle w:val="SubtleEmphasis"/>
            </w:rPr>
            <w:t>Location</w:t>
          </w:r>
        </w:p>
      </w:docPartBody>
    </w:docPart>
    <w:docPart>
      <w:docPartPr>
        <w:name w:val="B5F1352C741F44608C98AFD9BAC172E8"/>
        <w:category>
          <w:name w:val="General"/>
          <w:gallery w:val="placeholder"/>
        </w:category>
        <w:types>
          <w:type w:val="bbPlcHdr"/>
        </w:types>
        <w:behaviors>
          <w:behavior w:val="content"/>
        </w:behaviors>
        <w:guid w:val="{01597110-E37E-4354-A665-72120396D362}"/>
      </w:docPartPr>
      <w:docPartBody>
        <w:p w:rsidR="00C26393" w:rsidRDefault="00C26393">
          <w:pPr>
            <w:pStyle w:val="B5F1352C741F44608C98AFD9BAC172E8"/>
          </w:pPr>
          <w:r w:rsidRPr="00A979E1">
            <w:t>Meeting called by</w:t>
          </w:r>
        </w:p>
      </w:docPartBody>
    </w:docPart>
    <w:docPart>
      <w:docPartPr>
        <w:name w:val="365571A8553041039A916FA22DEDA519"/>
        <w:category>
          <w:name w:val="General"/>
          <w:gallery w:val="placeholder"/>
        </w:category>
        <w:types>
          <w:type w:val="bbPlcHdr"/>
        </w:types>
        <w:behaviors>
          <w:behavior w:val="content"/>
        </w:behaviors>
        <w:guid w:val="{5F61C07B-5C8E-4289-8D26-C36693F48B1A}"/>
      </w:docPartPr>
      <w:docPartBody>
        <w:p w:rsidR="00C26393" w:rsidRDefault="00C26393">
          <w:pPr>
            <w:pStyle w:val="365571A8553041039A916FA22DEDA519"/>
          </w:pPr>
          <w:r w:rsidRPr="00A979E1">
            <w:t>Type of meeting</w:t>
          </w:r>
        </w:p>
      </w:docPartBody>
    </w:docPart>
    <w:docPart>
      <w:docPartPr>
        <w:name w:val="AED8DAC127124361BA16D49F6C1FFED7"/>
        <w:category>
          <w:name w:val="General"/>
          <w:gallery w:val="placeholder"/>
        </w:category>
        <w:types>
          <w:type w:val="bbPlcHdr"/>
        </w:types>
        <w:behaviors>
          <w:behavior w:val="content"/>
        </w:behaviors>
        <w:guid w:val="{D2EBA940-1E28-49CA-A34B-01AED852327B}"/>
      </w:docPartPr>
      <w:docPartBody>
        <w:p w:rsidR="00C26393" w:rsidRDefault="00C26393">
          <w:pPr>
            <w:pStyle w:val="AED8DAC127124361BA16D49F6C1FFED7"/>
          </w:pPr>
          <w:r w:rsidRPr="00A979E1">
            <w:t>Facilitator</w:t>
          </w:r>
        </w:p>
      </w:docPartBody>
    </w:docPart>
    <w:docPart>
      <w:docPartPr>
        <w:name w:val="B74493A5FB6A44F6822F3B634B0B2E0C"/>
        <w:category>
          <w:name w:val="General"/>
          <w:gallery w:val="placeholder"/>
        </w:category>
        <w:types>
          <w:type w:val="bbPlcHdr"/>
        </w:types>
        <w:behaviors>
          <w:behavior w:val="content"/>
        </w:behaviors>
        <w:guid w:val="{A656C6C5-FDDB-47AD-A07B-2DE36CF122DA}"/>
      </w:docPartPr>
      <w:docPartBody>
        <w:p w:rsidR="00C26393" w:rsidRDefault="00C26393">
          <w:pPr>
            <w:pStyle w:val="B74493A5FB6A44F6822F3B634B0B2E0C"/>
          </w:pPr>
          <w:r w:rsidRPr="00A979E1">
            <w:t>Note taker</w:t>
          </w:r>
        </w:p>
      </w:docPartBody>
    </w:docPart>
    <w:docPart>
      <w:docPartPr>
        <w:name w:val="CEA89F329420427FA422A078B6FC9E21"/>
        <w:category>
          <w:name w:val="General"/>
          <w:gallery w:val="placeholder"/>
        </w:category>
        <w:types>
          <w:type w:val="bbPlcHdr"/>
        </w:types>
        <w:behaviors>
          <w:behavior w:val="content"/>
        </w:behaviors>
        <w:guid w:val="{4E632BA0-8E85-4B74-A47B-FD1B9B59AFBE}"/>
      </w:docPartPr>
      <w:docPartBody>
        <w:p w:rsidR="00C26393" w:rsidRDefault="00C26393">
          <w:pPr>
            <w:pStyle w:val="CEA89F329420427FA422A078B6FC9E21"/>
          </w:pPr>
          <w:r w:rsidRPr="00A979E1">
            <w:t>Timekeeper</w:t>
          </w:r>
        </w:p>
      </w:docPartBody>
    </w:docPart>
    <w:docPart>
      <w:docPartPr>
        <w:name w:val="00DD71E860454C7A866075C5782E9896"/>
        <w:category>
          <w:name w:val="General"/>
          <w:gallery w:val="placeholder"/>
        </w:category>
        <w:types>
          <w:type w:val="bbPlcHdr"/>
        </w:types>
        <w:behaviors>
          <w:behavior w:val="content"/>
        </w:behaviors>
        <w:guid w:val="{ADE8B73E-B9AE-4E7C-9F43-8C9F1C49DC0A}"/>
      </w:docPartPr>
      <w:docPartBody>
        <w:p w:rsidR="00C26393" w:rsidRDefault="00C26393">
          <w:pPr>
            <w:pStyle w:val="00DD71E860454C7A866075C5782E9896"/>
          </w:pPr>
          <w:r>
            <w:t>Agenda topics</w:t>
          </w:r>
        </w:p>
      </w:docPartBody>
    </w:docPart>
    <w:docPart>
      <w:docPartPr>
        <w:name w:val="76A9D295A887470892B7259F5F830491"/>
        <w:category>
          <w:name w:val="General"/>
          <w:gallery w:val="placeholder"/>
        </w:category>
        <w:types>
          <w:type w:val="bbPlcHdr"/>
        </w:types>
        <w:behaviors>
          <w:behavior w:val="content"/>
        </w:behaviors>
        <w:guid w:val="{E7A3D9DA-1641-465C-92B7-477FE04FE1D6}"/>
      </w:docPartPr>
      <w:docPartBody>
        <w:p w:rsidR="00C26393" w:rsidRDefault="00C26393">
          <w:pPr>
            <w:pStyle w:val="76A9D295A887470892B7259F5F830491"/>
          </w:pPr>
          <w:r>
            <w:t>Time allotted</w:t>
          </w:r>
        </w:p>
      </w:docPartBody>
    </w:docPart>
    <w:docPart>
      <w:docPartPr>
        <w:name w:val="031D1D36C596416F92E5C0C34EB5E6FD"/>
        <w:category>
          <w:name w:val="General"/>
          <w:gallery w:val="placeholder"/>
        </w:category>
        <w:types>
          <w:type w:val="bbPlcHdr"/>
        </w:types>
        <w:behaviors>
          <w:behavior w:val="content"/>
        </w:behaviors>
        <w:guid w:val="{CAE27A7D-9954-4832-9E4A-C9583630F218}"/>
      </w:docPartPr>
      <w:docPartBody>
        <w:p w:rsidR="00C26393" w:rsidRDefault="00C26393">
          <w:pPr>
            <w:pStyle w:val="031D1D36C596416F92E5C0C34EB5E6FD"/>
          </w:pPr>
          <w:r>
            <w:rPr>
              <w:rStyle w:val="SubtleEmphasis"/>
            </w:rPr>
            <w:t>Time</w:t>
          </w:r>
        </w:p>
      </w:docPartBody>
    </w:docPart>
    <w:docPart>
      <w:docPartPr>
        <w:name w:val="6A728C0FA41A40B4B026767A545BD9E5"/>
        <w:category>
          <w:name w:val="General"/>
          <w:gallery w:val="placeholder"/>
        </w:category>
        <w:types>
          <w:type w:val="bbPlcHdr"/>
        </w:types>
        <w:behaviors>
          <w:behavior w:val="content"/>
        </w:behaviors>
        <w:guid w:val="{52CA9688-B752-42B1-8DDA-CF728F490E55}"/>
      </w:docPartPr>
      <w:docPartBody>
        <w:p w:rsidR="00C26393" w:rsidRDefault="00C26393">
          <w:pPr>
            <w:pStyle w:val="6A728C0FA41A40B4B026767A545BD9E5"/>
          </w:pPr>
          <w:r>
            <w:t>Agenda topic</w:t>
          </w:r>
        </w:p>
      </w:docPartBody>
    </w:docPart>
    <w:docPart>
      <w:docPartPr>
        <w:name w:val="59630A39BAD74CA8A21BF9448D371A14"/>
        <w:category>
          <w:name w:val="General"/>
          <w:gallery w:val="placeholder"/>
        </w:category>
        <w:types>
          <w:type w:val="bbPlcHdr"/>
        </w:types>
        <w:behaviors>
          <w:behavior w:val="content"/>
        </w:behaviors>
        <w:guid w:val="{05976069-A23B-4D25-A703-8706AB9CEBE9}"/>
      </w:docPartPr>
      <w:docPartBody>
        <w:p w:rsidR="00C26393" w:rsidRDefault="00C26393">
          <w:pPr>
            <w:pStyle w:val="59630A39BAD74CA8A21BF9448D371A14"/>
          </w:pPr>
          <w:r>
            <w:t>Presenter</w:t>
          </w:r>
        </w:p>
      </w:docPartBody>
    </w:docPart>
    <w:docPart>
      <w:docPartPr>
        <w:name w:val="5168B9CDD3A64F52A73AFA4E5CC5DC58"/>
        <w:category>
          <w:name w:val="General"/>
          <w:gallery w:val="placeholder"/>
        </w:category>
        <w:types>
          <w:type w:val="bbPlcHdr"/>
        </w:types>
        <w:behaviors>
          <w:behavior w:val="content"/>
        </w:behaviors>
        <w:guid w:val="{590975A9-6622-4836-8599-BA293DC50FAE}"/>
      </w:docPartPr>
      <w:docPartBody>
        <w:p w:rsidR="00C26393" w:rsidRDefault="00C26393">
          <w:pPr>
            <w:pStyle w:val="5168B9CDD3A64F52A73AFA4E5CC5DC58"/>
          </w:pPr>
          <w:r w:rsidRPr="00E52810">
            <w:t>Person responsible</w:t>
          </w:r>
        </w:p>
      </w:docPartBody>
    </w:docPart>
    <w:docPart>
      <w:docPartPr>
        <w:name w:val="C0BB49290CC84ECF902D80F04B930590"/>
        <w:category>
          <w:name w:val="General"/>
          <w:gallery w:val="placeholder"/>
        </w:category>
        <w:types>
          <w:type w:val="bbPlcHdr"/>
        </w:types>
        <w:behaviors>
          <w:behavior w:val="content"/>
        </w:behaviors>
        <w:guid w:val="{8FB1C981-31A1-420A-85AF-2DA13D42D6C3}"/>
      </w:docPartPr>
      <w:docPartBody>
        <w:p w:rsidR="00C26393" w:rsidRDefault="00C26393" w:rsidP="00C26393">
          <w:pPr>
            <w:pStyle w:val="C0BB49290CC84ECF902D80F04B930590"/>
          </w:pPr>
          <w:r>
            <w:t>|</w:t>
          </w:r>
        </w:p>
      </w:docPartBody>
    </w:docPart>
    <w:docPart>
      <w:docPartPr>
        <w:name w:val="72D5241A94034C13BF7881B469DAF015"/>
        <w:category>
          <w:name w:val="General"/>
          <w:gallery w:val="placeholder"/>
        </w:category>
        <w:types>
          <w:type w:val="bbPlcHdr"/>
        </w:types>
        <w:behaviors>
          <w:behavior w:val="content"/>
        </w:behaviors>
        <w:guid w:val="{FA699E71-CBF5-4165-AE87-C40D3D2B6903}"/>
      </w:docPartPr>
      <w:docPartBody>
        <w:p w:rsidR="00C26393" w:rsidRDefault="00C26393" w:rsidP="00C26393">
          <w:pPr>
            <w:pStyle w:val="72D5241A94034C13BF7881B469DAF015"/>
          </w:pPr>
          <w:r w:rsidRPr="00CB50F2">
            <w:rPr>
              <w:rStyle w:val="SubtleReference"/>
            </w:rPr>
            <w:t>Minutes</w:t>
          </w:r>
        </w:p>
      </w:docPartBody>
    </w:docPart>
    <w:docPart>
      <w:docPartPr>
        <w:name w:val="6D6082F13D2C48869810E33C38FE4C25"/>
        <w:category>
          <w:name w:val="General"/>
          <w:gallery w:val="placeholder"/>
        </w:category>
        <w:types>
          <w:type w:val="bbPlcHdr"/>
        </w:types>
        <w:behaviors>
          <w:behavior w:val="content"/>
        </w:behaviors>
        <w:guid w:val="{F781268D-1D3C-4C36-99F6-75859F053A29}"/>
      </w:docPartPr>
      <w:docPartBody>
        <w:p w:rsidR="00C26393" w:rsidRDefault="00C26393" w:rsidP="00C26393">
          <w:pPr>
            <w:pStyle w:val="6D6082F13D2C48869810E33C38FE4C25"/>
          </w:pPr>
          <w:r>
            <w:t>Meeting date | time</w:t>
          </w:r>
        </w:p>
      </w:docPartBody>
    </w:docPart>
    <w:docPart>
      <w:docPartPr>
        <w:name w:val="AA806582C2DA4A19A614AAFF707C53F5"/>
        <w:category>
          <w:name w:val="General"/>
          <w:gallery w:val="placeholder"/>
        </w:category>
        <w:types>
          <w:type w:val="bbPlcHdr"/>
        </w:types>
        <w:behaviors>
          <w:behavior w:val="content"/>
        </w:behaviors>
        <w:guid w:val="{4F9487B9-6B74-4CEE-AF1F-44D23D67FAF0}"/>
      </w:docPartPr>
      <w:docPartBody>
        <w:p w:rsidR="00C26393" w:rsidRDefault="00C26393" w:rsidP="00C26393">
          <w:pPr>
            <w:pStyle w:val="AA806582C2DA4A19A614AAFF707C53F5"/>
          </w:pPr>
          <w:r>
            <w:t>Meeting location</w:t>
          </w:r>
        </w:p>
      </w:docPartBody>
    </w:docPart>
    <w:docPart>
      <w:docPartPr>
        <w:name w:val="BB6F29E337E2491F9F12E4D8FEC8FD23"/>
        <w:category>
          <w:name w:val="General"/>
          <w:gallery w:val="placeholder"/>
        </w:category>
        <w:types>
          <w:type w:val="bbPlcHdr"/>
        </w:types>
        <w:behaviors>
          <w:behavior w:val="content"/>
        </w:behaviors>
        <w:guid w:val="{1641A8FA-D78E-48B4-9DAB-8F2FB421A4ED}"/>
      </w:docPartPr>
      <w:docPartBody>
        <w:p w:rsidR="00C26393" w:rsidRDefault="00C26393" w:rsidP="00C26393">
          <w:pPr>
            <w:pStyle w:val="BB6F29E337E2491F9F12E4D8FEC8FD23"/>
          </w:pPr>
          <w:r>
            <w:rPr>
              <w:rStyle w:val="SubtleEmphasis"/>
            </w:rPr>
            <w:t>Location</w:t>
          </w:r>
        </w:p>
      </w:docPartBody>
    </w:docPart>
    <w:docPart>
      <w:docPartPr>
        <w:name w:val="9092DA161792419C817D2D18C1E0A3EC"/>
        <w:category>
          <w:name w:val="General"/>
          <w:gallery w:val="placeholder"/>
        </w:category>
        <w:types>
          <w:type w:val="bbPlcHdr"/>
        </w:types>
        <w:behaviors>
          <w:behavior w:val="content"/>
        </w:behaviors>
        <w:guid w:val="{6016AB48-F12A-4EA7-B991-E4CB42BE3D20}"/>
      </w:docPartPr>
      <w:docPartBody>
        <w:p w:rsidR="00C26393" w:rsidRDefault="00C26393" w:rsidP="00C26393">
          <w:pPr>
            <w:pStyle w:val="9092DA161792419C817D2D18C1E0A3EC"/>
          </w:pPr>
          <w:r w:rsidRPr="00A979E1">
            <w:t>Meeting called by</w:t>
          </w:r>
        </w:p>
      </w:docPartBody>
    </w:docPart>
    <w:docPart>
      <w:docPartPr>
        <w:name w:val="18A0212CCBBA4C9C8E42EA140FB8A516"/>
        <w:category>
          <w:name w:val="General"/>
          <w:gallery w:val="placeholder"/>
        </w:category>
        <w:types>
          <w:type w:val="bbPlcHdr"/>
        </w:types>
        <w:behaviors>
          <w:behavior w:val="content"/>
        </w:behaviors>
        <w:guid w:val="{4AC36C2A-0E3E-421C-BE72-18719EEA740F}"/>
      </w:docPartPr>
      <w:docPartBody>
        <w:p w:rsidR="00C26393" w:rsidRDefault="00C26393" w:rsidP="00C26393">
          <w:pPr>
            <w:pStyle w:val="18A0212CCBBA4C9C8E42EA140FB8A516"/>
          </w:pPr>
          <w:r w:rsidRPr="00A979E1">
            <w:t>Type of meeting</w:t>
          </w:r>
        </w:p>
      </w:docPartBody>
    </w:docPart>
    <w:docPart>
      <w:docPartPr>
        <w:name w:val="707358B2786D44C1875A769439790B92"/>
        <w:category>
          <w:name w:val="General"/>
          <w:gallery w:val="placeholder"/>
        </w:category>
        <w:types>
          <w:type w:val="bbPlcHdr"/>
        </w:types>
        <w:behaviors>
          <w:behavior w:val="content"/>
        </w:behaviors>
        <w:guid w:val="{FFF0D4FB-C2A3-4994-BD63-7C409923333A}"/>
      </w:docPartPr>
      <w:docPartBody>
        <w:p w:rsidR="00C26393" w:rsidRDefault="00C26393" w:rsidP="00C26393">
          <w:pPr>
            <w:pStyle w:val="707358B2786D44C1875A769439790B92"/>
          </w:pPr>
          <w:r w:rsidRPr="00A979E1">
            <w:t>Facilitator</w:t>
          </w:r>
        </w:p>
      </w:docPartBody>
    </w:docPart>
    <w:docPart>
      <w:docPartPr>
        <w:name w:val="D2BF957116C54D1DBBD468F8720987CA"/>
        <w:category>
          <w:name w:val="General"/>
          <w:gallery w:val="placeholder"/>
        </w:category>
        <w:types>
          <w:type w:val="bbPlcHdr"/>
        </w:types>
        <w:behaviors>
          <w:behavior w:val="content"/>
        </w:behaviors>
        <w:guid w:val="{8E354DC9-08F6-4750-A474-426CC1CDF4A9}"/>
      </w:docPartPr>
      <w:docPartBody>
        <w:p w:rsidR="00C26393" w:rsidRDefault="00C26393" w:rsidP="00C26393">
          <w:pPr>
            <w:pStyle w:val="D2BF957116C54D1DBBD468F8720987CA"/>
          </w:pPr>
          <w:r w:rsidRPr="00A979E1">
            <w:t>Note taker</w:t>
          </w:r>
        </w:p>
      </w:docPartBody>
    </w:docPart>
    <w:docPart>
      <w:docPartPr>
        <w:name w:val="351E31D45DF74BFD8A0241E5E8E92DF8"/>
        <w:category>
          <w:name w:val="General"/>
          <w:gallery w:val="placeholder"/>
        </w:category>
        <w:types>
          <w:type w:val="bbPlcHdr"/>
        </w:types>
        <w:behaviors>
          <w:behavior w:val="content"/>
        </w:behaviors>
        <w:guid w:val="{1DA2C9EB-F8AA-486B-9BB1-779CFA0FFDDA}"/>
      </w:docPartPr>
      <w:docPartBody>
        <w:p w:rsidR="00C26393" w:rsidRDefault="00C26393" w:rsidP="00C26393">
          <w:pPr>
            <w:pStyle w:val="351E31D45DF74BFD8A0241E5E8E92DF8"/>
          </w:pPr>
          <w:r w:rsidRPr="00A979E1">
            <w:t>Timekeeper</w:t>
          </w:r>
        </w:p>
      </w:docPartBody>
    </w:docPart>
    <w:docPart>
      <w:docPartPr>
        <w:name w:val="E96D3F287D914F47BE51B0BC686E2CD9"/>
        <w:category>
          <w:name w:val="General"/>
          <w:gallery w:val="placeholder"/>
        </w:category>
        <w:types>
          <w:type w:val="bbPlcHdr"/>
        </w:types>
        <w:behaviors>
          <w:behavior w:val="content"/>
        </w:behaviors>
        <w:guid w:val="{4151305E-1C40-4B94-8BC5-8FA813C557E0}"/>
      </w:docPartPr>
      <w:docPartBody>
        <w:p w:rsidR="00C26393" w:rsidRDefault="00C26393" w:rsidP="00C26393">
          <w:pPr>
            <w:pStyle w:val="E96D3F287D914F47BE51B0BC686E2CD9"/>
          </w:pPr>
          <w:r>
            <w:t>Agenda topics</w:t>
          </w:r>
        </w:p>
      </w:docPartBody>
    </w:docPart>
    <w:docPart>
      <w:docPartPr>
        <w:name w:val="69841D437FC84616A54D15DBC403EF43"/>
        <w:category>
          <w:name w:val="General"/>
          <w:gallery w:val="placeholder"/>
        </w:category>
        <w:types>
          <w:type w:val="bbPlcHdr"/>
        </w:types>
        <w:behaviors>
          <w:behavior w:val="content"/>
        </w:behaviors>
        <w:guid w:val="{3D9D7E58-376B-45F9-A093-EA43C2FE5B11}"/>
      </w:docPartPr>
      <w:docPartBody>
        <w:p w:rsidR="00C26393" w:rsidRDefault="00C26393" w:rsidP="00C26393">
          <w:pPr>
            <w:pStyle w:val="69841D437FC84616A54D15DBC403EF43"/>
          </w:pPr>
          <w:r>
            <w:t>Time allotted</w:t>
          </w:r>
        </w:p>
      </w:docPartBody>
    </w:docPart>
    <w:docPart>
      <w:docPartPr>
        <w:name w:val="EEFDC15ACB794948A43509AE07E7967E"/>
        <w:category>
          <w:name w:val="General"/>
          <w:gallery w:val="placeholder"/>
        </w:category>
        <w:types>
          <w:type w:val="bbPlcHdr"/>
        </w:types>
        <w:behaviors>
          <w:behavior w:val="content"/>
        </w:behaviors>
        <w:guid w:val="{5072E09F-512F-43D2-9402-67D703F918B5}"/>
      </w:docPartPr>
      <w:docPartBody>
        <w:p w:rsidR="00C26393" w:rsidRDefault="00C26393" w:rsidP="00C26393">
          <w:pPr>
            <w:pStyle w:val="EEFDC15ACB794948A43509AE07E7967E"/>
          </w:pPr>
          <w:r>
            <w:rPr>
              <w:rStyle w:val="SubtleEmphasis"/>
            </w:rPr>
            <w:t>Time</w:t>
          </w:r>
        </w:p>
      </w:docPartBody>
    </w:docPart>
    <w:docPart>
      <w:docPartPr>
        <w:name w:val="9BBC2C54B9A847749F7DE481235DAC29"/>
        <w:category>
          <w:name w:val="General"/>
          <w:gallery w:val="placeholder"/>
        </w:category>
        <w:types>
          <w:type w:val="bbPlcHdr"/>
        </w:types>
        <w:behaviors>
          <w:behavior w:val="content"/>
        </w:behaviors>
        <w:guid w:val="{8A06F261-01BE-4D40-A006-785A6764068A}"/>
      </w:docPartPr>
      <w:docPartBody>
        <w:p w:rsidR="00C26393" w:rsidRDefault="00C26393" w:rsidP="00C26393">
          <w:pPr>
            <w:pStyle w:val="9BBC2C54B9A847749F7DE481235DAC29"/>
          </w:pPr>
          <w:r>
            <w:t>Agenda topic</w:t>
          </w:r>
        </w:p>
      </w:docPartBody>
    </w:docPart>
    <w:docPart>
      <w:docPartPr>
        <w:name w:val="81559106545A4D91A256BE25E3DC30D6"/>
        <w:category>
          <w:name w:val="General"/>
          <w:gallery w:val="placeholder"/>
        </w:category>
        <w:types>
          <w:type w:val="bbPlcHdr"/>
        </w:types>
        <w:behaviors>
          <w:behavior w:val="content"/>
        </w:behaviors>
        <w:guid w:val="{72F74D13-5C91-4F7F-92B6-552F2F282472}"/>
      </w:docPartPr>
      <w:docPartBody>
        <w:p w:rsidR="00C26393" w:rsidRDefault="00C26393" w:rsidP="00C26393">
          <w:pPr>
            <w:pStyle w:val="81559106545A4D91A256BE25E3DC30D6"/>
          </w:pPr>
          <w:r>
            <w:t>Presenter</w:t>
          </w:r>
        </w:p>
      </w:docPartBody>
    </w:docPart>
    <w:docPart>
      <w:docPartPr>
        <w:name w:val="04F8C5E7995743A5883D2149C63DAED4"/>
        <w:category>
          <w:name w:val="General"/>
          <w:gallery w:val="placeholder"/>
        </w:category>
        <w:types>
          <w:type w:val="bbPlcHdr"/>
        </w:types>
        <w:behaviors>
          <w:behavior w:val="content"/>
        </w:behaviors>
        <w:guid w:val="{2A60BE7D-5BDE-48C4-854B-AA41791A7F45}"/>
      </w:docPartPr>
      <w:docPartBody>
        <w:p w:rsidR="00C26393" w:rsidRDefault="00C26393" w:rsidP="00C26393">
          <w:pPr>
            <w:pStyle w:val="04F8C5E7995743A5883D2149C63DAED4"/>
          </w:pPr>
          <w:r w:rsidRPr="00E52810">
            <w:t>Person responsible</w:t>
          </w:r>
        </w:p>
      </w:docPartBody>
    </w:docPart>
    <w:docPart>
      <w:docPartPr>
        <w:name w:val="842777E2C121413BA381776B633BB226"/>
        <w:category>
          <w:name w:val="General"/>
          <w:gallery w:val="placeholder"/>
        </w:category>
        <w:types>
          <w:type w:val="bbPlcHdr"/>
        </w:types>
        <w:behaviors>
          <w:behavior w:val="content"/>
        </w:behaviors>
        <w:guid w:val="{D17BB43D-5BFF-42B9-9819-47D2DBBDF801}"/>
      </w:docPartPr>
      <w:docPartBody>
        <w:p w:rsidR="00C26393" w:rsidRDefault="00C26393" w:rsidP="00C26393">
          <w:pPr>
            <w:pStyle w:val="842777E2C121413BA381776B633BB226"/>
          </w:pPr>
          <w:r>
            <w:t>|</w:t>
          </w:r>
        </w:p>
      </w:docPartBody>
    </w:docPart>
    <w:docPart>
      <w:docPartPr>
        <w:name w:val="F2C07F37CE8C4174A46DB444AC2AE55A"/>
        <w:category>
          <w:name w:val="General"/>
          <w:gallery w:val="placeholder"/>
        </w:category>
        <w:types>
          <w:type w:val="bbPlcHdr"/>
        </w:types>
        <w:behaviors>
          <w:behavior w:val="content"/>
        </w:behaviors>
        <w:guid w:val="{29A7E9A0-6E80-4234-8131-CF5BD7451635}"/>
      </w:docPartPr>
      <w:docPartBody>
        <w:p w:rsidR="00C26393" w:rsidRDefault="00C26393" w:rsidP="00C26393">
          <w:pPr>
            <w:pStyle w:val="F2C07F37CE8C4174A46DB444AC2AE55A"/>
          </w:pPr>
          <w:r w:rsidRPr="00CB50F2">
            <w:rPr>
              <w:rStyle w:val="SubtleReference"/>
            </w:rPr>
            <w:t>Minutes</w:t>
          </w:r>
        </w:p>
      </w:docPartBody>
    </w:docPart>
    <w:docPart>
      <w:docPartPr>
        <w:name w:val="12F66A5308484229935BB585C5517C5F"/>
        <w:category>
          <w:name w:val="General"/>
          <w:gallery w:val="placeholder"/>
        </w:category>
        <w:types>
          <w:type w:val="bbPlcHdr"/>
        </w:types>
        <w:behaviors>
          <w:behavior w:val="content"/>
        </w:behaviors>
        <w:guid w:val="{21FBC04D-F4C0-4CD4-AE93-087B414EF845}"/>
      </w:docPartPr>
      <w:docPartBody>
        <w:p w:rsidR="00C26393" w:rsidRDefault="00C26393" w:rsidP="00C26393">
          <w:pPr>
            <w:pStyle w:val="12F66A5308484229935BB585C5517C5F"/>
          </w:pPr>
          <w:r>
            <w:t>Meeting date | time</w:t>
          </w:r>
        </w:p>
      </w:docPartBody>
    </w:docPart>
    <w:docPart>
      <w:docPartPr>
        <w:name w:val="A02F9BF3ED9641C4BD8F923F88AB1CC0"/>
        <w:category>
          <w:name w:val="General"/>
          <w:gallery w:val="placeholder"/>
        </w:category>
        <w:types>
          <w:type w:val="bbPlcHdr"/>
        </w:types>
        <w:behaviors>
          <w:behavior w:val="content"/>
        </w:behaviors>
        <w:guid w:val="{D15F710B-4175-4405-8BC5-BD0150F54B16}"/>
      </w:docPartPr>
      <w:docPartBody>
        <w:p w:rsidR="00C26393" w:rsidRDefault="00C26393" w:rsidP="00C26393">
          <w:pPr>
            <w:pStyle w:val="A02F9BF3ED9641C4BD8F923F88AB1CC0"/>
          </w:pPr>
          <w:r>
            <w:t>Meeting location</w:t>
          </w:r>
        </w:p>
      </w:docPartBody>
    </w:docPart>
    <w:docPart>
      <w:docPartPr>
        <w:name w:val="A7D3C468114E4F248F5D9E431E3F14C8"/>
        <w:category>
          <w:name w:val="General"/>
          <w:gallery w:val="placeholder"/>
        </w:category>
        <w:types>
          <w:type w:val="bbPlcHdr"/>
        </w:types>
        <w:behaviors>
          <w:behavior w:val="content"/>
        </w:behaviors>
        <w:guid w:val="{C49B8CB0-8AFD-42B9-B030-B9035CA09B01}"/>
      </w:docPartPr>
      <w:docPartBody>
        <w:p w:rsidR="00C26393" w:rsidRDefault="00C26393" w:rsidP="00C26393">
          <w:pPr>
            <w:pStyle w:val="A7D3C468114E4F248F5D9E431E3F14C8"/>
          </w:pPr>
          <w:r>
            <w:rPr>
              <w:rStyle w:val="SubtleEmphasis"/>
            </w:rPr>
            <w:t>Location</w:t>
          </w:r>
        </w:p>
      </w:docPartBody>
    </w:docPart>
    <w:docPart>
      <w:docPartPr>
        <w:name w:val="EA2B8022A6A543E5A127438AFB5E3BB6"/>
        <w:category>
          <w:name w:val="General"/>
          <w:gallery w:val="placeholder"/>
        </w:category>
        <w:types>
          <w:type w:val="bbPlcHdr"/>
        </w:types>
        <w:behaviors>
          <w:behavior w:val="content"/>
        </w:behaviors>
        <w:guid w:val="{D7828C4F-9D92-45EB-92E3-1017460FE5BD}"/>
      </w:docPartPr>
      <w:docPartBody>
        <w:p w:rsidR="00C26393" w:rsidRDefault="00C26393" w:rsidP="00C26393">
          <w:pPr>
            <w:pStyle w:val="EA2B8022A6A543E5A127438AFB5E3BB6"/>
          </w:pPr>
          <w:r w:rsidRPr="00A979E1">
            <w:t>Meeting called by</w:t>
          </w:r>
        </w:p>
      </w:docPartBody>
    </w:docPart>
    <w:docPart>
      <w:docPartPr>
        <w:name w:val="A9A8FE14D8C946CA82ED15F273473B31"/>
        <w:category>
          <w:name w:val="General"/>
          <w:gallery w:val="placeholder"/>
        </w:category>
        <w:types>
          <w:type w:val="bbPlcHdr"/>
        </w:types>
        <w:behaviors>
          <w:behavior w:val="content"/>
        </w:behaviors>
        <w:guid w:val="{86E58851-6059-4EC4-8976-4113FD962D54}"/>
      </w:docPartPr>
      <w:docPartBody>
        <w:p w:rsidR="00C26393" w:rsidRDefault="00C26393" w:rsidP="00C26393">
          <w:pPr>
            <w:pStyle w:val="A9A8FE14D8C946CA82ED15F273473B31"/>
          </w:pPr>
          <w:r w:rsidRPr="00A979E1">
            <w:t>Type of meeting</w:t>
          </w:r>
        </w:p>
      </w:docPartBody>
    </w:docPart>
    <w:docPart>
      <w:docPartPr>
        <w:name w:val="9A84307644C64099832EBDA2C3F270EE"/>
        <w:category>
          <w:name w:val="General"/>
          <w:gallery w:val="placeholder"/>
        </w:category>
        <w:types>
          <w:type w:val="bbPlcHdr"/>
        </w:types>
        <w:behaviors>
          <w:behavior w:val="content"/>
        </w:behaviors>
        <w:guid w:val="{58975DF8-0111-4D71-B772-4DEBEA11C876}"/>
      </w:docPartPr>
      <w:docPartBody>
        <w:p w:rsidR="00C26393" w:rsidRDefault="00C26393" w:rsidP="00C26393">
          <w:pPr>
            <w:pStyle w:val="9A84307644C64099832EBDA2C3F270EE"/>
          </w:pPr>
          <w:r w:rsidRPr="00A979E1">
            <w:t>Facilitator</w:t>
          </w:r>
        </w:p>
      </w:docPartBody>
    </w:docPart>
    <w:docPart>
      <w:docPartPr>
        <w:name w:val="F99A2138675B4E1A916F1A39D60FB32D"/>
        <w:category>
          <w:name w:val="General"/>
          <w:gallery w:val="placeholder"/>
        </w:category>
        <w:types>
          <w:type w:val="bbPlcHdr"/>
        </w:types>
        <w:behaviors>
          <w:behavior w:val="content"/>
        </w:behaviors>
        <w:guid w:val="{0440D995-8098-4F1D-9F01-0B9B25A511AB}"/>
      </w:docPartPr>
      <w:docPartBody>
        <w:p w:rsidR="00C26393" w:rsidRDefault="00C26393" w:rsidP="00C26393">
          <w:pPr>
            <w:pStyle w:val="F99A2138675B4E1A916F1A39D60FB32D"/>
          </w:pPr>
          <w:r w:rsidRPr="00A979E1">
            <w:t>Note taker</w:t>
          </w:r>
        </w:p>
      </w:docPartBody>
    </w:docPart>
    <w:docPart>
      <w:docPartPr>
        <w:name w:val="0D93AE3F207346399BEEB4B833F75B45"/>
        <w:category>
          <w:name w:val="General"/>
          <w:gallery w:val="placeholder"/>
        </w:category>
        <w:types>
          <w:type w:val="bbPlcHdr"/>
        </w:types>
        <w:behaviors>
          <w:behavior w:val="content"/>
        </w:behaviors>
        <w:guid w:val="{E8D570AA-D4F7-4060-A263-5230B239C2EF}"/>
      </w:docPartPr>
      <w:docPartBody>
        <w:p w:rsidR="00C26393" w:rsidRDefault="00C26393" w:rsidP="00C26393">
          <w:pPr>
            <w:pStyle w:val="0D93AE3F207346399BEEB4B833F75B45"/>
          </w:pPr>
          <w:r w:rsidRPr="00A979E1">
            <w:t>Timekeeper</w:t>
          </w:r>
        </w:p>
      </w:docPartBody>
    </w:docPart>
    <w:docPart>
      <w:docPartPr>
        <w:name w:val="523563C3CD4548AFBF603A1D0921C15E"/>
        <w:category>
          <w:name w:val="General"/>
          <w:gallery w:val="placeholder"/>
        </w:category>
        <w:types>
          <w:type w:val="bbPlcHdr"/>
        </w:types>
        <w:behaviors>
          <w:behavior w:val="content"/>
        </w:behaviors>
        <w:guid w:val="{9F23F87E-4E25-4BE6-BD76-DCAF2DC63B65}"/>
      </w:docPartPr>
      <w:docPartBody>
        <w:p w:rsidR="00C26393" w:rsidRDefault="00C26393" w:rsidP="00C26393">
          <w:pPr>
            <w:pStyle w:val="523563C3CD4548AFBF603A1D0921C15E"/>
          </w:pPr>
          <w:r>
            <w:t>Agenda topics</w:t>
          </w:r>
        </w:p>
      </w:docPartBody>
    </w:docPart>
    <w:docPart>
      <w:docPartPr>
        <w:name w:val="8E227D5502D44A50A669E415ADC150FF"/>
        <w:category>
          <w:name w:val="General"/>
          <w:gallery w:val="placeholder"/>
        </w:category>
        <w:types>
          <w:type w:val="bbPlcHdr"/>
        </w:types>
        <w:behaviors>
          <w:behavior w:val="content"/>
        </w:behaviors>
        <w:guid w:val="{D9A05DA7-1809-41B0-9820-9C53EC172D5C}"/>
      </w:docPartPr>
      <w:docPartBody>
        <w:p w:rsidR="00C26393" w:rsidRDefault="00C26393" w:rsidP="00C26393">
          <w:pPr>
            <w:pStyle w:val="8E227D5502D44A50A669E415ADC150FF"/>
          </w:pPr>
          <w:r>
            <w:t>Time allotted</w:t>
          </w:r>
        </w:p>
      </w:docPartBody>
    </w:docPart>
    <w:docPart>
      <w:docPartPr>
        <w:name w:val="7A5754565C214BF2A78B396DAAB7E89A"/>
        <w:category>
          <w:name w:val="General"/>
          <w:gallery w:val="placeholder"/>
        </w:category>
        <w:types>
          <w:type w:val="bbPlcHdr"/>
        </w:types>
        <w:behaviors>
          <w:behavior w:val="content"/>
        </w:behaviors>
        <w:guid w:val="{FD8604C0-F5A9-4003-BC17-D1FAB23E3115}"/>
      </w:docPartPr>
      <w:docPartBody>
        <w:p w:rsidR="00C26393" w:rsidRDefault="00C26393" w:rsidP="00C26393">
          <w:pPr>
            <w:pStyle w:val="7A5754565C214BF2A78B396DAAB7E89A"/>
          </w:pPr>
          <w:r>
            <w:rPr>
              <w:rStyle w:val="SubtleEmphasis"/>
            </w:rPr>
            <w:t>Time</w:t>
          </w:r>
        </w:p>
      </w:docPartBody>
    </w:docPart>
    <w:docPart>
      <w:docPartPr>
        <w:name w:val="F97970D49182470E930E8BC76CF7348D"/>
        <w:category>
          <w:name w:val="General"/>
          <w:gallery w:val="placeholder"/>
        </w:category>
        <w:types>
          <w:type w:val="bbPlcHdr"/>
        </w:types>
        <w:behaviors>
          <w:behavior w:val="content"/>
        </w:behaviors>
        <w:guid w:val="{558B706A-76A9-42D1-9533-9842D16F4905}"/>
      </w:docPartPr>
      <w:docPartBody>
        <w:p w:rsidR="00C26393" w:rsidRDefault="00C26393" w:rsidP="00C26393">
          <w:pPr>
            <w:pStyle w:val="F97970D49182470E930E8BC76CF7348D"/>
          </w:pPr>
          <w:r>
            <w:t>Agenda topic</w:t>
          </w:r>
        </w:p>
      </w:docPartBody>
    </w:docPart>
    <w:docPart>
      <w:docPartPr>
        <w:name w:val="042BE5AC39B64990A5E1882757172958"/>
        <w:category>
          <w:name w:val="General"/>
          <w:gallery w:val="placeholder"/>
        </w:category>
        <w:types>
          <w:type w:val="bbPlcHdr"/>
        </w:types>
        <w:behaviors>
          <w:behavior w:val="content"/>
        </w:behaviors>
        <w:guid w:val="{8462D613-138E-41EE-8484-B82A5937520F}"/>
      </w:docPartPr>
      <w:docPartBody>
        <w:p w:rsidR="00C26393" w:rsidRDefault="00C26393" w:rsidP="00C26393">
          <w:pPr>
            <w:pStyle w:val="042BE5AC39B64990A5E1882757172958"/>
          </w:pPr>
          <w:r>
            <w:t>Presenter</w:t>
          </w:r>
        </w:p>
      </w:docPartBody>
    </w:docPart>
    <w:docPart>
      <w:docPartPr>
        <w:name w:val="20435D82D43B404CB0AC472BCA37CE3D"/>
        <w:category>
          <w:name w:val="General"/>
          <w:gallery w:val="placeholder"/>
        </w:category>
        <w:types>
          <w:type w:val="bbPlcHdr"/>
        </w:types>
        <w:behaviors>
          <w:behavior w:val="content"/>
        </w:behaviors>
        <w:guid w:val="{2F5B4395-1B2B-4BFB-86BC-0CE7E7F9FBC0}"/>
      </w:docPartPr>
      <w:docPartBody>
        <w:p w:rsidR="00C26393" w:rsidRDefault="00C26393" w:rsidP="00C26393">
          <w:pPr>
            <w:pStyle w:val="20435D82D43B404CB0AC472BCA37CE3D"/>
          </w:pPr>
          <w:r w:rsidRPr="00E52810">
            <w:t>Person responsible</w:t>
          </w:r>
        </w:p>
      </w:docPartBody>
    </w:docPart>
    <w:docPart>
      <w:docPartPr>
        <w:name w:val="3525E336933E4E96A75883D0C423422D"/>
        <w:category>
          <w:name w:val="General"/>
          <w:gallery w:val="placeholder"/>
        </w:category>
        <w:types>
          <w:type w:val="bbPlcHdr"/>
        </w:types>
        <w:behaviors>
          <w:behavior w:val="content"/>
        </w:behaviors>
        <w:guid w:val="{3CE1958C-0643-4038-A054-3EBA578B18C1}"/>
      </w:docPartPr>
      <w:docPartBody>
        <w:p w:rsidR="00C26393" w:rsidRDefault="00C26393" w:rsidP="00C26393">
          <w:pPr>
            <w:pStyle w:val="3525E336933E4E96A75883D0C423422D"/>
          </w:pPr>
          <w:r w:rsidRPr="00CB50F2">
            <w:rPr>
              <w:rStyle w:val="SubtleReference"/>
            </w:rPr>
            <w:t>Minutes</w:t>
          </w:r>
        </w:p>
      </w:docPartBody>
    </w:docPart>
    <w:docPart>
      <w:docPartPr>
        <w:name w:val="039203BCC1A04C598F94AF05142EE322"/>
        <w:category>
          <w:name w:val="General"/>
          <w:gallery w:val="placeholder"/>
        </w:category>
        <w:types>
          <w:type w:val="bbPlcHdr"/>
        </w:types>
        <w:behaviors>
          <w:behavior w:val="content"/>
        </w:behaviors>
        <w:guid w:val="{9A945320-3E6E-4898-9186-52421CE0DB0D}"/>
      </w:docPartPr>
      <w:docPartBody>
        <w:p w:rsidR="00C26393" w:rsidRDefault="00C26393" w:rsidP="00C26393">
          <w:pPr>
            <w:pStyle w:val="039203BCC1A04C598F94AF05142EE322"/>
          </w:pPr>
          <w:r>
            <w:t>Meeting date | time</w:t>
          </w:r>
        </w:p>
      </w:docPartBody>
    </w:docPart>
    <w:docPart>
      <w:docPartPr>
        <w:name w:val="51FB09A17FCC442E89FBC9EDC0480427"/>
        <w:category>
          <w:name w:val="General"/>
          <w:gallery w:val="placeholder"/>
        </w:category>
        <w:types>
          <w:type w:val="bbPlcHdr"/>
        </w:types>
        <w:behaviors>
          <w:behavior w:val="content"/>
        </w:behaviors>
        <w:guid w:val="{8169406F-635B-4504-BDA7-8600B0D94D5F}"/>
      </w:docPartPr>
      <w:docPartBody>
        <w:p w:rsidR="00C26393" w:rsidRDefault="00C26393" w:rsidP="00C26393">
          <w:pPr>
            <w:pStyle w:val="51FB09A17FCC442E89FBC9EDC0480427"/>
          </w:pPr>
          <w:r>
            <w:t>Meeting location</w:t>
          </w:r>
        </w:p>
      </w:docPartBody>
    </w:docPart>
    <w:docPart>
      <w:docPartPr>
        <w:name w:val="BA50B00F59214711A231DD267814C550"/>
        <w:category>
          <w:name w:val="General"/>
          <w:gallery w:val="placeholder"/>
        </w:category>
        <w:types>
          <w:type w:val="bbPlcHdr"/>
        </w:types>
        <w:behaviors>
          <w:behavior w:val="content"/>
        </w:behaviors>
        <w:guid w:val="{79920D39-DD8A-4A9A-A719-5086517B0292}"/>
      </w:docPartPr>
      <w:docPartBody>
        <w:p w:rsidR="00C26393" w:rsidRDefault="00C26393" w:rsidP="00C26393">
          <w:pPr>
            <w:pStyle w:val="BA50B00F59214711A231DD267814C550"/>
          </w:pPr>
          <w:r>
            <w:rPr>
              <w:rStyle w:val="SubtleEmphasis"/>
            </w:rPr>
            <w:t>Location</w:t>
          </w:r>
        </w:p>
      </w:docPartBody>
    </w:docPart>
    <w:docPart>
      <w:docPartPr>
        <w:name w:val="FC505906BCE24F3D852D857BE864FB5E"/>
        <w:category>
          <w:name w:val="General"/>
          <w:gallery w:val="placeholder"/>
        </w:category>
        <w:types>
          <w:type w:val="bbPlcHdr"/>
        </w:types>
        <w:behaviors>
          <w:behavior w:val="content"/>
        </w:behaviors>
        <w:guid w:val="{3B4575F2-F172-4581-A175-45E32BC56482}"/>
      </w:docPartPr>
      <w:docPartBody>
        <w:p w:rsidR="00C26393" w:rsidRDefault="00C26393" w:rsidP="00C26393">
          <w:pPr>
            <w:pStyle w:val="FC505906BCE24F3D852D857BE864FB5E"/>
          </w:pPr>
          <w:r w:rsidRPr="00A979E1">
            <w:t>Meeting called by</w:t>
          </w:r>
        </w:p>
      </w:docPartBody>
    </w:docPart>
    <w:docPart>
      <w:docPartPr>
        <w:name w:val="F5EB547500A34B258E9DF60A8727E4AD"/>
        <w:category>
          <w:name w:val="General"/>
          <w:gallery w:val="placeholder"/>
        </w:category>
        <w:types>
          <w:type w:val="bbPlcHdr"/>
        </w:types>
        <w:behaviors>
          <w:behavior w:val="content"/>
        </w:behaviors>
        <w:guid w:val="{2613B4CC-1268-42F0-B43A-0A3425E235EE}"/>
      </w:docPartPr>
      <w:docPartBody>
        <w:p w:rsidR="00C26393" w:rsidRDefault="00C26393" w:rsidP="00C26393">
          <w:pPr>
            <w:pStyle w:val="F5EB547500A34B258E9DF60A8727E4AD"/>
          </w:pPr>
          <w:r w:rsidRPr="00A979E1">
            <w:t>Type of meeting</w:t>
          </w:r>
        </w:p>
      </w:docPartBody>
    </w:docPart>
    <w:docPart>
      <w:docPartPr>
        <w:name w:val="27A62665B5F34A3CB453DEC7496A3C1E"/>
        <w:category>
          <w:name w:val="General"/>
          <w:gallery w:val="placeholder"/>
        </w:category>
        <w:types>
          <w:type w:val="bbPlcHdr"/>
        </w:types>
        <w:behaviors>
          <w:behavior w:val="content"/>
        </w:behaviors>
        <w:guid w:val="{F282B149-DA36-449A-9967-D754CF69BC2D}"/>
      </w:docPartPr>
      <w:docPartBody>
        <w:p w:rsidR="00C26393" w:rsidRDefault="00C26393" w:rsidP="00C26393">
          <w:pPr>
            <w:pStyle w:val="27A62665B5F34A3CB453DEC7496A3C1E"/>
          </w:pPr>
          <w:r w:rsidRPr="00A979E1">
            <w:t>Facilitator</w:t>
          </w:r>
        </w:p>
      </w:docPartBody>
    </w:docPart>
    <w:docPart>
      <w:docPartPr>
        <w:name w:val="76331551377545588C44D13E7DAC75C6"/>
        <w:category>
          <w:name w:val="General"/>
          <w:gallery w:val="placeholder"/>
        </w:category>
        <w:types>
          <w:type w:val="bbPlcHdr"/>
        </w:types>
        <w:behaviors>
          <w:behavior w:val="content"/>
        </w:behaviors>
        <w:guid w:val="{05674BBF-C4BC-4175-8D5B-515241602B48}"/>
      </w:docPartPr>
      <w:docPartBody>
        <w:p w:rsidR="00C26393" w:rsidRDefault="00C26393" w:rsidP="00C26393">
          <w:pPr>
            <w:pStyle w:val="76331551377545588C44D13E7DAC75C6"/>
          </w:pPr>
          <w:r w:rsidRPr="00A979E1">
            <w:t>Note taker</w:t>
          </w:r>
        </w:p>
      </w:docPartBody>
    </w:docPart>
    <w:docPart>
      <w:docPartPr>
        <w:name w:val="58CAFDF1FCD14433A5C3AB4C5F3760DC"/>
        <w:category>
          <w:name w:val="General"/>
          <w:gallery w:val="placeholder"/>
        </w:category>
        <w:types>
          <w:type w:val="bbPlcHdr"/>
        </w:types>
        <w:behaviors>
          <w:behavior w:val="content"/>
        </w:behaviors>
        <w:guid w:val="{90AF4AE1-840E-4D8F-8AA5-3CBC7874EC18}"/>
      </w:docPartPr>
      <w:docPartBody>
        <w:p w:rsidR="00C26393" w:rsidRDefault="00C26393" w:rsidP="00C26393">
          <w:pPr>
            <w:pStyle w:val="58CAFDF1FCD14433A5C3AB4C5F3760DC"/>
          </w:pPr>
          <w:r w:rsidRPr="00A979E1">
            <w:t>Timekeeper</w:t>
          </w:r>
        </w:p>
      </w:docPartBody>
    </w:docPart>
    <w:docPart>
      <w:docPartPr>
        <w:name w:val="85233F4847E64F2C9B4CCC2DE13D99FA"/>
        <w:category>
          <w:name w:val="General"/>
          <w:gallery w:val="placeholder"/>
        </w:category>
        <w:types>
          <w:type w:val="bbPlcHdr"/>
        </w:types>
        <w:behaviors>
          <w:behavior w:val="content"/>
        </w:behaviors>
        <w:guid w:val="{19E23E51-E46A-4694-A45F-F2135B4340D9}"/>
      </w:docPartPr>
      <w:docPartBody>
        <w:p w:rsidR="00C26393" w:rsidRDefault="00C26393" w:rsidP="00C26393">
          <w:pPr>
            <w:pStyle w:val="85233F4847E64F2C9B4CCC2DE13D99FA"/>
          </w:pPr>
          <w:r>
            <w:t>Agenda topics</w:t>
          </w:r>
        </w:p>
      </w:docPartBody>
    </w:docPart>
    <w:docPart>
      <w:docPartPr>
        <w:name w:val="329A1437D34E4170AC409EF52EA451EB"/>
        <w:category>
          <w:name w:val="General"/>
          <w:gallery w:val="placeholder"/>
        </w:category>
        <w:types>
          <w:type w:val="bbPlcHdr"/>
        </w:types>
        <w:behaviors>
          <w:behavior w:val="content"/>
        </w:behaviors>
        <w:guid w:val="{3B942B8C-183E-4662-872E-7E0D68FE2432}"/>
      </w:docPartPr>
      <w:docPartBody>
        <w:p w:rsidR="00C26393" w:rsidRDefault="00C26393" w:rsidP="00C26393">
          <w:pPr>
            <w:pStyle w:val="329A1437D34E4170AC409EF52EA451EB"/>
          </w:pPr>
          <w:r>
            <w:t>Time allotted</w:t>
          </w:r>
        </w:p>
      </w:docPartBody>
    </w:docPart>
    <w:docPart>
      <w:docPartPr>
        <w:name w:val="F883767C39CE427AB5E97235FCC477CA"/>
        <w:category>
          <w:name w:val="General"/>
          <w:gallery w:val="placeholder"/>
        </w:category>
        <w:types>
          <w:type w:val="bbPlcHdr"/>
        </w:types>
        <w:behaviors>
          <w:behavior w:val="content"/>
        </w:behaviors>
        <w:guid w:val="{E88E50D7-6BE5-4797-9256-394DEB1A1E5D}"/>
      </w:docPartPr>
      <w:docPartBody>
        <w:p w:rsidR="00C26393" w:rsidRDefault="00C26393" w:rsidP="00C26393">
          <w:pPr>
            <w:pStyle w:val="F883767C39CE427AB5E97235FCC477CA"/>
          </w:pPr>
          <w:r>
            <w:rPr>
              <w:rStyle w:val="SubtleEmphasis"/>
            </w:rPr>
            <w:t>Time</w:t>
          </w:r>
        </w:p>
      </w:docPartBody>
    </w:docPart>
    <w:docPart>
      <w:docPartPr>
        <w:name w:val="3AE8042BC3A948E8B065E5047A14E72B"/>
        <w:category>
          <w:name w:val="General"/>
          <w:gallery w:val="placeholder"/>
        </w:category>
        <w:types>
          <w:type w:val="bbPlcHdr"/>
        </w:types>
        <w:behaviors>
          <w:behavior w:val="content"/>
        </w:behaviors>
        <w:guid w:val="{DF3E5CDC-1E40-43E5-AD9C-49834CF27526}"/>
      </w:docPartPr>
      <w:docPartBody>
        <w:p w:rsidR="00C26393" w:rsidRDefault="00C26393" w:rsidP="00C26393">
          <w:pPr>
            <w:pStyle w:val="3AE8042BC3A948E8B065E5047A14E72B"/>
          </w:pPr>
          <w:r>
            <w:t>Agenda topic</w:t>
          </w:r>
        </w:p>
      </w:docPartBody>
    </w:docPart>
    <w:docPart>
      <w:docPartPr>
        <w:name w:val="76FB3C34E73648E49CB86C03ED425340"/>
        <w:category>
          <w:name w:val="General"/>
          <w:gallery w:val="placeholder"/>
        </w:category>
        <w:types>
          <w:type w:val="bbPlcHdr"/>
        </w:types>
        <w:behaviors>
          <w:behavior w:val="content"/>
        </w:behaviors>
        <w:guid w:val="{0B06924A-7A08-4842-8C08-DA2DED14F085}"/>
      </w:docPartPr>
      <w:docPartBody>
        <w:p w:rsidR="00C26393" w:rsidRDefault="00C26393" w:rsidP="00C26393">
          <w:pPr>
            <w:pStyle w:val="76FB3C34E73648E49CB86C03ED425340"/>
          </w:pPr>
          <w:r>
            <w:t>Presenter</w:t>
          </w:r>
        </w:p>
      </w:docPartBody>
    </w:docPart>
    <w:docPart>
      <w:docPartPr>
        <w:name w:val="3575F812A1D542DC86AEEABDEBE7414F"/>
        <w:category>
          <w:name w:val="General"/>
          <w:gallery w:val="placeholder"/>
        </w:category>
        <w:types>
          <w:type w:val="bbPlcHdr"/>
        </w:types>
        <w:behaviors>
          <w:behavior w:val="content"/>
        </w:behaviors>
        <w:guid w:val="{5972CDAE-8394-48E7-B825-47F4F0E90BF9}"/>
      </w:docPartPr>
      <w:docPartBody>
        <w:p w:rsidR="00C26393" w:rsidRDefault="00C26393" w:rsidP="00C26393">
          <w:pPr>
            <w:pStyle w:val="3575F812A1D542DC86AEEABDEBE7414F"/>
          </w:pPr>
          <w:r w:rsidRPr="00E52810">
            <w:t>Person responsible</w:t>
          </w:r>
        </w:p>
      </w:docPartBody>
    </w:docPart>
    <w:docPart>
      <w:docPartPr>
        <w:name w:val="3B089B0D162D433B8A521454C633FD66"/>
        <w:category>
          <w:name w:val="General"/>
          <w:gallery w:val="placeholder"/>
        </w:category>
        <w:types>
          <w:type w:val="bbPlcHdr"/>
        </w:types>
        <w:behaviors>
          <w:behavior w:val="content"/>
        </w:behaviors>
        <w:guid w:val="{F4237FBC-9DBF-417C-9856-578471A0ADCB}"/>
      </w:docPartPr>
      <w:docPartBody>
        <w:p w:rsidR="00000000" w:rsidRDefault="00797F46" w:rsidP="00797F46">
          <w:pPr>
            <w:pStyle w:val="3B089B0D162D433B8A521454C633FD66"/>
          </w:pPr>
          <w:r w:rsidRPr="00CB50F2">
            <w:rPr>
              <w:rStyle w:val="SubtleReference"/>
            </w:rPr>
            <w:t>Minutes</w:t>
          </w:r>
        </w:p>
      </w:docPartBody>
    </w:docPart>
    <w:docPart>
      <w:docPartPr>
        <w:name w:val="56E6C9628F224227A5F80CA4D1A59BC2"/>
        <w:category>
          <w:name w:val="General"/>
          <w:gallery w:val="placeholder"/>
        </w:category>
        <w:types>
          <w:type w:val="bbPlcHdr"/>
        </w:types>
        <w:behaviors>
          <w:behavior w:val="content"/>
        </w:behaviors>
        <w:guid w:val="{80763482-401A-43CF-8268-CC0443CAC4D1}"/>
      </w:docPartPr>
      <w:docPartBody>
        <w:p w:rsidR="00000000" w:rsidRDefault="00797F46" w:rsidP="00797F46">
          <w:pPr>
            <w:pStyle w:val="56E6C9628F224227A5F80CA4D1A59BC2"/>
          </w:pPr>
          <w:r>
            <w:t>Meeting date | time</w:t>
          </w:r>
        </w:p>
      </w:docPartBody>
    </w:docPart>
    <w:docPart>
      <w:docPartPr>
        <w:name w:val="81171072D7554530969807D5C2606392"/>
        <w:category>
          <w:name w:val="General"/>
          <w:gallery w:val="placeholder"/>
        </w:category>
        <w:types>
          <w:type w:val="bbPlcHdr"/>
        </w:types>
        <w:behaviors>
          <w:behavior w:val="content"/>
        </w:behaviors>
        <w:guid w:val="{2EFD0F9B-F37B-4650-9870-638240C61557}"/>
      </w:docPartPr>
      <w:docPartBody>
        <w:p w:rsidR="00000000" w:rsidRDefault="00797F46" w:rsidP="00797F46">
          <w:pPr>
            <w:pStyle w:val="81171072D7554530969807D5C2606392"/>
          </w:pPr>
          <w:r>
            <w:t>Meeting location</w:t>
          </w:r>
        </w:p>
      </w:docPartBody>
    </w:docPart>
    <w:docPart>
      <w:docPartPr>
        <w:name w:val="F0DB72B869AA41F190A39F69675E48B9"/>
        <w:category>
          <w:name w:val="General"/>
          <w:gallery w:val="placeholder"/>
        </w:category>
        <w:types>
          <w:type w:val="bbPlcHdr"/>
        </w:types>
        <w:behaviors>
          <w:behavior w:val="content"/>
        </w:behaviors>
        <w:guid w:val="{14FD30F2-EC26-4361-A1D3-815A21B497E3}"/>
      </w:docPartPr>
      <w:docPartBody>
        <w:p w:rsidR="00000000" w:rsidRDefault="00797F46" w:rsidP="00797F46">
          <w:pPr>
            <w:pStyle w:val="F0DB72B869AA41F190A39F69675E48B9"/>
          </w:pPr>
          <w:r>
            <w:rPr>
              <w:rStyle w:val="SubtleEmphasis"/>
            </w:rPr>
            <w:t>Location</w:t>
          </w:r>
        </w:p>
      </w:docPartBody>
    </w:docPart>
    <w:docPart>
      <w:docPartPr>
        <w:name w:val="0097D5773A2F40BBAE011FD94184AD2B"/>
        <w:category>
          <w:name w:val="General"/>
          <w:gallery w:val="placeholder"/>
        </w:category>
        <w:types>
          <w:type w:val="bbPlcHdr"/>
        </w:types>
        <w:behaviors>
          <w:behavior w:val="content"/>
        </w:behaviors>
        <w:guid w:val="{C2BBF091-079E-4A8A-AAFF-B1FA1E3C780B}"/>
      </w:docPartPr>
      <w:docPartBody>
        <w:p w:rsidR="00000000" w:rsidRDefault="00797F46" w:rsidP="00797F46">
          <w:pPr>
            <w:pStyle w:val="0097D5773A2F40BBAE011FD94184AD2B"/>
          </w:pPr>
          <w:r w:rsidRPr="00A979E1">
            <w:t>Meeting called by</w:t>
          </w:r>
        </w:p>
      </w:docPartBody>
    </w:docPart>
    <w:docPart>
      <w:docPartPr>
        <w:name w:val="256A6F54F3A44335AF15A66F95E774CB"/>
        <w:category>
          <w:name w:val="General"/>
          <w:gallery w:val="placeholder"/>
        </w:category>
        <w:types>
          <w:type w:val="bbPlcHdr"/>
        </w:types>
        <w:behaviors>
          <w:behavior w:val="content"/>
        </w:behaviors>
        <w:guid w:val="{9B47C4F4-771A-42EA-BA01-55A36D069C49}"/>
      </w:docPartPr>
      <w:docPartBody>
        <w:p w:rsidR="00000000" w:rsidRDefault="00797F46" w:rsidP="00797F46">
          <w:pPr>
            <w:pStyle w:val="256A6F54F3A44335AF15A66F95E774CB"/>
          </w:pPr>
          <w:r w:rsidRPr="00A979E1">
            <w:t>Type of meeting</w:t>
          </w:r>
        </w:p>
      </w:docPartBody>
    </w:docPart>
    <w:docPart>
      <w:docPartPr>
        <w:name w:val="A02FE0938E95441583456E6B16232361"/>
        <w:category>
          <w:name w:val="General"/>
          <w:gallery w:val="placeholder"/>
        </w:category>
        <w:types>
          <w:type w:val="bbPlcHdr"/>
        </w:types>
        <w:behaviors>
          <w:behavior w:val="content"/>
        </w:behaviors>
        <w:guid w:val="{6D8C5CCE-AC06-4E56-B716-4661CDEAF135}"/>
      </w:docPartPr>
      <w:docPartBody>
        <w:p w:rsidR="00000000" w:rsidRDefault="00797F46" w:rsidP="00797F46">
          <w:pPr>
            <w:pStyle w:val="A02FE0938E95441583456E6B16232361"/>
          </w:pPr>
          <w:r w:rsidRPr="00A979E1">
            <w:t>Facilitator</w:t>
          </w:r>
        </w:p>
      </w:docPartBody>
    </w:docPart>
    <w:docPart>
      <w:docPartPr>
        <w:name w:val="7A1535421A8C4AEDA350EAF2AC00F72D"/>
        <w:category>
          <w:name w:val="General"/>
          <w:gallery w:val="placeholder"/>
        </w:category>
        <w:types>
          <w:type w:val="bbPlcHdr"/>
        </w:types>
        <w:behaviors>
          <w:behavior w:val="content"/>
        </w:behaviors>
        <w:guid w:val="{0B20B725-37EC-4067-AB16-7FCCCE38F52D}"/>
      </w:docPartPr>
      <w:docPartBody>
        <w:p w:rsidR="00000000" w:rsidRDefault="00797F46" w:rsidP="00797F46">
          <w:pPr>
            <w:pStyle w:val="7A1535421A8C4AEDA350EAF2AC00F72D"/>
          </w:pPr>
          <w:r w:rsidRPr="00A979E1">
            <w:t>Note taker</w:t>
          </w:r>
        </w:p>
      </w:docPartBody>
    </w:docPart>
    <w:docPart>
      <w:docPartPr>
        <w:name w:val="02C6CC6A0F784BA3A7EE34EB1771B3DF"/>
        <w:category>
          <w:name w:val="General"/>
          <w:gallery w:val="placeholder"/>
        </w:category>
        <w:types>
          <w:type w:val="bbPlcHdr"/>
        </w:types>
        <w:behaviors>
          <w:behavior w:val="content"/>
        </w:behaviors>
        <w:guid w:val="{3D31AF31-F11B-493E-9818-107B583F752B}"/>
      </w:docPartPr>
      <w:docPartBody>
        <w:p w:rsidR="00000000" w:rsidRDefault="00797F46" w:rsidP="00797F46">
          <w:pPr>
            <w:pStyle w:val="02C6CC6A0F784BA3A7EE34EB1771B3DF"/>
          </w:pPr>
          <w:r w:rsidRPr="00A979E1">
            <w:t>Timekeeper</w:t>
          </w:r>
        </w:p>
      </w:docPartBody>
    </w:docPart>
    <w:docPart>
      <w:docPartPr>
        <w:name w:val="0ACE312A045A485CB8901FB51F9435A7"/>
        <w:category>
          <w:name w:val="General"/>
          <w:gallery w:val="placeholder"/>
        </w:category>
        <w:types>
          <w:type w:val="bbPlcHdr"/>
        </w:types>
        <w:behaviors>
          <w:behavior w:val="content"/>
        </w:behaviors>
        <w:guid w:val="{5C9AE1D5-CD28-4B4F-9C0C-43A2AF5FE18A}"/>
      </w:docPartPr>
      <w:docPartBody>
        <w:p w:rsidR="00000000" w:rsidRDefault="00797F46" w:rsidP="00797F46">
          <w:pPr>
            <w:pStyle w:val="0ACE312A045A485CB8901FB51F9435A7"/>
          </w:pPr>
          <w:r>
            <w:t>Agenda topics</w:t>
          </w:r>
        </w:p>
      </w:docPartBody>
    </w:docPart>
    <w:docPart>
      <w:docPartPr>
        <w:name w:val="C09DADCB16D34A99B851E5E3BE46B5B6"/>
        <w:category>
          <w:name w:val="General"/>
          <w:gallery w:val="placeholder"/>
        </w:category>
        <w:types>
          <w:type w:val="bbPlcHdr"/>
        </w:types>
        <w:behaviors>
          <w:behavior w:val="content"/>
        </w:behaviors>
        <w:guid w:val="{29D0B2CE-1E91-4F29-A677-012B2A29E0CF}"/>
      </w:docPartPr>
      <w:docPartBody>
        <w:p w:rsidR="00000000" w:rsidRDefault="00797F46" w:rsidP="00797F46">
          <w:pPr>
            <w:pStyle w:val="C09DADCB16D34A99B851E5E3BE46B5B6"/>
          </w:pPr>
          <w:r>
            <w:t>Time allotted</w:t>
          </w:r>
        </w:p>
      </w:docPartBody>
    </w:docPart>
    <w:docPart>
      <w:docPartPr>
        <w:name w:val="83D8883E191C4F70A13C9587F1653F93"/>
        <w:category>
          <w:name w:val="General"/>
          <w:gallery w:val="placeholder"/>
        </w:category>
        <w:types>
          <w:type w:val="bbPlcHdr"/>
        </w:types>
        <w:behaviors>
          <w:behavior w:val="content"/>
        </w:behaviors>
        <w:guid w:val="{035F678D-8DD7-44BE-9C5E-E5AB85218152}"/>
      </w:docPartPr>
      <w:docPartBody>
        <w:p w:rsidR="00000000" w:rsidRDefault="00797F46" w:rsidP="00797F46">
          <w:pPr>
            <w:pStyle w:val="83D8883E191C4F70A13C9587F1653F93"/>
          </w:pPr>
          <w:r>
            <w:rPr>
              <w:rStyle w:val="SubtleEmphasis"/>
            </w:rPr>
            <w:t>Time</w:t>
          </w:r>
        </w:p>
      </w:docPartBody>
    </w:docPart>
    <w:docPart>
      <w:docPartPr>
        <w:name w:val="2B5E67894A3845FEB1286D69BD529DE0"/>
        <w:category>
          <w:name w:val="General"/>
          <w:gallery w:val="placeholder"/>
        </w:category>
        <w:types>
          <w:type w:val="bbPlcHdr"/>
        </w:types>
        <w:behaviors>
          <w:behavior w:val="content"/>
        </w:behaviors>
        <w:guid w:val="{E9AAF522-AC7A-4DA1-94DA-672EA14CFB3B}"/>
      </w:docPartPr>
      <w:docPartBody>
        <w:p w:rsidR="00000000" w:rsidRDefault="00797F46" w:rsidP="00797F46">
          <w:pPr>
            <w:pStyle w:val="2B5E67894A3845FEB1286D69BD529DE0"/>
          </w:pPr>
          <w:r>
            <w:t>Agenda topic</w:t>
          </w:r>
        </w:p>
      </w:docPartBody>
    </w:docPart>
    <w:docPart>
      <w:docPartPr>
        <w:name w:val="340B94A253C446F6BCC180ED61756FFF"/>
        <w:category>
          <w:name w:val="General"/>
          <w:gallery w:val="placeholder"/>
        </w:category>
        <w:types>
          <w:type w:val="bbPlcHdr"/>
        </w:types>
        <w:behaviors>
          <w:behavior w:val="content"/>
        </w:behaviors>
        <w:guid w:val="{C9E95DBA-8C3C-4941-B189-703DBE5603EE}"/>
      </w:docPartPr>
      <w:docPartBody>
        <w:p w:rsidR="00000000" w:rsidRDefault="00797F46" w:rsidP="00797F46">
          <w:pPr>
            <w:pStyle w:val="340B94A253C446F6BCC180ED61756FFF"/>
          </w:pPr>
          <w:r>
            <w:t>Presenter</w:t>
          </w:r>
        </w:p>
      </w:docPartBody>
    </w:docPart>
    <w:docPart>
      <w:docPartPr>
        <w:name w:val="A1C3461942304DA49AAC94C16381C9E9"/>
        <w:category>
          <w:name w:val="General"/>
          <w:gallery w:val="placeholder"/>
        </w:category>
        <w:types>
          <w:type w:val="bbPlcHdr"/>
        </w:types>
        <w:behaviors>
          <w:behavior w:val="content"/>
        </w:behaviors>
        <w:guid w:val="{19B47E18-D258-4E5A-87B2-AB50E71C89A7}"/>
      </w:docPartPr>
      <w:docPartBody>
        <w:p w:rsidR="00000000" w:rsidRDefault="00797F46" w:rsidP="00797F46">
          <w:pPr>
            <w:pStyle w:val="A1C3461942304DA49AAC94C16381C9E9"/>
          </w:pPr>
          <w:r w:rsidRPr="00E52810">
            <w:t>Person responsible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93"/>
    <w:rsid w:val="0021103F"/>
    <w:rsid w:val="00797F46"/>
    <w:rsid w:val="009D6E66"/>
    <w:rsid w:val="00A17762"/>
    <w:rsid w:val="00C2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75D444A1A4D589FBDC489BED7C83B">
    <w:name w:val="45275D444A1A4D589FBDC489BED7C83B"/>
  </w:style>
  <w:style w:type="paragraph" w:customStyle="1" w:styleId="8767E58676C64E73A840389DA7C012D4">
    <w:name w:val="8767E58676C64E73A840389DA7C012D4"/>
  </w:style>
  <w:style w:type="character" w:styleId="SubtleReference">
    <w:name w:val="Subtle Reference"/>
    <w:basedOn w:val="DefaultParagraphFont"/>
    <w:uiPriority w:val="2"/>
    <w:qFormat/>
    <w:rsid w:val="00797F46"/>
    <w:rPr>
      <w:caps/>
      <w:smallCaps w:val="0"/>
      <w:color w:val="ED7D31" w:themeColor="accent2"/>
    </w:rPr>
  </w:style>
  <w:style w:type="paragraph" w:customStyle="1" w:styleId="D89C969C4E6F42BBB824AE260C9971B9">
    <w:name w:val="D89C969C4E6F42BBB824AE260C9971B9"/>
  </w:style>
  <w:style w:type="paragraph" w:customStyle="1" w:styleId="1FFCFC30B7124F59B97157F149EC5491">
    <w:name w:val="1FFCFC30B7124F59B97157F149EC5491"/>
  </w:style>
  <w:style w:type="character" w:styleId="SubtleEmphasis">
    <w:name w:val="Subtle Emphasis"/>
    <w:basedOn w:val="DefaultParagraphFont"/>
    <w:uiPriority w:val="10"/>
    <w:qFormat/>
    <w:rsid w:val="00797F46"/>
    <w:rPr>
      <w:i/>
      <w:iCs/>
      <w:color w:val="auto"/>
    </w:rPr>
  </w:style>
  <w:style w:type="paragraph" w:customStyle="1" w:styleId="5D30AC7715D345F2A2018192544F7277">
    <w:name w:val="5D30AC7715D345F2A2018192544F7277"/>
  </w:style>
  <w:style w:type="paragraph" w:customStyle="1" w:styleId="BF66B2FD220C42FCB3738277A508D8C2">
    <w:name w:val="BF66B2FD220C42FCB3738277A508D8C2"/>
  </w:style>
  <w:style w:type="paragraph" w:customStyle="1" w:styleId="A190F7E6089D4365AE2F8C6C396169A2">
    <w:name w:val="A190F7E6089D4365AE2F8C6C396169A2"/>
  </w:style>
  <w:style w:type="paragraph" w:customStyle="1" w:styleId="4B521B5FDA0B415F95CE5A53AEECC353">
    <w:name w:val="4B521B5FDA0B415F95CE5A53AEECC353"/>
  </w:style>
  <w:style w:type="paragraph" w:customStyle="1" w:styleId="B5F1352C741F44608C98AFD9BAC172E8">
    <w:name w:val="B5F1352C741F44608C98AFD9BAC172E8"/>
  </w:style>
  <w:style w:type="paragraph" w:customStyle="1" w:styleId="E861BA68975448708A62A7C286CA5330">
    <w:name w:val="E861BA68975448708A62A7C286CA5330"/>
  </w:style>
  <w:style w:type="paragraph" w:customStyle="1" w:styleId="365571A8553041039A916FA22DEDA519">
    <w:name w:val="365571A8553041039A916FA22DEDA519"/>
  </w:style>
  <w:style w:type="paragraph" w:customStyle="1" w:styleId="186B4A806E8D46339684E470EC82CC26">
    <w:name w:val="186B4A806E8D46339684E470EC82CC26"/>
  </w:style>
  <w:style w:type="paragraph" w:customStyle="1" w:styleId="AED8DAC127124361BA16D49F6C1FFED7">
    <w:name w:val="AED8DAC127124361BA16D49F6C1FFED7"/>
  </w:style>
  <w:style w:type="paragraph" w:customStyle="1" w:styleId="B74493A5FB6A44F6822F3B634B0B2E0C">
    <w:name w:val="B74493A5FB6A44F6822F3B634B0B2E0C"/>
  </w:style>
  <w:style w:type="paragraph" w:customStyle="1" w:styleId="CEA89F329420427FA422A078B6FC9E21">
    <w:name w:val="CEA89F329420427FA422A078B6FC9E21"/>
  </w:style>
  <w:style w:type="paragraph" w:customStyle="1" w:styleId="E898BEEFFE7543FA8082D989A210323A">
    <w:name w:val="E898BEEFFE7543FA8082D989A210323A"/>
  </w:style>
  <w:style w:type="paragraph" w:customStyle="1" w:styleId="6B64FED42F864BCE93B80334072468DA">
    <w:name w:val="6B64FED42F864BCE93B80334072468DA"/>
  </w:style>
  <w:style w:type="paragraph" w:customStyle="1" w:styleId="00DD71E860454C7A866075C5782E9896">
    <w:name w:val="00DD71E860454C7A866075C5782E9896"/>
  </w:style>
  <w:style w:type="paragraph" w:customStyle="1" w:styleId="76A9D295A887470892B7259F5F830491">
    <w:name w:val="76A9D295A887470892B7259F5F830491"/>
  </w:style>
  <w:style w:type="paragraph" w:customStyle="1" w:styleId="031D1D36C596416F92E5C0C34EB5E6FD">
    <w:name w:val="031D1D36C596416F92E5C0C34EB5E6FD"/>
  </w:style>
  <w:style w:type="paragraph" w:customStyle="1" w:styleId="6A728C0FA41A40B4B026767A545BD9E5">
    <w:name w:val="6A728C0FA41A40B4B026767A545BD9E5"/>
  </w:style>
  <w:style w:type="paragraph" w:customStyle="1" w:styleId="F5DA144F800F422983890885EA8ADF47">
    <w:name w:val="F5DA144F800F422983890885EA8ADF47"/>
  </w:style>
  <w:style w:type="paragraph" w:customStyle="1" w:styleId="59630A39BAD74CA8A21BF9448D371A14">
    <w:name w:val="59630A39BAD74CA8A21BF9448D371A14"/>
  </w:style>
  <w:style w:type="paragraph" w:customStyle="1" w:styleId="FE9F2203A998469CA97EB59DF6BD9702">
    <w:name w:val="FE9F2203A998469CA97EB59DF6BD9702"/>
  </w:style>
  <w:style w:type="paragraph" w:customStyle="1" w:styleId="65D79E4B305144768A938B027DD120AB">
    <w:name w:val="65D79E4B305144768A938B027DD120AB"/>
  </w:style>
  <w:style w:type="paragraph" w:customStyle="1" w:styleId="072C8588A61B4B8783DDEA494747D184">
    <w:name w:val="072C8588A61B4B8783DDEA494747D184"/>
  </w:style>
  <w:style w:type="paragraph" w:customStyle="1" w:styleId="1E52984043CC44E6836025B55DB834B6">
    <w:name w:val="1E52984043CC44E6836025B55DB834B6"/>
  </w:style>
  <w:style w:type="paragraph" w:customStyle="1" w:styleId="64F0D319738E497F9C8408B4F568F99D">
    <w:name w:val="64F0D319738E497F9C8408B4F568F99D"/>
  </w:style>
  <w:style w:type="paragraph" w:customStyle="1" w:styleId="8E21FD3864224A079189D2C214C02904">
    <w:name w:val="8E21FD3864224A079189D2C214C02904"/>
  </w:style>
  <w:style w:type="paragraph" w:customStyle="1" w:styleId="5168B9CDD3A64F52A73AFA4E5CC5DC58">
    <w:name w:val="5168B9CDD3A64F52A73AFA4E5CC5DC58"/>
  </w:style>
  <w:style w:type="paragraph" w:customStyle="1" w:styleId="BEEB28EB9A2449959726E22AB3A6EA7B">
    <w:name w:val="BEEB28EB9A2449959726E22AB3A6EA7B"/>
  </w:style>
  <w:style w:type="paragraph" w:customStyle="1" w:styleId="393259591E35403DB1C781599C69DA9B">
    <w:name w:val="393259591E35403DB1C781599C69DA9B"/>
  </w:style>
  <w:style w:type="paragraph" w:customStyle="1" w:styleId="646FCC216B3342C59BD33E20018DD62B">
    <w:name w:val="646FCC216B3342C59BD33E20018DD62B"/>
  </w:style>
  <w:style w:type="paragraph" w:customStyle="1" w:styleId="367D6A78052E4FA9AADEBC0D6FBB21B3">
    <w:name w:val="367D6A78052E4FA9AADEBC0D6FBB21B3"/>
  </w:style>
  <w:style w:type="paragraph" w:customStyle="1" w:styleId="146959DC5BD64663BBFC43E29DE7D0BA">
    <w:name w:val="146959DC5BD64663BBFC43E29DE7D0BA"/>
  </w:style>
  <w:style w:type="paragraph" w:customStyle="1" w:styleId="6A9EAE31244647DE8891D9D3EF087550">
    <w:name w:val="6A9EAE31244647DE8891D9D3EF087550"/>
  </w:style>
  <w:style w:type="paragraph" w:customStyle="1" w:styleId="6A29D14416C947BA85464E2CF0E93F6A">
    <w:name w:val="6A29D14416C947BA85464E2CF0E93F6A"/>
  </w:style>
  <w:style w:type="paragraph" w:customStyle="1" w:styleId="10974D3E5FF94507AB5A568D33077940">
    <w:name w:val="10974D3E5FF94507AB5A568D33077940"/>
  </w:style>
  <w:style w:type="paragraph" w:customStyle="1" w:styleId="7335CE0B1E274B16A3EEC1EB9D2D89C8">
    <w:name w:val="7335CE0B1E274B16A3EEC1EB9D2D89C8"/>
  </w:style>
  <w:style w:type="paragraph" w:customStyle="1" w:styleId="44804027D6E1485FBFF53AF9C52EB3BE">
    <w:name w:val="44804027D6E1485FBFF53AF9C52EB3BE"/>
  </w:style>
  <w:style w:type="paragraph" w:customStyle="1" w:styleId="EA85C751EDC646B39A50E705A2C19B2C">
    <w:name w:val="EA85C751EDC646B39A50E705A2C19B2C"/>
  </w:style>
  <w:style w:type="paragraph" w:customStyle="1" w:styleId="797C0A65E3FB4A1887B9891110695099">
    <w:name w:val="797C0A65E3FB4A1887B9891110695099"/>
  </w:style>
  <w:style w:type="paragraph" w:customStyle="1" w:styleId="3FE67707687F47709D76E6BC0B6BC252">
    <w:name w:val="3FE67707687F47709D76E6BC0B6BC252"/>
  </w:style>
  <w:style w:type="paragraph" w:customStyle="1" w:styleId="06E854891C204B4AB0ECF993D35A7EC8">
    <w:name w:val="06E854891C204B4AB0ECF993D35A7EC8"/>
  </w:style>
  <w:style w:type="paragraph" w:customStyle="1" w:styleId="E79C7FBB49BD4ED89701641F11C8F289">
    <w:name w:val="E79C7FBB49BD4ED89701641F11C8F289"/>
  </w:style>
  <w:style w:type="paragraph" w:customStyle="1" w:styleId="F698DBE2CF004214AD6C598AA23B98F7">
    <w:name w:val="F698DBE2CF004214AD6C598AA23B98F7"/>
  </w:style>
  <w:style w:type="paragraph" w:customStyle="1" w:styleId="E2076E0750CF45A3AD880794ED972EAB">
    <w:name w:val="E2076E0750CF45A3AD880794ED972EAB"/>
  </w:style>
  <w:style w:type="paragraph" w:customStyle="1" w:styleId="CB37BCCD66974384A83B527D1B1865F7">
    <w:name w:val="CB37BCCD66974384A83B527D1B1865F7"/>
  </w:style>
  <w:style w:type="paragraph" w:customStyle="1" w:styleId="D083CECD7B0A4218BF2CC8C01E10F09E">
    <w:name w:val="D083CECD7B0A4218BF2CC8C01E10F09E"/>
  </w:style>
  <w:style w:type="paragraph" w:customStyle="1" w:styleId="1DB95F1299A34270BAB668B3803EA105">
    <w:name w:val="1DB95F1299A34270BAB668B3803EA105"/>
  </w:style>
  <w:style w:type="paragraph" w:customStyle="1" w:styleId="B78EF69A6F9448C69FA88C8B3F1066CF">
    <w:name w:val="B78EF69A6F9448C69FA88C8B3F1066CF"/>
  </w:style>
  <w:style w:type="paragraph" w:customStyle="1" w:styleId="B6BD9A394EB34456A8D3EA555B8EFE84">
    <w:name w:val="B6BD9A394EB34456A8D3EA555B8EFE84"/>
  </w:style>
  <w:style w:type="paragraph" w:customStyle="1" w:styleId="C7DB85A672AC4149BAB88EEC6251F3DE">
    <w:name w:val="C7DB85A672AC4149BAB88EEC6251F3DE"/>
  </w:style>
  <w:style w:type="paragraph" w:customStyle="1" w:styleId="17111365D05744BA9426BA7500799C4C">
    <w:name w:val="17111365D05744BA9426BA7500799C4C"/>
  </w:style>
  <w:style w:type="paragraph" w:customStyle="1" w:styleId="406C85CD21C142C6BFED96D9B80F42D3">
    <w:name w:val="406C85CD21C142C6BFED96D9B80F42D3"/>
  </w:style>
  <w:style w:type="paragraph" w:customStyle="1" w:styleId="B4F49B75CE7244B4BD17B71F0991866F">
    <w:name w:val="B4F49B75CE7244B4BD17B71F0991866F"/>
  </w:style>
  <w:style w:type="paragraph" w:customStyle="1" w:styleId="38571DDBFC4C4593A1B64A4B77D30720">
    <w:name w:val="38571DDBFC4C4593A1B64A4B77D30720"/>
  </w:style>
  <w:style w:type="paragraph" w:customStyle="1" w:styleId="7DE0FF0A8FF243DCA98C031F70F016BA">
    <w:name w:val="7DE0FF0A8FF243DCA98C031F70F016BA"/>
  </w:style>
  <w:style w:type="paragraph" w:customStyle="1" w:styleId="470BDF76A87E419DB60DD6D100B12CCB">
    <w:name w:val="470BDF76A87E419DB60DD6D100B12CCB"/>
  </w:style>
  <w:style w:type="paragraph" w:customStyle="1" w:styleId="23C333B8D7C749758FABCBF6B55DB82A">
    <w:name w:val="23C333B8D7C749758FABCBF6B55DB82A"/>
  </w:style>
  <w:style w:type="paragraph" w:customStyle="1" w:styleId="28B03B34F2294B788B31D562064989F4">
    <w:name w:val="28B03B34F2294B788B31D562064989F4"/>
  </w:style>
  <w:style w:type="paragraph" w:customStyle="1" w:styleId="B365533870D342EE82813A2241D55BE3">
    <w:name w:val="B365533870D342EE82813A2241D55BE3"/>
  </w:style>
  <w:style w:type="paragraph" w:customStyle="1" w:styleId="138DE6B5D3F84A6D96D92383D34B3DCE">
    <w:name w:val="138DE6B5D3F84A6D96D92383D34B3DCE"/>
  </w:style>
  <w:style w:type="paragraph" w:customStyle="1" w:styleId="4E03AB227E1446F784891B6A41564B2F">
    <w:name w:val="4E03AB227E1446F784891B6A41564B2F"/>
  </w:style>
  <w:style w:type="paragraph" w:customStyle="1" w:styleId="3A79E592495B4B4AA843D671ABD0F3BA">
    <w:name w:val="3A79E592495B4B4AA843D671ABD0F3BA"/>
  </w:style>
  <w:style w:type="paragraph" w:customStyle="1" w:styleId="17D35349675D44A2AB28FF52ADC895B4">
    <w:name w:val="17D35349675D44A2AB28FF52ADC895B4"/>
  </w:style>
  <w:style w:type="paragraph" w:customStyle="1" w:styleId="6877C127943A42A1932ECE42A0D52F33">
    <w:name w:val="6877C127943A42A1932ECE42A0D52F33"/>
  </w:style>
  <w:style w:type="paragraph" w:customStyle="1" w:styleId="91A84CC0D99F4F6CB47DDD8AE367C5BC">
    <w:name w:val="91A84CC0D99F4F6CB47DDD8AE367C5BC"/>
  </w:style>
  <w:style w:type="paragraph" w:customStyle="1" w:styleId="28D7FF0EEB20472E96A5A2358EE82DD5">
    <w:name w:val="28D7FF0EEB20472E96A5A2358EE82DD5"/>
  </w:style>
  <w:style w:type="paragraph" w:customStyle="1" w:styleId="423E736414274FEBBF0DAEC1DF3DD3E8">
    <w:name w:val="423E736414274FEBBF0DAEC1DF3DD3E8"/>
  </w:style>
  <w:style w:type="paragraph" w:customStyle="1" w:styleId="7C8C82FCCD2F41AAA47453D651D2D7A3">
    <w:name w:val="7C8C82FCCD2F41AAA47453D651D2D7A3"/>
  </w:style>
  <w:style w:type="paragraph" w:customStyle="1" w:styleId="ABB0827E312B474C8E5EACA121771A6D">
    <w:name w:val="ABB0827E312B474C8E5EACA121771A6D"/>
  </w:style>
  <w:style w:type="paragraph" w:customStyle="1" w:styleId="6341A9C43EF34CD0B193BB191E493C09">
    <w:name w:val="6341A9C43EF34CD0B193BB191E493C09"/>
  </w:style>
  <w:style w:type="paragraph" w:customStyle="1" w:styleId="4E10F6EA04794EF19B1F6201D77103B5">
    <w:name w:val="4E10F6EA04794EF19B1F6201D77103B5"/>
  </w:style>
  <w:style w:type="paragraph" w:customStyle="1" w:styleId="F4CEC0F828474406B76E2CA20BB72665">
    <w:name w:val="F4CEC0F828474406B76E2CA20BB72665"/>
  </w:style>
  <w:style w:type="paragraph" w:customStyle="1" w:styleId="5CB40744A1BD4AD8947F58FCD25E29E7">
    <w:name w:val="5CB40744A1BD4AD8947F58FCD25E29E7"/>
  </w:style>
  <w:style w:type="paragraph" w:customStyle="1" w:styleId="59DAA442C2984010BA9AA503C2F68915">
    <w:name w:val="59DAA442C2984010BA9AA503C2F68915"/>
  </w:style>
  <w:style w:type="paragraph" w:customStyle="1" w:styleId="E8CDA2CA30DD4979BCC30A5DDF338CB2">
    <w:name w:val="E8CDA2CA30DD4979BCC30A5DDF338CB2"/>
  </w:style>
  <w:style w:type="paragraph" w:customStyle="1" w:styleId="D1F6D75B358B4821B844A12CAE0649E0">
    <w:name w:val="D1F6D75B358B4821B844A12CAE0649E0"/>
  </w:style>
  <w:style w:type="paragraph" w:customStyle="1" w:styleId="0DF044DACDF94386A0935BB2680E02A8">
    <w:name w:val="0DF044DACDF94386A0935BB2680E02A8"/>
  </w:style>
  <w:style w:type="paragraph" w:customStyle="1" w:styleId="966609296B534A4BB0998CC8183A5E0E">
    <w:name w:val="966609296B534A4BB0998CC8183A5E0E"/>
  </w:style>
  <w:style w:type="paragraph" w:customStyle="1" w:styleId="D69A504B9A7049019F6C744EAE1038B5">
    <w:name w:val="D69A504B9A7049019F6C744EAE1038B5"/>
  </w:style>
  <w:style w:type="paragraph" w:customStyle="1" w:styleId="6B4890BCA2D14F8D84CCC06774F3CB1C">
    <w:name w:val="6B4890BCA2D14F8D84CCC06774F3CB1C"/>
  </w:style>
  <w:style w:type="paragraph" w:customStyle="1" w:styleId="946CFCD99A9546059B5FD7CD91B48CF4">
    <w:name w:val="946CFCD99A9546059B5FD7CD91B48CF4"/>
  </w:style>
  <w:style w:type="paragraph" w:customStyle="1" w:styleId="975FE05D41C4404DB3427508365CEAEA">
    <w:name w:val="975FE05D41C4404DB3427508365CEAEA"/>
  </w:style>
  <w:style w:type="paragraph" w:customStyle="1" w:styleId="D3FEC18B246F49EC9E8559A8BDE4B725">
    <w:name w:val="D3FEC18B246F49EC9E8559A8BDE4B725"/>
  </w:style>
  <w:style w:type="paragraph" w:customStyle="1" w:styleId="BED29D8BDD5247F7A670C250158FDB0A">
    <w:name w:val="BED29D8BDD5247F7A670C250158FDB0A"/>
  </w:style>
  <w:style w:type="paragraph" w:customStyle="1" w:styleId="A67901725B0E49E99C2E796E6574ABA5">
    <w:name w:val="A67901725B0E49E99C2E796E6574ABA5"/>
  </w:style>
  <w:style w:type="paragraph" w:customStyle="1" w:styleId="A214DE93943C41AF8A4C11DE1CD02601">
    <w:name w:val="A214DE93943C41AF8A4C11DE1CD02601"/>
  </w:style>
  <w:style w:type="paragraph" w:customStyle="1" w:styleId="4D3302D6D24B4C0082EFD22C95AC5588">
    <w:name w:val="4D3302D6D24B4C0082EFD22C95AC5588"/>
  </w:style>
  <w:style w:type="paragraph" w:customStyle="1" w:styleId="F6A9CD37A9AB43DCA9968FD89CA1E846">
    <w:name w:val="F6A9CD37A9AB43DCA9968FD89CA1E846"/>
  </w:style>
  <w:style w:type="paragraph" w:customStyle="1" w:styleId="6D441ADDE1B94ECF86055A11FC5195BE">
    <w:name w:val="6D441ADDE1B94ECF86055A11FC5195BE"/>
  </w:style>
  <w:style w:type="paragraph" w:customStyle="1" w:styleId="9C82AAB6E4CA4452B4D8062630541525">
    <w:name w:val="9C82AAB6E4CA4452B4D8062630541525"/>
  </w:style>
  <w:style w:type="paragraph" w:customStyle="1" w:styleId="D63391CB76C74850AB420A380E213B50">
    <w:name w:val="D63391CB76C74850AB420A380E213B50"/>
  </w:style>
  <w:style w:type="paragraph" w:customStyle="1" w:styleId="A03BF4DFD14743F3953ADC6A2CC4282F">
    <w:name w:val="A03BF4DFD14743F3953ADC6A2CC4282F"/>
  </w:style>
  <w:style w:type="paragraph" w:customStyle="1" w:styleId="3C13655598E840608A46CCC375F48F0D">
    <w:name w:val="3C13655598E840608A46CCC375F48F0D"/>
  </w:style>
  <w:style w:type="paragraph" w:customStyle="1" w:styleId="099908D5A24847AAA45241AC035AF6D9">
    <w:name w:val="099908D5A24847AAA45241AC035AF6D9"/>
  </w:style>
  <w:style w:type="paragraph" w:customStyle="1" w:styleId="C7B738341CF24392B0B7B22BF87DCF18">
    <w:name w:val="C7B738341CF24392B0B7B22BF87DCF18"/>
  </w:style>
  <w:style w:type="paragraph" w:customStyle="1" w:styleId="C81DF943E66C482F947F3E3E4D19FE2D">
    <w:name w:val="C81DF943E66C482F947F3E3E4D19FE2D"/>
  </w:style>
  <w:style w:type="paragraph" w:customStyle="1" w:styleId="C0BB49290CC84ECF902D80F04B930590">
    <w:name w:val="C0BB49290CC84ECF902D80F04B930590"/>
    <w:rsid w:val="00C26393"/>
  </w:style>
  <w:style w:type="paragraph" w:customStyle="1" w:styleId="72D5241A94034C13BF7881B469DAF015">
    <w:name w:val="72D5241A94034C13BF7881B469DAF015"/>
    <w:rsid w:val="00C26393"/>
  </w:style>
  <w:style w:type="paragraph" w:customStyle="1" w:styleId="6D6082F13D2C48869810E33C38FE4C25">
    <w:name w:val="6D6082F13D2C48869810E33C38FE4C25"/>
    <w:rsid w:val="00C26393"/>
  </w:style>
  <w:style w:type="paragraph" w:customStyle="1" w:styleId="AA806582C2DA4A19A614AAFF707C53F5">
    <w:name w:val="AA806582C2DA4A19A614AAFF707C53F5"/>
    <w:rsid w:val="00C26393"/>
  </w:style>
  <w:style w:type="paragraph" w:customStyle="1" w:styleId="BB6F29E337E2491F9F12E4D8FEC8FD23">
    <w:name w:val="BB6F29E337E2491F9F12E4D8FEC8FD23"/>
    <w:rsid w:val="00C26393"/>
  </w:style>
  <w:style w:type="paragraph" w:customStyle="1" w:styleId="9092DA161792419C817D2D18C1E0A3EC">
    <w:name w:val="9092DA161792419C817D2D18C1E0A3EC"/>
    <w:rsid w:val="00C26393"/>
  </w:style>
  <w:style w:type="paragraph" w:customStyle="1" w:styleId="18A0212CCBBA4C9C8E42EA140FB8A516">
    <w:name w:val="18A0212CCBBA4C9C8E42EA140FB8A516"/>
    <w:rsid w:val="00C26393"/>
  </w:style>
  <w:style w:type="paragraph" w:customStyle="1" w:styleId="707358B2786D44C1875A769439790B92">
    <w:name w:val="707358B2786D44C1875A769439790B92"/>
    <w:rsid w:val="00C26393"/>
  </w:style>
  <w:style w:type="paragraph" w:customStyle="1" w:styleId="D2BF957116C54D1DBBD468F8720987CA">
    <w:name w:val="D2BF957116C54D1DBBD468F8720987CA"/>
    <w:rsid w:val="00C26393"/>
  </w:style>
  <w:style w:type="paragraph" w:customStyle="1" w:styleId="351E31D45DF74BFD8A0241E5E8E92DF8">
    <w:name w:val="351E31D45DF74BFD8A0241E5E8E92DF8"/>
    <w:rsid w:val="00C26393"/>
  </w:style>
  <w:style w:type="paragraph" w:customStyle="1" w:styleId="E96D3F287D914F47BE51B0BC686E2CD9">
    <w:name w:val="E96D3F287D914F47BE51B0BC686E2CD9"/>
    <w:rsid w:val="00C26393"/>
  </w:style>
  <w:style w:type="paragraph" w:customStyle="1" w:styleId="69841D437FC84616A54D15DBC403EF43">
    <w:name w:val="69841D437FC84616A54D15DBC403EF43"/>
    <w:rsid w:val="00C26393"/>
  </w:style>
  <w:style w:type="paragraph" w:customStyle="1" w:styleId="EEFDC15ACB794948A43509AE07E7967E">
    <w:name w:val="EEFDC15ACB794948A43509AE07E7967E"/>
    <w:rsid w:val="00C26393"/>
  </w:style>
  <w:style w:type="paragraph" w:customStyle="1" w:styleId="9BBC2C54B9A847749F7DE481235DAC29">
    <w:name w:val="9BBC2C54B9A847749F7DE481235DAC29"/>
    <w:rsid w:val="00C26393"/>
  </w:style>
  <w:style w:type="paragraph" w:customStyle="1" w:styleId="81559106545A4D91A256BE25E3DC30D6">
    <w:name w:val="81559106545A4D91A256BE25E3DC30D6"/>
    <w:rsid w:val="00C26393"/>
  </w:style>
  <w:style w:type="paragraph" w:customStyle="1" w:styleId="62E7EC00EB064C25B698AD582A1CDF51">
    <w:name w:val="62E7EC00EB064C25B698AD582A1CDF51"/>
    <w:rsid w:val="00C26393"/>
  </w:style>
  <w:style w:type="paragraph" w:customStyle="1" w:styleId="04F8C5E7995743A5883D2149C63DAED4">
    <w:name w:val="04F8C5E7995743A5883D2149C63DAED4"/>
    <w:rsid w:val="00C26393"/>
  </w:style>
  <w:style w:type="paragraph" w:customStyle="1" w:styleId="961D63B228454D209E127CCA1641A5E5">
    <w:name w:val="961D63B228454D209E127CCA1641A5E5"/>
    <w:rsid w:val="00C26393"/>
  </w:style>
  <w:style w:type="paragraph" w:customStyle="1" w:styleId="842777E2C121413BA381776B633BB226">
    <w:name w:val="842777E2C121413BA381776B633BB226"/>
    <w:rsid w:val="00C26393"/>
  </w:style>
  <w:style w:type="paragraph" w:customStyle="1" w:styleId="F2C07F37CE8C4174A46DB444AC2AE55A">
    <w:name w:val="F2C07F37CE8C4174A46DB444AC2AE55A"/>
    <w:rsid w:val="00C26393"/>
  </w:style>
  <w:style w:type="paragraph" w:customStyle="1" w:styleId="12F66A5308484229935BB585C5517C5F">
    <w:name w:val="12F66A5308484229935BB585C5517C5F"/>
    <w:rsid w:val="00C26393"/>
  </w:style>
  <w:style w:type="paragraph" w:customStyle="1" w:styleId="A02F9BF3ED9641C4BD8F923F88AB1CC0">
    <w:name w:val="A02F9BF3ED9641C4BD8F923F88AB1CC0"/>
    <w:rsid w:val="00C26393"/>
  </w:style>
  <w:style w:type="paragraph" w:customStyle="1" w:styleId="A7D3C468114E4F248F5D9E431E3F14C8">
    <w:name w:val="A7D3C468114E4F248F5D9E431E3F14C8"/>
    <w:rsid w:val="00C26393"/>
  </w:style>
  <w:style w:type="paragraph" w:customStyle="1" w:styleId="EA2B8022A6A543E5A127438AFB5E3BB6">
    <w:name w:val="EA2B8022A6A543E5A127438AFB5E3BB6"/>
    <w:rsid w:val="00C26393"/>
  </w:style>
  <w:style w:type="paragraph" w:customStyle="1" w:styleId="A9A8FE14D8C946CA82ED15F273473B31">
    <w:name w:val="A9A8FE14D8C946CA82ED15F273473B31"/>
    <w:rsid w:val="00C26393"/>
  </w:style>
  <w:style w:type="paragraph" w:customStyle="1" w:styleId="9A84307644C64099832EBDA2C3F270EE">
    <w:name w:val="9A84307644C64099832EBDA2C3F270EE"/>
    <w:rsid w:val="00C26393"/>
  </w:style>
  <w:style w:type="paragraph" w:customStyle="1" w:styleId="F99A2138675B4E1A916F1A39D60FB32D">
    <w:name w:val="F99A2138675B4E1A916F1A39D60FB32D"/>
    <w:rsid w:val="00C26393"/>
  </w:style>
  <w:style w:type="paragraph" w:customStyle="1" w:styleId="0D93AE3F207346399BEEB4B833F75B45">
    <w:name w:val="0D93AE3F207346399BEEB4B833F75B45"/>
    <w:rsid w:val="00C26393"/>
  </w:style>
  <w:style w:type="paragraph" w:customStyle="1" w:styleId="523563C3CD4548AFBF603A1D0921C15E">
    <w:name w:val="523563C3CD4548AFBF603A1D0921C15E"/>
    <w:rsid w:val="00C26393"/>
  </w:style>
  <w:style w:type="paragraph" w:customStyle="1" w:styleId="8E227D5502D44A50A669E415ADC150FF">
    <w:name w:val="8E227D5502D44A50A669E415ADC150FF"/>
    <w:rsid w:val="00C26393"/>
  </w:style>
  <w:style w:type="paragraph" w:customStyle="1" w:styleId="7A5754565C214BF2A78B396DAAB7E89A">
    <w:name w:val="7A5754565C214BF2A78B396DAAB7E89A"/>
    <w:rsid w:val="00C26393"/>
  </w:style>
  <w:style w:type="paragraph" w:customStyle="1" w:styleId="F97970D49182470E930E8BC76CF7348D">
    <w:name w:val="F97970D49182470E930E8BC76CF7348D"/>
    <w:rsid w:val="00C26393"/>
  </w:style>
  <w:style w:type="paragraph" w:customStyle="1" w:styleId="042BE5AC39B64990A5E1882757172958">
    <w:name w:val="042BE5AC39B64990A5E1882757172958"/>
    <w:rsid w:val="00C26393"/>
  </w:style>
  <w:style w:type="paragraph" w:customStyle="1" w:styleId="0794C68703354077A33F647EB050CC22">
    <w:name w:val="0794C68703354077A33F647EB050CC22"/>
    <w:rsid w:val="00C26393"/>
  </w:style>
  <w:style w:type="paragraph" w:customStyle="1" w:styleId="20435D82D43B404CB0AC472BCA37CE3D">
    <w:name w:val="20435D82D43B404CB0AC472BCA37CE3D"/>
    <w:rsid w:val="00C26393"/>
  </w:style>
  <w:style w:type="paragraph" w:customStyle="1" w:styleId="EAE7D4B420A64840AAFD7E834857683B">
    <w:name w:val="EAE7D4B420A64840AAFD7E834857683B"/>
    <w:rsid w:val="00C26393"/>
  </w:style>
  <w:style w:type="paragraph" w:customStyle="1" w:styleId="D14FF6740C524DE7B2216242CF91E4C3">
    <w:name w:val="D14FF6740C524DE7B2216242CF91E4C3"/>
    <w:rsid w:val="00C26393"/>
  </w:style>
  <w:style w:type="paragraph" w:customStyle="1" w:styleId="3525E336933E4E96A75883D0C423422D">
    <w:name w:val="3525E336933E4E96A75883D0C423422D"/>
    <w:rsid w:val="00C26393"/>
  </w:style>
  <w:style w:type="paragraph" w:customStyle="1" w:styleId="039203BCC1A04C598F94AF05142EE322">
    <w:name w:val="039203BCC1A04C598F94AF05142EE322"/>
    <w:rsid w:val="00C26393"/>
  </w:style>
  <w:style w:type="paragraph" w:customStyle="1" w:styleId="51FB09A17FCC442E89FBC9EDC0480427">
    <w:name w:val="51FB09A17FCC442E89FBC9EDC0480427"/>
    <w:rsid w:val="00C26393"/>
  </w:style>
  <w:style w:type="paragraph" w:customStyle="1" w:styleId="BA50B00F59214711A231DD267814C550">
    <w:name w:val="BA50B00F59214711A231DD267814C550"/>
    <w:rsid w:val="00C26393"/>
  </w:style>
  <w:style w:type="paragraph" w:customStyle="1" w:styleId="FC505906BCE24F3D852D857BE864FB5E">
    <w:name w:val="FC505906BCE24F3D852D857BE864FB5E"/>
    <w:rsid w:val="00C26393"/>
  </w:style>
  <w:style w:type="paragraph" w:customStyle="1" w:styleId="F5EB547500A34B258E9DF60A8727E4AD">
    <w:name w:val="F5EB547500A34B258E9DF60A8727E4AD"/>
    <w:rsid w:val="00C26393"/>
  </w:style>
  <w:style w:type="paragraph" w:customStyle="1" w:styleId="27A62665B5F34A3CB453DEC7496A3C1E">
    <w:name w:val="27A62665B5F34A3CB453DEC7496A3C1E"/>
    <w:rsid w:val="00C26393"/>
  </w:style>
  <w:style w:type="paragraph" w:customStyle="1" w:styleId="76331551377545588C44D13E7DAC75C6">
    <w:name w:val="76331551377545588C44D13E7DAC75C6"/>
    <w:rsid w:val="00C26393"/>
  </w:style>
  <w:style w:type="paragraph" w:customStyle="1" w:styleId="58CAFDF1FCD14433A5C3AB4C5F3760DC">
    <w:name w:val="58CAFDF1FCD14433A5C3AB4C5F3760DC"/>
    <w:rsid w:val="00C26393"/>
  </w:style>
  <w:style w:type="paragraph" w:customStyle="1" w:styleId="85233F4847E64F2C9B4CCC2DE13D99FA">
    <w:name w:val="85233F4847E64F2C9B4CCC2DE13D99FA"/>
    <w:rsid w:val="00C26393"/>
  </w:style>
  <w:style w:type="paragraph" w:customStyle="1" w:styleId="329A1437D34E4170AC409EF52EA451EB">
    <w:name w:val="329A1437D34E4170AC409EF52EA451EB"/>
    <w:rsid w:val="00C26393"/>
  </w:style>
  <w:style w:type="paragraph" w:customStyle="1" w:styleId="F883767C39CE427AB5E97235FCC477CA">
    <w:name w:val="F883767C39CE427AB5E97235FCC477CA"/>
    <w:rsid w:val="00C26393"/>
  </w:style>
  <w:style w:type="paragraph" w:customStyle="1" w:styleId="3AE8042BC3A948E8B065E5047A14E72B">
    <w:name w:val="3AE8042BC3A948E8B065E5047A14E72B"/>
    <w:rsid w:val="00C26393"/>
  </w:style>
  <w:style w:type="paragraph" w:customStyle="1" w:styleId="76FB3C34E73648E49CB86C03ED425340">
    <w:name w:val="76FB3C34E73648E49CB86C03ED425340"/>
    <w:rsid w:val="00C26393"/>
  </w:style>
  <w:style w:type="paragraph" w:customStyle="1" w:styleId="3575F812A1D542DC86AEEABDEBE7414F">
    <w:name w:val="3575F812A1D542DC86AEEABDEBE7414F"/>
    <w:rsid w:val="00C26393"/>
  </w:style>
  <w:style w:type="paragraph" w:customStyle="1" w:styleId="275A112B007F48608EB620B965BBBF9F">
    <w:name w:val="275A112B007F48608EB620B965BBBF9F"/>
    <w:rsid w:val="00C26393"/>
  </w:style>
  <w:style w:type="paragraph" w:customStyle="1" w:styleId="8FBC72E757EF4889AB63321360269C10">
    <w:name w:val="8FBC72E757EF4889AB63321360269C10"/>
    <w:rsid w:val="00C26393"/>
  </w:style>
  <w:style w:type="paragraph" w:customStyle="1" w:styleId="73106693717F4A829956DA8316E09D0A">
    <w:name w:val="73106693717F4A829956DA8316E09D0A"/>
    <w:rsid w:val="00C26393"/>
  </w:style>
  <w:style w:type="paragraph" w:customStyle="1" w:styleId="200E220C5E554CA6862C7040454F39EE">
    <w:name w:val="200E220C5E554CA6862C7040454F39EE"/>
    <w:rsid w:val="00C26393"/>
  </w:style>
  <w:style w:type="paragraph" w:customStyle="1" w:styleId="3B4A6AD6FD4E4527BEC7D6693BF0AD45">
    <w:name w:val="3B4A6AD6FD4E4527BEC7D6693BF0AD45"/>
    <w:rsid w:val="00C26393"/>
  </w:style>
  <w:style w:type="paragraph" w:customStyle="1" w:styleId="ED94F0EEB46447FC9D673F336DED627C">
    <w:name w:val="ED94F0EEB46447FC9D673F336DED627C"/>
    <w:rsid w:val="00C26393"/>
  </w:style>
  <w:style w:type="paragraph" w:customStyle="1" w:styleId="902F46B5687842798F4498A881484624">
    <w:name w:val="902F46B5687842798F4498A881484624"/>
    <w:rsid w:val="00C26393"/>
  </w:style>
  <w:style w:type="paragraph" w:customStyle="1" w:styleId="2BA7F49046C34281B150C610BADADE7F">
    <w:name w:val="2BA7F49046C34281B150C610BADADE7F"/>
    <w:rsid w:val="00C26393"/>
  </w:style>
  <w:style w:type="paragraph" w:customStyle="1" w:styleId="CE8629958E4346D8AE8FBFF300501832">
    <w:name w:val="CE8629958E4346D8AE8FBFF300501832"/>
    <w:rsid w:val="00C26393"/>
  </w:style>
  <w:style w:type="paragraph" w:customStyle="1" w:styleId="D52A33B38B774D77AD2783419DED0D61">
    <w:name w:val="D52A33B38B774D77AD2783419DED0D61"/>
    <w:rsid w:val="00C26393"/>
  </w:style>
  <w:style w:type="paragraph" w:customStyle="1" w:styleId="9EE1DFDDF8F74AD18CAF7A026DEBA1C1">
    <w:name w:val="9EE1DFDDF8F74AD18CAF7A026DEBA1C1"/>
    <w:rsid w:val="00C26393"/>
  </w:style>
  <w:style w:type="paragraph" w:customStyle="1" w:styleId="59B3E40A1888498F9F52E6CF8F62CF99">
    <w:name w:val="59B3E40A1888498F9F52E6CF8F62CF99"/>
    <w:rsid w:val="00C26393"/>
  </w:style>
  <w:style w:type="paragraph" w:customStyle="1" w:styleId="DFD428A950E94C8AAC65EA1FAF24B189">
    <w:name w:val="DFD428A950E94C8AAC65EA1FAF24B189"/>
    <w:rsid w:val="00C26393"/>
  </w:style>
  <w:style w:type="paragraph" w:customStyle="1" w:styleId="E388125415D34C67ABF1FFC35A753A23">
    <w:name w:val="E388125415D34C67ABF1FFC35A753A23"/>
    <w:rsid w:val="00C26393"/>
  </w:style>
  <w:style w:type="paragraph" w:customStyle="1" w:styleId="47769E96944041FBBE9361906F540104">
    <w:name w:val="47769E96944041FBBE9361906F540104"/>
    <w:rsid w:val="00C26393"/>
  </w:style>
  <w:style w:type="paragraph" w:customStyle="1" w:styleId="BE7E1C8312E24445AFB43647E6B726BF">
    <w:name w:val="BE7E1C8312E24445AFB43647E6B726BF"/>
    <w:rsid w:val="00C26393"/>
  </w:style>
  <w:style w:type="paragraph" w:customStyle="1" w:styleId="D3C39048DAB744C0953CFFF824F3AB12">
    <w:name w:val="D3C39048DAB744C0953CFFF824F3AB12"/>
    <w:rsid w:val="00C26393"/>
  </w:style>
  <w:style w:type="paragraph" w:customStyle="1" w:styleId="010FD018AAC34643A22BB462B86DE4A2">
    <w:name w:val="010FD018AAC34643A22BB462B86DE4A2"/>
    <w:rsid w:val="00C26393"/>
  </w:style>
  <w:style w:type="paragraph" w:customStyle="1" w:styleId="066071C3639241F68D6B1A11C5097401">
    <w:name w:val="066071C3639241F68D6B1A11C5097401"/>
    <w:rsid w:val="00C26393"/>
  </w:style>
  <w:style w:type="paragraph" w:customStyle="1" w:styleId="9FDB694F354B449BA4B7CB44453195B8">
    <w:name w:val="9FDB694F354B449BA4B7CB44453195B8"/>
    <w:rsid w:val="00C26393"/>
  </w:style>
  <w:style w:type="paragraph" w:customStyle="1" w:styleId="BAE4980709B2462188C1DFA4D0AB8F0D">
    <w:name w:val="BAE4980709B2462188C1DFA4D0AB8F0D"/>
    <w:rsid w:val="00C26393"/>
  </w:style>
  <w:style w:type="paragraph" w:customStyle="1" w:styleId="F76964ADAC554AF2AEC150A85CB40236">
    <w:name w:val="F76964ADAC554AF2AEC150A85CB40236"/>
    <w:rsid w:val="00C26393"/>
  </w:style>
  <w:style w:type="paragraph" w:customStyle="1" w:styleId="0EF51924C95F417E941AEDBAAC9B044E">
    <w:name w:val="0EF51924C95F417E941AEDBAAC9B044E"/>
    <w:rsid w:val="00C26393"/>
  </w:style>
  <w:style w:type="paragraph" w:customStyle="1" w:styleId="A12F09864EEE4645A6D9F62847430FEA">
    <w:name w:val="A12F09864EEE4645A6D9F62847430FEA"/>
    <w:rsid w:val="00C26393"/>
  </w:style>
  <w:style w:type="paragraph" w:customStyle="1" w:styleId="1EC332DB696844D881B15B81EAF16EAD">
    <w:name w:val="1EC332DB696844D881B15B81EAF16EAD"/>
    <w:rsid w:val="00C26393"/>
  </w:style>
  <w:style w:type="paragraph" w:customStyle="1" w:styleId="05B8DCADF6FF4EC2A4E9A53BB5435FB2">
    <w:name w:val="05B8DCADF6FF4EC2A4E9A53BB5435FB2"/>
    <w:rsid w:val="00C26393"/>
  </w:style>
  <w:style w:type="paragraph" w:customStyle="1" w:styleId="EE982378F612491BA687E85F8F2B064C">
    <w:name w:val="EE982378F612491BA687E85F8F2B064C"/>
    <w:rsid w:val="00C26393"/>
  </w:style>
  <w:style w:type="paragraph" w:customStyle="1" w:styleId="5BF9CAB3AEA149808D74BE094640254D">
    <w:name w:val="5BF9CAB3AEA149808D74BE094640254D"/>
    <w:rsid w:val="00C26393"/>
  </w:style>
  <w:style w:type="paragraph" w:customStyle="1" w:styleId="4186884730B84D7C89D974AF29074639">
    <w:name w:val="4186884730B84D7C89D974AF29074639"/>
    <w:rsid w:val="00C26393"/>
  </w:style>
  <w:style w:type="paragraph" w:customStyle="1" w:styleId="66B95336E69843E597BA4795788B2BCE">
    <w:name w:val="66B95336E69843E597BA4795788B2BCE"/>
    <w:rsid w:val="00C26393"/>
  </w:style>
  <w:style w:type="paragraph" w:customStyle="1" w:styleId="E78F63FEB1A545E58468D1606C699062">
    <w:name w:val="E78F63FEB1A545E58468D1606C699062"/>
    <w:rsid w:val="00C26393"/>
  </w:style>
  <w:style w:type="paragraph" w:customStyle="1" w:styleId="B22B58F16DBE4F46A624E963727FDBB5">
    <w:name w:val="B22B58F16DBE4F46A624E963727FDBB5"/>
    <w:rsid w:val="00C26393"/>
  </w:style>
  <w:style w:type="paragraph" w:customStyle="1" w:styleId="D495C9C9F8D74EDABAAE2440D1E25B0A">
    <w:name w:val="D495C9C9F8D74EDABAAE2440D1E25B0A"/>
    <w:rsid w:val="00C26393"/>
  </w:style>
  <w:style w:type="paragraph" w:customStyle="1" w:styleId="8326C8CE2622485F8F69B116C2892DC8">
    <w:name w:val="8326C8CE2622485F8F69B116C2892DC8"/>
    <w:rsid w:val="00C26393"/>
  </w:style>
  <w:style w:type="paragraph" w:customStyle="1" w:styleId="49E6C9150F90465FB262017FF4EC8C2B">
    <w:name w:val="49E6C9150F90465FB262017FF4EC8C2B"/>
    <w:rsid w:val="00C26393"/>
  </w:style>
  <w:style w:type="paragraph" w:customStyle="1" w:styleId="6F0F287D604A4CEFAC167B8A48A714DB">
    <w:name w:val="6F0F287D604A4CEFAC167B8A48A714DB"/>
    <w:rsid w:val="00C26393"/>
  </w:style>
  <w:style w:type="paragraph" w:customStyle="1" w:styleId="CDFA18975D8E4B9DA2B348067B08847C">
    <w:name w:val="CDFA18975D8E4B9DA2B348067B08847C"/>
    <w:rsid w:val="00C26393"/>
  </w:style>
  <w:style w:type="paragraph" w:customStyle="1" w:styleId="056E9B2F1F7644488AD7DAA9BD68C322">
    <w:name w:val="056E9B2F1F7644488AD7DAA9BD68C322"/>
    <w:rsid w:val="00C26393"/>
  </w:style>
  <w:style w:type="paragraph" w:customStyle="1" w:styleId="EE8D84595D014D8D81CCEBEE1969E2CA">
    <w:name w:val="EE8D84595D014D8D81CCEBEE1969E2CA"/>
    <w:rsid w:val="00C26393"/>
  </w:style>
  <w:style w:type="paragraph" w:customStyle="1" w:styleId="447D38F06A3B42F4AB708593498D627C">
    <w:name w:val="447D38F06A3B42F4AB708593498D627C"/>
    <w:rsid w:val="00C26393"/>
  </w:style>
  <w:style w:type="paragraph" w:customStyle="1" w:styleId="9E87D80CF16B41EE9BD846DB91A3AE12">
    <w:name w:val="9E87D80CF16B41EE9BD846DB91A3AE12"/>
    <w:rsid w:val="00C26393"/>
  </w:style>
  <w:style w:type="paragraph" w:customStyle="1" w:styleId="F0E67EECE6E64C63B529D1FFB7EE9C23">
    <w:name w:val="F0E67EECE6E64C63B529D1FFB7EE9C23"/>
    <w:rsid w:val="00C26393"/>
  </w:style>
  <w:style w:type="paragraph" w:customStyle="1" w:styleId="25DD66BBFDFC4A6893617175A2D9A5D8">
    <w:name w:val="25DD66BBFDFC4A6893617175A2D9A5D8"/>
    <w:rsid w:val="00C26393"/>
  </w:style>
  <w:style w:type="paragraph" w:customStyle="1" w:styleId="10087312CDFA47A2A8179B3197EE2BB0">
    <w:name w:val="10087312CDFA47A2A8179B3197EE2BB0"/>
    <w:rsid w:val="00C26393"/>
  </w:style>
  <w:style w:type="paragraph" w:customStyle="1" w:styleId="DD26D83979AB455CB54F43666E68A002">
    <w:name w:val="DD26D83979AB455CB54F43666E68A002"/>
    <w:rsid w:val="00C26393"/>
  </w:style>
  <w:style w:type="paragraph" w:customStyle="1" w:styleId="1BBBF5ECFF704B39A14BCC1887DA69AB">
    <w:name w:val="1BBBF5ECFF704B39A14BCC1887DA69AB"/>
    <w:rsid w:val="00C26393"/>
  </w:style>
  <w:style w:type="paragraph" w:customStyle="1" w:styleId="CE666B388000406384B78E2CFE594528">
    <w:name w:val="CE666B388000406384B78E2CFE594528"/>
    <w:rsid w:val="00C26393"/>
  </w:style>
  <w:style w:type="paragraph" w:customStyle="1" w:styleId="D5066B1C6BFB46D6A8E57E1DDEDDEC65">
    <w:name w:val="D5066B1C6BFB46D6A8E57E1DDEDDEC65"/>
    <w:rsid w:val="00C26393"/>
  </w:style>
  <w:style w:type="paragraph" w:customStyle="1" w:styleId="C1D29B93048440309B1A7834A2E712AF">
    <w:name w:val="C1D29B93048440309B1A7834A2E712AF"/>
    <w:rsid w:val="00C26393"/>
  </w:style>
  <w:style w:type="paragraph" w:customStyle="1" w:styleId="B852BAA613194878AB66F5B7A5950437">
    <w:name w:val="B852BAA613194878AB66F5B7A5950437"/>
    <w:rsid w:val="00C26393"/>
  </w:style>
  <w:style w:type="paragraph" w:customStyle="1" w:styleId="2F7F9CD567304F588FBD6AA59FC7C776">
    <w:name w:val="2F7F9CD567304F588FBD6AA59FC7C776"/>
    <w:rsid w:val="00C26393"/>
  </w:style>
  <w:style w:type="paragraph" w:customStyle="1" w:styleId="DD526749A3E5470083CB7B9FC667CF3F">
    <w:name w:val="DD526749A3E5470083CB7B9FC667CF3F"/>
    <w:rsid w:val="00C26393"/>
  </w:style>
  <w:style w:type="paragraph" w:customStyle="1" w:styleId="8F2C7713173A40C598B5B03B6F773B27">
    <w:name w:val="8F2C7713173A40C598B5B03B6F773B27"/>
    <w:rsid w:val="00C26393"/>
  </w:style>
  <w:style w:type="paragraph" w:customStyle="1" w:styleId="E33E6CDA4FCF4A139AF78C9EFE564B5E">
    <w:name w:val="E33E6CDA4FCF4A139AF78C9EFE564B5E"/>
    <w:rsid w:val="00C26393"/>
  </w:style>
  <w:style w:type="paragraph" w:customStyle="1" w:styleId="99497FFAA64A458C917A19BB9BE6C078">
    <w:name w:val="99497FFAA64A458C917A19BB9BE6C078"/>
    <w:rsid w:val="00C26393"/>
  </w:style>
  <w:style w:type="paragraph" w:customStyle="1" w:styleId="46DC27FF86A944C8937218DD3E6843EB">
    <w:name w:val="46DC27FF86A944C8937218DD3E6843EB"/>
    <w:rsid w:val="00C26393"/>
  </w:style>
  <w:style w:type="paragraph" w:customStyle="1" w:styleId="C54312052DB0464380AB14A6E19937F7">
    <w:name w:val="C54312052DB0464380AB14A6E19937F7"/>
    <w:rsid w:val="00C26393"/>
  </w:style>
  <w:style w:type="paragraph" w:customStyle="1" w:styleId="3854B2EF67864888BA8E883A98D34FAC">
    <w:name w:val="3854B2EF67864888BA8E883A98D34FAC"/>
    <w:rsid w:val="00C26393"/>
  </w:style>
  <w:style w:type="paragraph" w:customStyle="1" w:styleId="FF83139C7BD149D6A5F17E0CA49B03A6">
    <w:name w:val="FF83139C7BD149D6A5F17E0CA49B03A6"/>
    <w:rsid w:val="00C26393"/>
  </w:style>
  <w:style w:type="paragraph" w:customStyle="1" w:styleId="CF3762C930FB45C995D042903D14DAF2">
    <w:name w:val="CF3762C930FB45C995D042903D14DAF2"/>
    <w:rsid w:val="00C26393"/>
  </w:style>
  <w:style w:type="paragraph" w:customStyle="1" w:styleId="2DFFD14609B947BABD8D5D4C279737E0">
    <w:name w:val="2DFFD14609B947BABD8D5D4C279737E0"/>
    <w:rsid w:val="00C26393"/>
  </w:style>
  <w:style w:type="paragraph" w:customStyle="1" w:styleId="0AB40C01612D4658B2168E6CBB120390">
    <w:name w:val="0AB40C01612D4658B2168E6CBB120390"/>
    <w:rsid w:val="00C26393"/>
  </w:style>
  <w:style w:type="paragraph" w:customStyle="1" w:styleId="68D78C7467564DAEB2BBCE920A253640">
    <w:name w:val="68D78C7467564DAEB2BBCE920A253640"/>
    <w:rsid w:val="00C26393"/>
  </w:style>
  <w:style w:type="paragraph" w:customStyle="1" w:styleId="9D567BE147164392810C8946F7CCF18C">
    <w:name w:val="9D567BE147164392810C8946F7CCF18C"/>
    <w:rsid w:val="00C26393"/>
  </w:style>
  <w:style w:type="paragraph" w:customStyle="1" w:styleId="6D7A8C6B1BC047E28E07B42A65301738">
    <w:name w:val="6D7A8C6B1BC047E28E07B42A65301738"/>
    <w:rsid w:val="00C26393"/>
  </w:style>
  <w:style w:type="paragraph" w:customStyle="1" w:styleId="35860C9EC1BD4D339423AF0DB3F3ABB2">
    <w:name w:val="35860C9EC1BD4D339423AF0DB3F3ABB2"/>
    <w:rsid w:val="00C26393"/>
  </w:style>
  <w:style w:type="paragraph" w:customStyle="1" w:styleId="CEC794255BF24F9CB1D3BCFE6EB59D7B">
    <w:name w:val="CEC794255BF24F9CB1D3BCFE6EB59D7B"/>
    <w:rsid w:val="00C26393"/>
  </w:style>
  <w:style w:type="paragraph" w:customStyle="1" w:styleId="E45D55043EA44995BFB5EBAB65046D6B">
    <w:name w:val="E45D55043EA44995BFB5EBAB65046D6B"/>
    <w:rsid w:val="00C26393"/>
  </w:style>
  <w:style w:type="paragraph" w:customStyle="1" w:styleId="3239D69729A242D9BBC176CE05C3C6FD">
    <w:name w:val="3239D69729A242D9BBC176CE05C3C6FD"/>
    <w:rsid w:val="00C26393"/>
  </w:style>
  <w:style w:type="paragraph" w:customStyle="1" w:styleId="08F365263F4D43EDB6110180682378D4">
    <w:name w:val="08F365263F4D43EDB6110180682378D4"/>
    <w:rsid w:val="00C26393"/>
  </w:style>
  <w:style w:type="paragraph" w:customStyle="1" w:styleId="B4E2AEFEAFBA4A95A526F67576FBC1C1">
    <w:name w:val="B4E2AEFEAFBA4A95A526F67576FBC1C1"/>
    <w:rsid w:val="00C26393"/>
  </w:style>
  <w:style w:type="paragraph" w:customStyle="1" w:styleId="633C441368644BCF8018EC1FCB49FF11">
    <w:name w:val="633C441368644BCF8018EC1FCB49FF11"/>
    <w:rsid w:val="00C26393"/>
  </w:style>
  <w:style w:type="paragraph" w:customStyle="1" w:styleId="D3981F558EDD477F8C0CA775BA1F0DCA">
    <w:name w:val="D3981F558EDD477F8C0CA775BA1F0DCA"/>
    <w:rsid w:val="00C26393"/>
  </w:style>
  <w:style w:type="paragraph" w:customStyle="1" w:styleId="AE2EAD65F134449BAE7D09E2796FAF27">
    <w:name w:val="AE2EAD65F134449BAE7D09E2796FAF27"/>
    <w:rsid w:val="00C26393"/>
  </w:style>
  <w:style w:type="paragraph" w:customStyle="1" w:styleId="41BD59CB264940FF9ADEF57D00A91582">
    <w:name w:val="41BD59CB264940FF9ADEF57D00A91582"/>
    <w:rsid w:val="00C26393"/>
  </w:style>
  <w:style w:type="paragraph" w:customStyle="1" w:styleId="B891D1DD1F534871BF5228DF35E3FB2E">
    <w:name w:val="B891D1DD1F534871BF5228DF35E3FB2E"/>
    <w:rsid w:val="00C26393"/>
  </w:style>
  <w:style w:type="paragraph" w:customStyle="1" w:styleId="3970D05716084279A8B8E2556C1AC357">
    <w:name w:val="3970D05716084279A8B8E2556C1AC357"/>
    <w:rsid w:val="00C26393"/>
  </w:style>
  <w:style w:type="paragraph" w:customStyle="1" w:styleId="470B075790894F6F85831FC24EE88D59">
    <w:name w:val="470B075790894F6F85831FC24EE88D59"/>
    <w:rsid w:val="00C26393"/>
  </w:style>
  <w:style w:type="paragraph" w:customStyle="1" w:styleId="2CC6B7A810BE4842A155272F16478E03">
    <w:name w:val="2CC6B7A810BE4842A155272F16478E03"/>
    <w:rsid w:val="00C26393"/>
  </w:style>
  <w:style w:type="paragraph" w:customStyle="1" w:styleId="C2676EA1C5E849219E2B565D05EB37C8">
    <w:name w:val="C2676EA1C5E849219E2B565D05EB37C8"/>
    <w:rsid w:val="00C26393"/>
  </w:style>
  <w:style w:type="paragraph" w:customStyle="1" w:styleId="7F04926024C64C7AACCE43B7B8C3D129">
    <w:name w:val="7F04926024C64C7AACCE43B7B8C3D129"/>
    <w:rsid w:val="00C26393"/>
  </w:style>
  <w:style w:type="paragraph" w:customStyle="1" w:styleId="3DDBBDAEC1D74786BEB1F6FACACC09C4">
    <w:name w:val="3DDBBDAEC1D74786BEB1F6FACACC09C4"/>
    <w:rsid w:val="00C26393"/>
  </w:style>
  <w:style w:type="paragraph" w:customStyle="1" w:styleId="FC2BE86288D2458F9BA0144A7FC0539B">
    <w:name w:val="FC2BE86288D2458F9BA0144A7FC0539B"/>
    <w:rsid w:val="00C26393"/>
  </w:style>
  <w:style w:type="paragraph" w:customStyle="1" w:styleId="22A0E01C81A4401D8D93FB955B04BBFC">
    <w:name w:val="22A0E01C81A4401D8D93FB955B04BBFC"/>
    <w:rsid w:val="00C26393"/>
  </w:style>
  <w:style w:type="paragraph" w:customStyle="1" w:styleId="8488B41B79034D91AFF3914CFAB2FE20">
    <w:name w:val="8488B41B79034D91AFF3914CFAB2FE20"/>
    <w:rsid w:val="00C26393"/>
  </w:style>
  <w:style w:type="paragraph" w:customStyle="1" w:styleId="E94F613186DE493C9AF1C95FD37AE701">
    <w:name w:val="E94F613186DE493C9AF1C95FD37AE701"/>
    <w:rsid w:val="00C26393"/>
  </w:style>
  <w:style w:type="paragraph" w:customStyle="1" w:styleId="95398E380AD44F28AE7120C7B0B54F37">
    <w:name w:val="95398E380AD44F28AE7120C7B0B54F37"/>
    <w:rsid w:val="00C26393"/>
  </w:style>
  <w:style w:type="paragraph" w:customStyle="1" w:styleId="93DC91CAB3D849428F5C3FD47B94D174">
    <w:name w:val="93DC91CAB3D849428F5C3FD47B94D174"/>
    <w:rsid w:val="00C26393"/>
  </w:style>
  <w:style w:type="paragraph" w:customStyle="1" w:styleId="B0079A753F7B4BA5A41E6DA514CE9723">
    <w:name w:val="B0079A753F7B4BA5A41E6DA514CE9723"/>
    <w:rsid w:val="00C26393"/>
  </w:style>
  <w:style w:type="paragraph" w:customStyle="1" w:styleId="BC551519128048CBB8B6EBCE682D3DE9">
    <w:name w:val="BC551519128048CBB8B6EBCE682D3DE9"/>
    <w:rsid w:val="00C26393"/>
  </w:style>
  <w:style w:type="paragraph" w:customStyle="1" w:styleId="D54B3D6A12394AC4BBE792D0A53103FF">
    <w:name w:val="D54B3D6A12394AC4BBE792D0A53103FF"/>
    <w:rsid w:val="00C26393"/>
  </w:style>
  <w:style w:type="paragraph" w:customStyle="1" w:styleId="0AB7E44E0F974CAEB699687A6671E121">
    <w:name w:val="0AB7E44E0F974CAEB699687A6671E121"/>
    <w:rsid w:val="00C26393"/>
  </w:style>
  <w:style w:type="paragraph" w:customStyle="1" w:styleId="682A007F788E4B5A8A37B820F037CFDD">
    <w:name w:val="682A007F788E4B5A8A37B820F037CFDD"/>
    <w:rsid w:val="00C26393"/>
  </w:style>
  <w:style w:type="paragraph" w:customStyle="1" w:styleId="ADF0600595EB488297DD262A6069BB7B">
    <w:name w:val="ADF0600595EB488297DD262A6069BB7B"/>
    <w:rsid w:val="00C26393"/>
  </w:style>
  <w:style w:type="paragraph" w:customStyle="1" w:styleId="127B9D21E62847939883A91380CE829A">
    <w:name w:val="127B9D21E62847939883A91380CE829A"/>
    <w:rsid w:val="00C26393"/>
  </w:style>
  <w:style w:type="paragraph" w:customStyle="1" w:styleId="1D58E1D467B8412DA7BECCB46D812C04">
    <w:name w:val="1D58E1D467B8412DA7BECCB46D812C04"/>
    <w:rsid w:val="00C26393"/>
  </w:style>
  <w:style w:type="paragraph" w:customStyle="1" w:styleId="B2ACD75878A04E2598B95C8D6A6E3CE7">
    <w:name w:val="B2ACD75878A04E2598B95C8D6A6E3CE7"/>
    <w:rsid w:val="00C26393"/>
  </w:style>
  <w:style w:type="paragraph" w:customStyle="1" w:styleId="FE88BE6BBBF04AE4BD807100D73BF112">
    <w:name w:val="FE88BE6BBBF04AE4BD807100D73BF112"/>
    <w:rsid w:val="00C26393"/>
  </w:style>
  <w:style w:type="paragraph" w:customStyle="1" w:styleId="02B56E42D9A94A21BEEB1070F9C7A50D">
    <w:name w:val="02B56E42D9A94A21BEEB1070F9C7A50D"/>
    <w:rsid w:val="00C26393"/>
  </w:style>
  <w:style w:type="paragraph" w:customStyle="1" w:styleId="FCFB2386542E457791F4EFD12B012294">
    <w:name w:val="FCFB2386542E457791F4EFD12B012294"/>
    <w:rsid w:val="00C26393"/>
  </w:style>
  <w:style w:type="paragraph" w:customStyle="1" w:styleId="84F5C3BF88AE4304AE445E0132750017">
    <w:name w:val="84F5C3BF88AE4304AE445E0132750017"/>
    <w:rsid w:val="00C26393"/>
  </w:style>
  <w:style w:type="paragraph" w:customStyle="1" w:styleId="3E399E89848B40A287CD865DEF7AE26A">
    <w:name w:val="3E399E89848B40A287CD865DEF7AE26A"/>
    <w:rsid w:val="00C26393"/>
  </w:style>
  <w:style w:type="paragraph" w:customStyle="1" w:styleId="EA4416AB1C9A469AA139B8F27C695923">
    <w:name w:val="EA4416AB1C9A469AA139B8F27C695923"/>
    <w:rsid w:val="00C26393"/>
  </w:style>
  <w:style w:type="paragraph" w:customStyle="1" w:styleId="C72DA727A2CC4CE9ACE14D5237A2AF10">
    <w:name w:val="C72DA727A2CC4CE9ACE14D5237A2AF10"/>
    <w:rsid w:val="00C26393"/>
  </w:style>
  <w:style w:type="paragraph" w:customStyle="1" w:styleId="8A881E440C8B4F24859333B3BEA80EF4">
    <w:name w:val="8A881E440C8B4F24859333B3BEA80EF4"/>
    <w:rsid w:val="00C26393"/>
  </w:style>
  <w:style w:type="paragraph" w:customStyle="1" w:styleId="0AFDED43172D43308DDF69D7C9B2CF93">
    <w:name w:val="0AFDED43172D43308DDF69D7C9B2CF93"/>
    <w:rsid w:val="00C26393"/>
  </w:style>
  <w:style w:type="paragraph" w:customStyle="1" w:styleId="E93A374BF10B40879EC9C709280B37EC">
    <w:name w:val="E93A374BF10B40879EC9C709280B37EC"/>
    <w:rsid w:val="00C26393"/>
  </w:style>
  <w:style w:type="paragraph" w:customStyle="1" w:styleId="B0EB40BC33D5437CA097857BCFFD273A">
    <w:name w:val="B0EB40BC33D5437CA097857BCFFD273A"/>
    <w:rsid w:val="00C26393"/>
  </w:style>
  <w:style w:type="paragraph" w:customStyle="1" w:styleId="2628502511DD4E7286B3EA754FBBE9EA">
    <w:name w:val="2628502511DD4E7286B3EA754FBBE9EA"/>
    <w:rsid w:val="00C26393"/>
  </w:style>
  <w:style w:type="paragraph" w:customStyle="1" w:styleId="FCC1B3BDF11C4F99B5F58359CB4BDE13">
    <w:name w:val="FCC1B3BDF11C4F99B5F58359CB4BDE13"/>
    <w:rsid w:val="00C26393"/>
  </w:style>
  <w:style w:type="paragraph" w:customStyle="1" w:styleId="B81DC80620454094BAA7689A32F11AC2">
    <w:name w:val="B81DC80620454094BAA7689A32F11AC2"/>
    <w:rsid w:val="00C26393"/>
  </w:style>
  <w:style w:type="paragraph" w:customStyle="1" w:styleId="DA231067DFF4469C95AB158D1E0CFEB5">
    <w:name w:val="DA231067DFF4469C95AB158D1E0CFEB5"/>
    <w:rsid w:val="00C26393"/>
  </w:style>
  <w:style w:type="paragraph" w:customStyle="1" w:styleId="C1F84F79F35640D394788CE3B5460F4C">
    <w:name w:val="C1F84F79F35640D394788CE3B5460F4C"/>
    <w:rsid w:val="00C26393"/>
  </w:style>
  <w:style w:type="paragraph" w:customStyle="1" w:styleId="7674E1793D6A47B6810132CB0877B830">
    <w:name w:val="7674E1793D6A47B6810132CB0877B830"/>
    <w:rsid w:val="00C26393"/>
  </w:style>
  <w:style w:type="paragraph" w:customStyle="1" w:styleId="F31F0B6B4CAA49EF8FE7F7ACB86C7FA0">
    <w:name w:val="F31F0B6B4CAA49EF8FE7F7ACB86C7FA0"/>
    <w:rsid w:val="00C26393"/>
  </w:style>
  <w:style w:type="paragraph" w:customStyle="1" w:styleId="24862DF18D7241758BA9582E07F88288">
    <w:name w:val="24862DF18D7241758BA9582E07F88288"/>
    <w:rsid w:val="00C26393"/>
  </w:style>
  <w:style w:type="paragraph" w:customStyle="1" w:styleId="2190CFD13D8E4FD69227362ECDF1B5F1">
    <w:name w:val="2190CFD13D8E4FD69227362ECDF1B5F1"/>
    <w:rsid w:val="00C26393"/>
  </w:style>
  <w:style w:type="paragraph" w:customStyle="1" w:styleId="5A30218ADF664F31A52E76F224863273">
    <w:name w:val="5A30218ADF664F31A52E76F224863273"/>
    <w:rsid w:val="00C26393"/>
  </w:style>
  <w:style w:type="paragraph" w:customStyle="1" w:styleId="D30C76E43E4144A3858060A3770F43B2">
    <w:name w:val="D30C76E43E4144A3858060A3770F43B2"/>
    <w:rsid w:val="00C26393"/>
  </w:style>
  <w:style w:type="paragraph" w:customStyle="1" w:styleId="F4EF617D210C4038B2BA50374017E578">
    <w:name w:val="F4EF617D210C4038B2BA50374017E578"/>
    <w:rsid w:val="00C26393"/>
  </w:style>
  <w:style w:type="paragraph" w:customStyle="1" w:styleId="C9D14039DCBC43A6B3EBBDA47ACAC784">
    <w:name w:val="C9D14039DCBC43A6B3EBBDA47ACAC784"/>
    <w:rsid w:val="00C26393"/>
  </w:style>
  <w:style w:type="paragraph" w:customStyle="1" w:styleId="02EFADCB87894232804C49343402B759">
    <w:name w:val="02EFADCB87894232804C49343402B759"/>
    <w:rsid w:val="00C26393"/>
  </w:style>
  <w:style w:type="paragraph" w:customStyle="1" w:styleId="2A4AAEA79E5F4F47BA0C409E60EBB060">
    <w:name w:val="2A4AAEA79E5F4F47BA0C409E60EBB060"/>
    <w:rsid w:val="00C26393"/>
  </w:style>
  <w:style w:type="paragraph" w:customStyle="1" w:styleId="0AF7FE3549CD4E10A7C7FE56BD16B097">
    <w:name w:val="0AF7FE3549CD4E10A7C7FE56BD16B097"/>
    <w:rsid w:val="00C26393"/>
  </w:style>
  <w:style w:type="paragraph" w:customStyle="1" w:styleId="F1FE39805CFC4B2DB2D587795ECD3CE5">
    <w:name w:val="F1FE39805CFC4B2DB2D587795ECD3CE5"/>
    <w:rsid w:val="00C26393"/>
  </w:style>
  <w:style w:type="paragraph" w:customStyle="1" w:styleId="90AE2A38D2D34F58A709DB066F23E262">
    <w:name w:val="90AE2A38D2D34F58A709DB066F23E262"/>
    <w:rsid w:val="00C26393"/>
  </w:style>
  <w:style w:type="paragraph" w:customStyle="1" w:styleId="1C75CB764378497BB4E80F7641F8D5D7">
    <w:name w:val="1C75CB764378497BB4E80F7641F8D5D7"/>
    <w:rsid w:val="00C26393"/>
  </w:style>
  <w:style w:type="paragraph" w:customStyle="1" w:styleId="DDD8E89252D64B798E4F65046A7B3252">
    <w:name w:val="DDD8E89252D64B798E4F65046A7B3252"/>
    <w:rsid w:val="00C26393"/>
  </w:style>
  <w:style w:type="paragraph" w:customStyle="1" w:styleId="2980354295E345A5902783DA6A32779D">
    <w:name w:val="2980354295E345A5902783DA6A32779D"/>
    <w:rsid w:val="009D6E66"/>
  </w:style>
  <w:style w:type="paragraph" w:customStyle="1" w:styleId="4354AD02D2064FC7AA7AACF6182EC209">
    <w:name w:val="4354AD02D2064FC7AA7AACF6182EC209"/>
    <w:rsid w:val="009D6E66"/>
  </w:style>
  <w:style w:type="paragraph" w:customStyle="1" w:styleId="198B1916A61944748A347EC67837BB43">
    <w:name w:val="198B1916A61944748A347EC67837BB43"/>
    <w:rsid w:val="009D6E66"/>
  </w:style>
  <w:style w:type="paragraph" w:customStyle="1" w:styleId="2E28D6F85F92442BA1EAF2A3A9582928">
    <w:name w:val="2E28D6F85F92442BA1EAF2A3A9582928"/>
    <w:rsid w:val="009D6E66"/>
  </w:style>
  <w:style w:type="paragraph" w:customStyle="1" w:styleId="4B9BD2CCDCA94D318281829C8B03E154">
    <w:name w:val="4B9BD2CCDCA94D318281829C8B03E154"/>
    <w:rsid w:val="009D6E66"/>
  </w:style>
  <w:style w:type="paragraph" w:customStyle="1" w:styleId="D91BCE7BF478424C9D79303C4DCCC93E">
    <w:name w:val="D91BCE7BF478424C9D79303C4DCCC93E"/>
    <w:rsid w:val="009D6E66"/>
  </w:style>
  <w:style w:type="paragraph" w:customStyle="1" w:styleId="364EBD2A36F04A4E8C325CC6A68765C6">
    <w:name w:val="364EBD2A36F04A4E8C325CC6A68765C6"/>
    <w:rsid w:val="009D6E66"/>
  </w:style>
  <w:style w:type="paragraph" w:customStyle="1" w:styleId="7DD6DB0C9E5149B3A31EC30C3A78E21E">
    <w:name w:val="7DD6DB0C9E5149B3A31EC30C3A78E21E"/>
    <w:rsid w:val="009D6E66"/>
  </w:style>
  <w:style w:type="paragraph" w:customStyle="1" w:styleId="CA825EE543564F71B4C47E48BF965D24">
    <w:name w:val="CA825EE543564F71B4C47E48BF965D24"/>
    <w:rsid w:val="009D6E66"/>
  </w:style>
  <w:style w:type="paragraph" w:customStyle="1" w:styleId="B1D35E12FBEB4910AD7B1F875D1BD899">
    <w:name w:val="B1D35E12FBEB4910AD7B1F875D1BD899"/>
    <w:rsid w:val="009D6E66"/>
  </w:style>
  <w:style w:type="paragraph" w:customStyle="1" w:styleId="97CF3EB975B1441C8DA760B6F23664D1">
    <w:name w:val="97CF3EB975B1441C8DA760B6F23664D1"/>
    <w:rsid w:val="009D6E66"/>
  </w:style>
  <w:style w:type="paragraph" w:customStyle="1" w:styleId="FE5604FCC6394D8B97AC7C04F278D875">
    <w:name w:val="FE5604FCC6394D8B97AC7C04F278D875"/>
    <w:rsid w:val="009D6E66"/>
  </w:style>
  <w:style w:type="paragraph" w:customStyle="1" w:styleId="87C433D93C1240369C190798DB7E74FE">
    <w:name w:val="87C433D93C1240369C190798DB7E74FE"/>
    <w:rsid w:val="009D6E66"/>
  </w:style>
  <w:style w:type="paragraph" w:customStyle="1" w:styleId="7BB804F2350D4332A024641FA0D4739D">
    <w:name w:val="7BB804F2350D4332A024641FA0D4739D"/>
    <w:rsid w:val="009D6E66"/>
  </w:style>
  <w:style w:type="paragraph" w:customStyle="1" w:styleId="39E2AF05D8534B36BF0E9C962A39B03B">
    <w:name w:val="39E2AF05D8534B36BF0E9C962A39B03B"/>
    <w:rsid w:val="009D6E66"/>
  </w:style>
  <w:style w:type="paragraph" w:customStyle="1" w:styleId="221AD1B5B3334B719D37EC7F808713BA">
    <w:name w:val="221AD1B5B3334B719D37EC7F808713BA"/>
    <w:rsid w:val="009D6E66"/>
  </w:style>
  <w:style w:type="paragraph" w:customStyle="1" w:styleId="27CD285C8091425292AF215DB7612055">
    <w:name w:val="27CD285C8091425292AF215DB7612055"/>
    <w:rsid w:val="009D6E66"/>
  </w:style>
  <w:style w:type="paragraph" w:customStyle="1" w:styleId="8A8F77B99D344E75AEBB975C2A59C37D">
    <w:name w:val="8A8F77B99D344E75AEBB975C2A59C37D"/>
    <w:rsid w:val="009D6E66"/>
  </w:style>
  <w:style w:type="paragraph" w:customStyle="1" w:styleId="C811E027D3934162AC0F178C4A351760">
    <w:name w:val="C811E027D3934162AC0F178C4A351760"/>
    <w:rsid w:val="009D6E66"/>
  </w:style>
  <w:style w:type="paragraph" w:customStyle="1" w:styleId="91478C1295374867815EBD821C71AFC0">
    <w:name w:val="91478C1295374867815EBD821C71AFC0"/>
    <w:rsid w:val="009D6E66"/>
  </w:style>
  <w:style w:type="paragraph" w:customStyle="1" w:styleId="70CE70BCCA2342349AEC7C7795457C5B">
    <w:name w:val="70CE70BCCA2342349AEC7C7795457C5B"/>
    <w:rsid w:val="009D6E66"/>
  </w:style>
  <w:style w:type="paragraph" w:customStyle="1" w:styleId="335917E67B384700B8DB73646B31DDA6">
    <w:name w:val="335917E67B384700B8DB73646B31DDA6"/>
    <w:rsid w:val="009D6E66"/>
  </w:style>
  <w:style w:type="paragraph" w:customStyle="1" w:styleId="84CBBB48E2BB4E20A21A3C529EFDE928">
    <w:name w:val="84CBBB48E2BB4E20A21A3C529EFDE928"/>
    <w:rsid w:val="009D6E66"/>
  </w:style>
  <w:style w:type="paragraph" w:customStyle="1" w:styleId="BE2804DA21844222AFFC2C033F40F168">
    <w:name w:val="BE2804DA21844222AFFC2C033F40F168"/>
    <w:rsid w:val="009D6E66"/>
  </w:style>
  <w:style w:type="paragraph" w:customStyle="1" w:styleId="8F34A04F458D4DE1822D9B4B8640B1D0">
    <w:name w:val="8F34A04F458D4DE1822D9B4B8640B1D0"/>
    <w:rsid w:val="009D6E66"/>
  </w:style>
  <w:style w:type="paragraph" w:customStyle="1" w:styleId="4D79BD20FE3E40AAB5E7FDDA39C02EE0">
    <w:name w:val="4D79BD20FE3E40AAB5E7FDDA39C02EE0"/>
    <w:rsid w:val="009D6E66"/>
  </w:style>
  <w:style w:type="paragraph" w:customStyle="1" w:styleId="BB271BBB25B7411DBD5F46C10624558C">
    <w:name w:val="BB271BBB25B7411DBD5F46C10624558C"/>
    <w:rsid w:val="009D6E66"/>
  </w:style>
  <w:style w:type="paragraph" w:customStyle="1" w:styleId="443D0304F44243D087F6A718408F3942">
    <w:name w:val="443D0304F44243D087F6A718408F3942"/>
    <w:rsid w:val="009D6E66"/>
  </w:style>
  <w:style w:type="paragraph" w:customStyle="1" w:styleId="06A13147FEAB4059A37FF70ADE6C830A">
    <w:name w:val="06A13147FEAB4059A37FF70ADE6C830A"/>
    <w:rsid w:val="009D6E66"/>
  </w:style>
  <w:style w:type="paragraph" w:customStyle="1" w:styleId="CB909643D1724E909595A4E3D442EBE6">
    <w:name w:val="CB909643D1724E909595A4E3D442EBE6"/>
    <w:rsid w:val="009D6E66"/>
  </w:style>
  <w:style w:type="paragraph" w:customStyle="1" w:styleId="C9E414F482324815A5AC6523783AB8C0">
    <w:name w:val="C9E414F482324815A5AC6523783AB8C0"/>
    <w:rsid w:val="009D6E66"/>
  </w:style>
  <w:style w:type="paragraph" w:customStyle="1" w:styleId="5D136A889F1D4074A35970A6458A4AD2">
    <w:name w:val="5D136A889F1D4074A35970A6458A4AD2"/>
    <w:rsid w:val="009D6E66"/>
  </w:style>
  <w:style w:type="paragraph" w:customStyle="1" w:styleId="60CE2EB678CE4FDAA0479D1F51707525">
    <w:name w:val="60CE2EB678CE4FDAA0479D1F51707525"/>
    <w:rsid w:val="00A17762"/>
  </w:style>
  <w:style w:type="paragraph" w:customStyle="1" w:styleId="C4180EE4C99A469A9AB560B31E8B5548">
    <w:name w:val="C4180EE4C99A469A9AB560B31E8B5548"/>
    <w:rsid w:val="00A17762"/>
  </w:style>
  <w:style w:type="paragraph" w:customStyle="1" w:styleId="F7383B14B99740DFB37DA4F4ACFBDFA5">
    <w:name w:val="F7383B14B99740DFB37DA4F4ACFBDFA5"/>
    <w:rsid w:val="00A17762"/>
  </w:style>
  <w:style w:type="paragraph" w:customStyle="1" w:styleId="D81CF27C852F4C9DB72011567C723BCE">
    <w:name w:val="D81CF27C852F4C9DB72011567C723BCE"/>
    <w:rsid w:val="00A17762"/>
  </w:style>
  <w:style w:type="paragraph" w:customStyle="1" w:styleId="D28061F1C4A946FB891CE97CC27FCAE2">
    <w:name w:val="D28061F1C4A946FB891CE97CC27FCAE2"/>
    <w:rsid w:val="00A17762"/>
  </w:style>
  <w:style w:type="paragraph" w:customStyle="1" w:styleId="C2A66B6F51F94C4C8EB52A4A1B984014">
    <w:name w:val="C2A66B6F51F94C4C8EB52A4A1B984014"/>
    <w:rsid w:val="00A17762"/>
  </w:style>
  <w:style w:type="paragraph" w:customStyle="1" w:styleId="9EC7D56B52EC4B198DEACD6E3808F962">
    <w:name w:val="9EC7D56B52EC4B198DEACD6E3808F962"/>
    <w:rsid w:val="00A17762"/>
  </w:style>
  <w:style w:type="paragraph" w:customStyle="1" w:styleId="6907EECD1F49470C874632DC32B96857">
    <w:name w:val="6907EECD1F49470C874632DC32B96857"/>
    <w:rsid w:val="00A17762"/>
  </w:style>
  <w:style w:type="paragraph" w:customStyle="1" w:styleId="03CE2C382BF34A0988D5F1AC607BD7DA">
    <w:name w:val="03CE2C382BF34A0988D5F1AC607BD7DA"/>
    <w:rsid w:val="00A17762"/>
  </w:style>
  <w:style w:type="paragraph" w:customStyle="1" w:styleId="B04E6CD4D4C1465B89BC9D504F698788">
    <w:name w:val="B04E6CD4D4C1465B89BC9D504F698788"/>
    <w:rsid w:val="00A17762"/>
  </w:style>
  <w:style w:type="paragraph" w:customStyle="1" w:styleId="C80C3D24A6B04CA7A828C7A50B0B5392">
    <w:name w:val="C80C3D24A6B04CA7A828C7A50B0B5392"/>
    <w:rsid w:val="00A17762"/>
  </w:style>
  <w:style w:type="paragraph" w:customStyle="1" w:styleId="6452900E7DED4FEA81D06BC3A9369235">
    <w:name w:val="6452900E7DED4FEA81D06BC3A9369235"/>
    <w:rsid w:val="00A17762"/>
  </w:style>
  <w:style w:type="paragraph" w:customStyle="1" w:styleId="D3F68D74DC8D4BAD875CC3374A2C6A28">
    <w:name w:val="D3F68D74DC8D4BAD875CC3374A2C6A28"/>
    <w:rsid w:val="00A17762"/>
  </w:style>
  <w:style w:type="paragraph" w:customStyle="1" w:styleId="E8277897AD0E4AC98AF140FABADE176C">
    <w:name w:val="E8277897AD0E4AC98AF140FABADE176C"/>
    <w:rsid w:val="00A17762"/>
  </w:style>
  <w:style w:type="paragraph" w:customStyle="1" w:styleId="B0A6F0218D7146E9AC6EB08CD5C174FC">
    <w:name w:val="B0A6F0218D7146E9AC6EB08CD5C174FC"/>
    <w:rsid w:val="00A17762"/>
  </w:style>
  <w:style w:type="paragraph" w:customStyle="1" w:styleId="B5D849D1F23B469988396F2F0EDD5F2B">
    <w:name w:val="B5D849D1F23B469988396F2F0EDD5F2B"/>
    <w:rsid w:val="00A17762"/>
  </w:style>
  <w:style w:type="paragraph" w:customStyle="1" w:styleId="3B089B0D162D433B8A521454C633FD66">
    <w:name w:val="3B089B0D162D433B8A521454C633FD66"/>
    <w:rsid w:val="00797F46"/>
  </w:style>
  <w:style w:type="paragraph" w:customStyle="1" w:styleId="56E6C9628F224227A5F80CA4D1A59BC2">
    <w:name w:val="56E6C9628F224227A5F80CA4D1A59BC2"/>
    <w:rsid w:val="00797F46"/>
  </w:style>
  <w:style w:type="paragraph" w:customStyle="1" w:styleId="81171072D7554530969807D5C2606392">
    <w:name w:val="81171072D7554530969807D5C2606392"/>
    <w:rsid w:val="00797F46"/>
  </w:style>
  <w:style w:type="paragraph" w:customStyle="1" w:styleId="F0DB72B869AA41F190A39F69675E48B9">
    <w:name w:val="F0DB72B869AA41F190A39F69675E48B9"/>
    <w:rsid w:val="00797F46"/>
  </w:style>
  <w:style w:type="paragraph" w:customStyle="1" w:styleId="0097D5773A2F40BBAE011FD94184AD2B">
    <w:name w:val="0097D5773A2F40BBAE011FD94184AD2B"/>
    <w:rsid w:val="00797F46"/>
  </w:style>
  <w:style w:type="paragraph" w:customStyle="1" w:styleId="256A6F54F3A44335AF15A66F95E774CB">
    <w:name w:val="256A6F54F3A44335AF15A66F95E774CB"/>
    <w:rsid w:val="00797F46"/>
  </w:style>
  <w:style w:type="paragraph" w:customStyle="1" w:styleId="A02FE0938E95441583456E6B16232361">
    <w:name w:val="A02FE0938E95441583456E6B16232361"/>
    <w:rsid w:val="00797F46"/>
  </w:style>
  <w:style w:type="paragraph" w:customStyle="1" w:styleId="7A1535421A8C4AEDA350EAF2AC00F72D">
    <w:name w:val="7A1535421A8C4AEDA350EAF2AC00F72D"/>
    <w:rsid w:val="00797F46"/>
  </w:style>
  <w:style w:type="paragraph" w:customStyle="1" w:styleId="02C6CC6A0F784BA3A7EE34EB1771B3DF">
    <w:name w:val="02C6CC6A0F784BA3A7EE34EB1771B3DF"/>
    <w:rsid w:val="00797F46"/>
  </w:style>
  <w:style w:type="paragraph" w:customStyle="1" w:styleId="0ACE312A045A485CB8901FB51F9435A7">
    <w:name w:val="0ACE312A045A485CB8901FB51F9435A7"/>
    <w:rsid w:val="00797F46"/>
  </w:style>
  <w:style w:type="paragraph" w:customStyle="1" w:styleId="C09DADCB16D34A99B851E5E3BE46B5B6">
    <w:name w:val="C09DADCB16D34A99B851E5E3BE46B5B6"/>
    <w:rsid w:val="00797F46"/>
  </w:style>
  <w:style w:type="paragraph" w:customStyle="1" w:styleId="83D8883E191C4F70A13C9587F1653F93">
    <w:name w:val="83D8883E191C4F70A13C9587F1653F93"/>
    <w:rsid w:val="00797F46"/>
  </w:style>
  <w:style w:type="paragraph" w:customStyle="1" w:styleId="2B5E67894A3845FEB1286D69BD529DE0">
    <w:name w:val="2B5E67894A3845FEB1286D69BD529DE0"/>
    <w:rsid w:val="00797F46"/>
  </w:style>
  <w:style w:type="paragraph" w:customStyle="1" w:styleId="340B94A253C446F6BCC180ED61756FFF">
    <w:name w:val="340B94A253C446F6BCC180ED61756FFF"/>
    <w:rsid w:val="00797F46"/>
  </w:style>
  <w:style w:type="paragraph" w:customStyle="1" w:styleId="A1C3461942304DA49AAC94C16381C9E9">
    <w:name w:val="A1C3461942304DA49AAC94C16381C9E9"/>
    <w:rsid w:val="00797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Template>
  <TotalTime>53</TotalTime>
  <Pages>6</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Da Bomb</dc:creator>
  <cp:lastModifiedBy>Matthew Blundell</cp:lastModifiedBy>
  <cp:revision>4</cp:revision>
  <dcterms:created xsi:type="dcterms:W3CDTF">2018-10-15T00:58:00Z</dcterms:created>
  <dcterms:modified xsi:type="dcterms:W3CDTF">2018-10-15T01:51:00Z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